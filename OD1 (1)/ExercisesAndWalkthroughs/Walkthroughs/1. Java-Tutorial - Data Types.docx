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word/glossary/fontTable.xml" ContentType="application/vnd.openxmlformats-officedocument.wordprocessingml.fontTable+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8663E0" w14:textId="12D31293" w:rsidR="00974CF8" w:rsidRPr="008839B1" w:rsidRDefault="00974CF8" w:rsidP="00974CF8">
      <w:r>
        <w:rPr>
          <w:rStyle w:val="normaltextrun"/>
          <w:rFonts w:ascii="Calibri" w:hAnsi="Calibri" w:cs="Segoe UI"/>
          <w:b/>
          <w:bCs/>
          <w:color w:val="333399"/>
          <w:sz w:val="56"/>
          <w:szCs w:val="56"/>
          <w:shd w:val="clear" w:color="auto" w:fill="FFFFFF"/>
        </w:rPr>
        <w:t>Object Oriented Development using Java</w:t>
      </w:r>
      <w:r>
        <w:rPr>
          <w:rStyle w:val="eop"/>
          <w:rFonts w:ascii="Calibri" w:hAnsi="Calibri"/>
          <w:color w:val="000000"/>
          <w:sz w:val="56"/>
          <w:szCs w:val="56"/>
          <w:shd w:val="clear" w:color="auto" w:fill="FFFFFF"/>
        </w:rPr>
        <w:t> </w:t>
      </w:r>
    </w:p>
    <w:p w14:paraId="55E4E6FE" w14:textId="5B62EBB1" w:rsidR="00036ED8" w:rsidRDefault="00DE4027" w:rsidP="00974CF8">
      <w:pPr>
        <w:pStyle w:val="Subtitle"/>
        <w:rPr>
          <w:sz w:val="27"/>
          <w:szCs w:val="27"/>
        </w:rPr>
      </w:pPr>
      <w:r>
        <w:rPr>
          <w:sz w:val="27"/>
          <w:szCs w:val="27"/>
        </w:rPr>
        <w:t>OOD Week 1 – Module 1</w:t>
      </w:r>
    </w:p>
    <w:p w14:paraId="317EB33D" w14:textId="77777777" w:rsidR="00036ED8" w:rsidRDefault="00036ED8" w:rsidP="00974CF8">
      <w:pPr>
        <w:pStyle w:val="Subtitle"/>
        <w:rPr>
          <w:sz w:val="27"/>
          <w:szCs w:val="27"/>
        </w:rPr>
      </w:pPr>
    </w:p>
    <w:p w14:paraId="1A61F9C1" w14:textId="63E8BDBF" w:rsidR="00974CF8" w:rsidRPr="00855375" w:rsidRDefault="00DE4027" w:rsidP="00974CF8">
      <w:pPr>
        <w:pStyle w:val="Subtitle"/>
        <w:rPr>
          <w:sz w:val="27"/>
          <w:szCs w:val="27"/>
        </w:rPr>
      </w:pPr>
      <w:r>
        <w:rPr>
          <w:sz w:val="27"/>
          <w:szCs w:val="27"/>
        </w:rPr>
        <w:t>Datatypes</w:t>
      </w:r>
    </w:p>
    <w:p w14:paraId="7C2BD583" w14:textId="77777777" w:rsidR="00855375" w:rsidRPr="00174089" w:rsidRDefault="00855375" w:rsidP="00974CF8">
      <w:pPr>
        <w:pStyle w:val="Subtitle"/>
        <w:rPr>
          <w:sz w:val="22"/>
          <w:szCs w:val="22"/>
        </w:rPr>
      </w:pPr>
    </w:p>
    <w:sdt>
      <w:sdtPr>
        <w:rPr>
          <w:color w:val="000000"/>
          <w:sz w:val="27"/>
          <w:szCs w:val="27"/>
        </w:rPr>
        <w:alias w:val="Category"/>
        <w:id w:val="-2046288717"/>
        <w:placeholder>
          <w:docPart w:val="87B0E085AA0140D09B91E3B430F4DC0D"/>
        </w:placeholder>
        <w:dataBinding w:prefixMappings="xmlns:ns0='http://purl.org/dc/elements/1.1/' xmlns:ns1='http://schemas.openxmlformats.org/package/2006/metadata/core-properties' " w:xpath="/ns1:coreProperties[1]/ns1:category[1]" w:storeItemID="{6C3C8BC8-F283-45AE-878A-BAB7291924A1}"/>
        <w:text/>
      </w:sdtPr>
      <w:sdtEndPr/>
      <w:sdtContent>
        <w:p w14:paraId="3BB70F1F" w14:textId="2D6024F2" w:rsidR="00974CF8" w:rsidRDefault="009418F4" w:rsidP="00974CF8">
          <w:pPr>
            <w:pStyle w:val="Subtitle"/>
          </w:pPr>
          <w:r>
            <w:rPr>
              <w:color w:val="000000"/>
              <w:sz w:val="27"/>
              <w:szCs w:val="27"/>
            </w:rPr>
            <w:t>Tutorial</w:t>
          </w:r>
        </w:p>
      </w:sdtContent>
    </w:sdt>
    <w:p w14:paraId="78CBDFF7" w14:textId="77777777" w:rsidR="00974CF8" w:rsidRDefault="00974CF8" w:rsidP="00974CF8"/>
    <w:p w14:paraId="405C006A" w14:textId="77777777" w:rsidR="00974CF8" w:rsidRDefault="00974CF8" w:rsidP="00974CF8"/>
    <w:p w14:paraId="2488BBC0" w14:textId="77777777" w:rsidR="00974CF8" w:rsidRDefault="00974CF8" w:rsidP="00974CF8"/>
    <w:p w14:paraId="2C97750A" w14:textId="77777777" w:rsidR="00974CF8" w:rsidRDefault="00974CF8" w:rsidP="00974CF8"/>
    <w:p w14:paraId="4971D4A1" w14:textId="77777777" w:rsidR="00974CF8" w:rsidRDefault="00974CF8" w:rsidP="00974CF8"/>
    <w:p w14:paraId="2EF6EFB8" w14:textId="77777777" w:rsidR="00974CF8" w:rsidRDefault="00974CF8" w:rsidP="00974CF8"/>
    <w:p w14:paraId="52572768" w14:textId="77777777" w:rsidR="00974CF8" w:rsidRDefault="00974CF8" w:rsidP="00974CF8"/>
    <w:p w14:paraId="748F9825" w14:textId="77777777" w:rsidR="00974CF8" w:rsidRDefault="00974CF8" w:rsidP="00974CF8"/>
    <w:p w14:paraId="43CCBBB4" w14:textId="77777777" w:rsidR="00974CF8" w:rsidRDefault="00974CF8" w:rsidP="00974CF8"/>
    <w:p w14:paraId="2049B066" w14:textId="77777777" w:rsidR="00974CF8" w:rsidRDefault="00974CF8" w:rsidP="00974CF8"/>
    <w:p w14:paraId="460101E3" w14:textId="77777777" w:rsidR="00974CF8" w:rsidRDefault="00974CF8" w:rsidP="00974CF8"/>
    <w:p w14:paraId="145EED0F" w14:textId="18B904F6" w:rsidR="000B4662" w:rsidRDefault="000B4662" w:rsidP="00974CF8">
      <w:pPr>
        <w:rPr>
          <w:rStyle w:val="stress1"/>
          <w:color w:val="333399"/>
          <w:szCs w:val="20"/>
        </w:rPr>
      </w:pPr>
    </w:p>
    <w:p w14:paraId="0D0000CD" w14:textId="542B6B20" w:rsidR="000B4662" w:rsidRDefault="000B4662" w:rsidP="00974CF8">
      <w:pPr>
        <w:rPr>
          <w:rStyle w:val="stress1"/>
          <w:color w:val="333399"/>
          <w:szCs w:val="20"/>
        </w:rPr>
      </w:pPr>
    </w:p>
    <w:p w14:paraId="20B97C60" w14:textId="06E528E0" w:rsidR="000B4662" w:rsidRDefault="000B4662" w:rsidP="00974CF8">
      <w:pPr>
        <w:rPr>
          <w:rStyle w:val="stress1"/>
          <w:color w:val="333399"/>
          <w:szCs w:val="20"/>
        </w:rPr>
      </w:pPr>
    </w:p>
    <w:p w14:paraId="205DBD1E" w14:textId="77777777" w:rsidR="000B4662" w:rsidRDefault="000B4662" w:rsidP="00974CF8">
      <w:pPr>
        <w:rPr>
          <w:rStyle w:val="stress1"/>
          <w:color w:val="333399"/>
          <w:szCs w:val="20"/>
        </w:rPr>
      </w:pPr>
    </w:p>
    <w:p w14:paraId="4000998F" w14:textId="77777777" w:rsidR="00855375" w:rsidRDefault="00855375" w:rsidP="00974CF8">
      <w:pPr>
        <w:rPr>
          <w:rStyle w:val="stress1"/>
          <w:color w:val="333399"/>
          <w:szCs w:val="20"/>
        </w:rPr>
      </w:pPr>
    </w:p>
    <w:p w14:paraId="0ADA8D8D" w14:textId="05EF14E0" w:rsidR="00974CF8" w:rsidRPr="00855375" w:rsidRDefault="00855375" w:rsidP="00974CF8">
      <w:pPr>
        <w:rPr>
          <w:rStyle w:val="stress1"/>
          <w:rFonts w:ascii="Cambria" w:hAnsi="Cambria"/>
          <w:color w:val="333399"/>
          <w:sz w:val="28"/>
          <w:szCs w:val="28"/>
        </w:rPr>
      </w:pPr>
      <w:r w:rsidRPr="00855375">
        <w:rPr>
          <w:rStyle w:val="stress1"/>
          <w:rFonts w:ascii="Cambria" w:hAnsi="Cambria"/>
          <w:color w:val="333399"/>
          <w:sz w:val="28"/>
          <w:szCs w:val="28"/>
        </w:rPr>
        <w:t>© FDM Group Ltd 2020</w:t>
      </w:r>
      <w:r w:rsidR="00974CF8" w:rsidRPr="00855375">
        <w:rPr>
          <w:rStyle w:val="stress1"/>
          <w:rFonts w:ascii="Cambria" w:hAnsi="Cambria"/>
          <w:color w:val="333399"/>
          <w:sz w:val="28"/>
          <w:szCs w:val="28"/>
        </w:rPr>
        <w:t>.  All Rights Reserved.</w:t>
      </w:r>
    </w:p>
    <w:p w14:paraId="7D750FA5" w14:textId="77777777" w:rsidR="00974CF8" w:rsidRPr="00855375" w:rsidRDefault="00974CF8" w:rsidP="00974CF8">
      <w:pPr>
        <w:rPr>
          <w:rFonts w:ascii="Cambria" w:hAnsi="Cambria"/>
          <w:color w:val="333399"/>
          <w:sz w:val="28"/>
          <w:szCs w:val="28"/>
        </w:rPr>
      </w:pPr>
      <w:r w:rsidRPr="00855375">
        <w:rPr>
          <w:rStyle w:val="stress1"/>
          <w:rFonts w:ascii="Cambria" w:hAnsi="Cambria"/>
          <w:color w:val="333399"/>
          <w:sz w:val="28"/>
          <w:szCs w:val="28"/>
        </w:rPr>
        <w:t>Any unauthorised reproduction or distribution in part</w:t>
      </w:r>
      <w:r w:rsidRPr="00855375">
        <w:rPr>
          <w:rStyle w:val="stress1"/>
          <w:rFonts w:ascii="Cambria" w:hAnsi="Cambria"/>
          <w:color w:val="333399"/>
          <w:sz w:val="28"/>
          <w:szCs w:val="28"/>
        </w:rPr>
        <w:br/>
        <w:t>or in whole will constitute an infringement of copyright.</w:t>
      </w:r>
    </w:p>
    <w:p w14:paraId="2C8D3693" w14:textId="0D43304E" w:rsidR="00974CF8" w:rsidRDefault="00974CF8" w:rsidP="00974CF8">
      <w:pPr>
        <w:pStyle w:val="Heading1"/>
      </w:pPr>
      <w:r>
        <w:lastRenderedPageBreak/>
        <w:t xml:space="preserve">What does this </w:t>
      </w:r>
      <w:r w:rsidR="00E76E26">
        <w:t>tutorial</w:t>
      </w:r>
      <w:r>
        <w:t xml:space="preserve"> cover?</w:t>
      </w:r>
    </w:p>
    <w:p w14:paraId="40737D5E" w14:textId="3EE2E027" w:rsidR="00974CF8" w:rsidRDefault="00974CF8" w:rsidP="00974CF8">
      <w:r>
        <w:t xml:space="preserve">This </w:t>
      </w:r>
      <w:r w:rsidR="009418F4">
        <w:t>tutorial</w:t>
      </w:r>
      <w:r>
        <w:t xml:space="preserve"> will introduce </w:t>
      </w:r>
      <w:r w:rsidR="00DE4027">
        <w:t>you to common datatypes in Java.</w:t>
      </w:r>
      <w:r w:rsidR="00E37074">
        <w:t xml:space="preserve"> </w:t>
      </w:r>
    </w:p>
    <w:p w14:paraId="299D626E" w14:textId="686307C8" w:rsidR="00974CF8" w:rsidRDefault="00974CF8" w:rsidP="00974CF8">
      <w:pPr>
        <w:pStyle w:val="Heading1"/>
      </w:pPr>
      <w:r>
        <w:t xml:space="preserve">How long will the </w:t>
      </w:r>
      <w:r w:rsidR="00E76E26">
        <w:t>tutorial</w:t>
      </w:r>
      <w:r>
        <w:t xml:space="preserve"> take to complete?</w:t>
      </w:r>
    </w:p>
    <w:p w14:paraId="15D5E34A" w14:textId="32DF7A20" w:rsidR="00974CF8" w:rsidRDefault="00E84288" w:rsidP="00974CF8">
      <w:r>
        <w:t>1 hour</w:t>
      </w:r>
    </w:p>
    <w:p w14:paraId="497D52BE" w14:textId="77777777" w:rsidR="00974CF8" w:rsidRDefault="00974CF8" w:rsidP="00974CF8">
      <w:pPr>
        <w:pStyle w:val="Heading1"/>
      </w:pPr>
      <w:r>
        <w:t>What should you have already completed?</w:t>
      </w:r>
    </w:p>
    <w:p w14:paraId="67DC1A17" w14:textId="21D0CB46" w:rsidR="00974CF8" w:rsidRDefault="003C5E0D" w:rsidP="00974CF8">
      <w:r>
        <w:t xml:space="preserve">Be able to create a project in your IDE (Eclipse, </w:t>
      </w:r>
      <w:proofErr w:type="spellStart"/>
      <w:r>
        <w:t>intelliJ</w:t>
      </w:r>
      <w:proofErr w:type="spellEnd"/>
      <w:r>
        <w:t xml:space="preserve"> </w:t>
      </w:r>
      <w:proofErr w:type="spellStart"/>
      <w:r>
        <w:t>etc</w:t>
      </w:r>
      <w:proofErr w:type="spellEnd"/>
      <w:r>
        <w:t xml:space="preserve">). Be able to create a package within your project. Be able to create a class containing a main method in your package. All code in this </w:t>
      </w:r>
      <w:r w:rsidR="00E76E26">
        <w:t>tutorial</w:t>
      </w:r>
      <w:r>
        <w:t xml:space="preserve"> </w:t>
      </w:r>
      <w:proofErr w:type="gramStart"/>
      <w:r>
        <w:t>will be written</w:t>
      </w:r>
      <w:proofErr w:type="gramEnd"/>
      <w:r>
        <w:t xml:space="preserve"> in the main method.</w:t>
      </w:r>
    </w:p>
    <w:p w14:paraId="01E1C0BF" w14:textId="77777777" w:rsidR="00974CF8" w:rsidRDefault="00974CF8" w:rsidP="00974CF8">
      <w:pPr>
        <w:pStyle w:val="Heading1"/>
      </w:pPr>
      <w:r>
        <w:t>What do you need?</w:t>
      </w:r>
    </w:p>
    <w:p w14:paraId="4CAC1170" w14:textId="77777777" w:rsidR="00974CF8" w:rsidRDefault="00974CF8" w:rsidP="00974CF8">
      <w:r>
        <w:t xml:space="preserve">In order to </w:t>
      </w:r>
      <w:proofErr w:type="gramStart"/>
      <w:r>
        <w:t>complete</w:t>
      </w:r>
      <w:proofErr w:type="gramEnd"/>
      <w:r>
        <w:t xml:space="preserve"> this tutorial exercise you will need:</w:t>
      </w:r>
    </w:p>
    <w:p w14:paraId="0025DC6C" w14:textId="7379782F" w:rsidR="00974CF8" w:rsidRDefault="00C20E47" w:rsidP="00974CF8">
      <w:pPr>
        <w:pStyle w:val="ListParagraph"/>
        <w:numPr>
          <w:ilvl w:val="0"/>
          <w:numId w:val="5"/>
        </w:numPr>
      </w:pPr>
      <w:r>
        <w:t>Java Development Kit 1.8</w:t>
      </w:r>
      <w:r w:rsidR="00974CF8">
        <w:t xml:space="preserve"> or above</w:t>
      </w:r>
    </w:p>
    <w:p w14:paraId="4785C079" w14:textId="77777777" w:rsidR="00974CF8" w:rsidRDefault="00974CF8" w:rsidP="00974CF8">
      <w:pPr>
        <w:pStyle w:val="ListParagraph"/>
        <w:numPr>
          <w:ilvl w:val="0"/>
          <w:numId w:val="5"/>
        </w:numPr>
      </w:pPr>
      <w:r>
        <w:t>Apache Maven</w:t>
      </w:r>
    </w:p>
    <w:p w14:paraId="3CCED5E0" w14:textId="7DA3FCB5" w:rsidR="00974CF8" w:rsidRPr="00D0670C" w:rsidRDefault="00974CF8" w:rsidP="00C20E47">
      <w:pPr>
        <w:pStyle w:val="ListParagraph"/>
        <w:numPr>
          <w:ilvl w:val="0"/>
          <w:numId w:val="5"/>
        </w:numPr>
      </w:pPr>
      <w:r>
        <w:t>Eclipse IDE Kepler or above</w:t>
      </w:r>
    </w:p>
    <w:p w14:paraId="65EFBE0D" w14:textId="0E0E4BFD" w:rsidR="00974CF8" w:rsidRDefault="00974CF8" w:rsidP="00974CF8">
      <w:pPr>
        <w:pStyle w:val="Heading1"/>
      </w:pPr>
      <w:r>
        <w:t xml:space="preserve">What does this </w:t>
      </w:r>
      <w:r w:rsidR="00E76E26">
        <w:t>tutorial</w:t>
      </w:r>
      <w:r>
        <w:t xml:space="preserve"> cover?</w:t>
      </w:r>
    </w:p>
    <w:p w14:paraId="7A7B2DFC" w14:textId="11F92446" w:rsidR="003371F3" w:rsidRDefault="00DE4027" w:rsidP="00F51046">
      <w:pPr>
        <w:pStyle w:val="ListParagraph"/>
        <w:numPr>
          <w:ilvl w:val="0"/>
          <w:numId w:val="1"/>
        </w:numPr>
      </w:pPr>
      <w:r>
        <w:t>Primitives</w:t>
      </w:r>
    </w:p>
    <w:p w14:paraId="4DCD545B" w14:textId="77777777" w:rsidR="00DE4027" w:rsidRDefault="00DE4027" w:rsidP="00DE4027">
      <w:pPr>
        <w:pStyle w:val="ListParagraph"/>
        <w:numPr>
          <w:ilvl w:val="0"/>
          <w:numId w:val="1"/>
        </w:numPr>
      </w:pPr>
      <w:r>
        <w:t>Primitive casting</w:t>
      </w:r>
    </w:p>
    <w:p w14:paraId="59782142" w14:textId="464696F1" w:rsidR="00DE4027" w:rsidRDefault="00DE4027" w:rsidP="00F51046">
      <w:pPr>
        <w:pStyle w:val="ListParagraph"/>
        <w:numPr>
          <w:ilvl w:val="0"/>
          <w:numId w:val="1"/>
        </w:numPr>
      </w:pPr>
      <w:r>
        <w:t>Objects</w:t>
      </w:r>
    </w:p>
    <w:p w14:paraId="1D19826E" w14:textId="035593B2" w:rsidR="00DE4027" w:rsidRDefault="00DE4027" w:rsidP="00F51046">
      <w:pPr>
        <w:pStyle w:val="ListParagraph"/>
        <w:numPr>
          <w:ilvl w:val="0"/>
          <w:numId w:val="1"/>
        </w:numPr>
      </w:pPr>
      <w:r>
        <w:t>Strings</w:t>
      </w:r>
    </w:p>
    <w:p w14:paraId="050FBB88" w14:textId="04ED667A" w:rsidR="00DE4027" w:rsidRDefault="00DE4027" w:rsidP="00F51046">
      <w:pPr>
        <w:pStyle w:val="ListParagraph"/>
        <w:numPr>
          <w:ilvl w:val="0"/>
          <w:numId w:val="1"/>
        </w:numPr>
      </w:pPr>
      <w:r>
        <w:t>Wrappers</w:t>
      </w:r>
    </w:p>
    <w:p w14:paraId="228100CF" w14:textId="16BC7A18" w:rsidR="00DE4027" w:rsidRDefault="00DE4027" w:rsidP="00F51046">
      <w:pPr>
        <w:pStyle w:val="ListParagraph"/>
        <w:numPr>
          <w:ilvl w:val="0"/>
          <w:numId w:val="1"/>
        </w:numPr>
      </w:pPr>
      <w:proofErr w:type="spellStart"/>
      <w:r>
        <w:t>Enums</w:t>
      </w:r>
      <w:proofErr w:type="spellEnd"/>
    </w:p>
    <w:p w14:paraId="7050B61B" w14:textId="77777777" w:rsidR="0036113C" w:rsidRDefault="0036113C">
      <w:pPr>
        <w:spacing w:after="0" w:line="240" w:lineRule="auto"/>
      </w:pPr>
      <w:r>
        <w:br w:type="page"/>
      </w:r>
    </w:p>
    <w:p w14:paraId="72B23650" w14:textId="369E9A91" w:rsidR="00974CF8" w:rsidRDefault="00E37074" w:rsidP="00077EDE">
      <w:pPr>
        <w:pStyle w:val="Heading1"/>
      </w:pPr>
      <w:r>
        <w:lastRenderedPageBreak/>
        <w:t xml:space="preserve">What is a </w:t>
      </w:r>
      <w:r w:rsidR="00484A71">
        <w:t>data type?</w:t>
      </w:r>
    </w:p>
    <w:p w14:paraId="7D9C89A9" w14:textId="26435512" w:rsidR="00484A71" w:rsidRDefault="00484A71" w:rsidP="00484A71">
      <w:r>
        <w:t>In computing</w:t>
      </w:r>
      <w:r w:rsidR="008C03A6">
        <w:t>,</w:t>
      </w:r>
      <w:r>
        <w:t xml:space="preserve"> a variable is </w:t>
      </w:r>
      <w:proofErr w:type="gramStart"/>
      <w:r>
        <w:t>something which</w:t>
      </w:r>
      <w:proofErr w:type="gramEnd"/>
      <w:r>
        <w:t xml:space="preserve"> holds some data in memory for use at a later point in the program. In some computer languages, a variable can hold any type of data. </w:t>
      </w:r>
      <w:r w:rsidR="00CE78EC">
        <w:t>For instance in a simple language such as Bash scripting in UNIX we could make a variable called ‘</w:t>
      </w:r>
      <w:proofErr w:type="spellStart"/>
      <w:r w:rsidR="00CE78EC">
        <w:t>var</w:t>
      </w:r>
      <w:proofErr w:type="spellEnd"/>
      <w:r w:rsidR="00CE78EC">
        <w:t xml:space="preserve">’ and store a number in it. Later on in our </w:t>
      </w:r>
      <w:proofErr w:type="gramStart"/>
      <w:r w:rsidR="00CE78EC">
        <w:t>code</w:t>
      </w:r>
      <w:proofErr w:type="gramEnd"/>
      <w:r w:rsidR="00CE78EC">
        <w:t xml:space="preserve"> we could change </w:t>
      </w:r>
      <w:proofErr w:type="spellStart"/>
      <w:r w:rsidR="00CE78EC">
        <w:t>var’s</w:t>
      </w:r>
      <w:proofErr w:type="spellEnd"/>
      <w:r w:rsidR="00CE78EC">
        <w:t xml:space="preserve"> value to a word. </w:t>
      </w:r>
    </w:p>
    <w:p w14:paraId="58B5DA5C" w14:textId="18607AAE" w:rsidR="00484A71" w:rsidRDefault="00484A71" w:rsidP="00484A71">
      <w:r>
        <w:t xml:space="preserve">In </w:t>
      </w:r>
      <w:proofErr w:type="gramStart"/>
      <w:r>
        <w:t>Java</w:t>
      </w:r>
      <w:proofErr w:type="gramEnd"/>
      <w:r>
        <w:t xml:space="preserve"> </w:t>
      </w:r>
      <w:r w:rsidR="00CE78EC">
        <w:t>things are different. E</w:t>
      </w:r>
      <w:r>
        <w:t>ach variable can onl</w:t>
      </w:r>
      <w:r w:rsidR="00CE78EC">
        <w:t xml:space="preserve">y hold a specific type of data. So we can have a variable that can store numbers and nothing but numbers or another variable which can store a single character and nothing but a single character. </w:t>
      </w:r>
    </w:p>
    <w:p w14:paraId="484F183D" w14:textId="435EC0EF" w:rsidR="00CE78EC" w:rsidRDefault="00CE78EC" w:rsidP="00484A71">
      <w:r>
        <w:t xml:space="preserve">Each time we create a variable in Java we must specify what type of data it will hold. We do this by using data types. For example if we create a variable of type </w:t>
      </w:r>
      <w:proofErr w:type="spellStart"/>
      <w:r>
        <w:t>int</w:t>
      </w:r>
      <w:proofErr w:type="spellEnd"/>
      <w:r>
        <w:t xml:space="preserve">, the only thing it will be able to hold is a whole number. We </w:t>
      </w:r>
      <w:proofErr w:type="gramStart"/>
      <w:r>
        <w:t>won’t</w:t>
      </w:r>
      <w:proofErr w:type="gramEnd"/>
      <w:r>
        <w:t xml:space="preserve"> be able to change its value to a word later in the program. </w:t>
      </w:r>
    </w:p>
    <w:p w14:paraId="251C6040" w14:textId="3D9D4442" w:rsidR="00CE78EC" w:rsidRDefault="00CE78EC" w:rsidP="00484A71">
      <w:proofErr w:type="gramStart"/>
      <w:r>
        <w:t>We’ll</w:t>
      </w:r>
      <w:proofErr w:type="gramEnd"/>
      <w:r>
        <w:t xml:space="preserve"> see that there are two main categories of data types in Java: primitives and objects.</w:t>
      </w:r>
    </w:p>
    <w:p w14:paraId="555070D7" w14:textId="0A05D248" w:rsidR="00CE78EC" w:rsidRDefault="00CE78EC" w:rsidP="00484A71"/>
    <w:p w14:paraId="1C60D665" w14:textId="5D37BFC2" w:rsidR="00CE78EC" w:rsidRDefault="00CE78EC" w:rsidP="00CE78EC">
      <w:pPr>
        <w:pStyle w:val="Heading1"/>
      </w:pPr>
      <w:r>
        <w:t>Primitives</w:t>
      </w:r>
    </w:p>
    <w:p w14:paraId="3EC460C6" w14:textId="62950EB2" w:rsidR="00CE78EC" w:rsidRDefault="00CE78EC" w:rsidP="00CE78EC">
      <w:r>
        <w:t xml:space="preserve">This is the most simple of the two categories of data type. </w:t>
      </w:r>
      <w:r w:rsidR="008C03A6">
        <w:t xml:space="preserve">It holds a single value. There are only </w:t>
      </w:r>
      <w:proofErr w:type="gramStart"/>
      <w:r w:rsidR="008C03A6">
        <w:t>8</w:t>
      </w:r>
      <w:proofErr w:type="gramEnd"/>
      <w:r w:rsidR="008C03A6">
        <w:t xml:space="preserve"> primitive data types in Java:</w:t>
      </w:r>
    </w:p>
    <w:p w14:paraId="0B61AEB7" w14:textId="413CA17D" w:rsidR="008C03A6" w:rsidRDefault="008C03A6" w:rsidP="008C03A6">
      <w:pPr>
        <w:pStyle w:val="ListParagraph"/>
        <w:numPr>
          <w:ilvl w:val="0"/>
          <w:numId w:val="20"/>
        </w:numPr>
      </w:pPr>
      <w:r>
        <w:t>byte – holds a whole number between -128 and 127</w:t>
      </w:r>
    </w:p>
    <w:p w14:paraId="5B284434" w14:textId="3A592272" w:rsidR="008C03A6" w:rsidRDefault="008C03A6" w:rsidP="008C03A6">
      <w:pPr>
        <w:pStyle w:val="ListParagraph"/>
        <w:numPr>
          <w:ilvl w:val="0"/>
          <w:numId w:val="20"/>
        </w:numPr>
      </w:pPr>
      <w:r>
        <w:t>short – holds a whole number between -32,768 and 32,767</w:t>
      </w:r>
    </w:p>
    <w:p w14:paraId="3B7DF916" w14:textId="15EBA8E1" w:rsidR="008C03A6" w:rsidRDefault="008C03A6" w:rsidP="008C03A6">
      <w:pPr>
        <w:pStyle w:val="ListParagraph"/>
        <w:numPr>
          <w:ilvl w:val="0"/>
          <w:numId w:val="20"/>
        </w:numPr>
      </w:pPr>
      <w:proofErr w:type="spellStart"/>
      <w:r>
        <w:t>int</w:t>
      </w:r>
      <w:proofErr w:type="spellEnd"/>
      <w:r>
        <w:t xml:space="preserve"> – holds a whole number between -2,147,483,648 and</w:t>
      </w:r>
      <w:r w:rsidRPr="008C03A6">
        <w:t xml:space="preserve"> 2,147,483,647</w:t>
      </w:r>
    </w:p>
    <w:p w14:paraId="7C1FF331" w14:textId="7B43794B" w:rsidR="008C03A6" w:rsidRDefault="008C03A6" w:rsidP="008C03A6">
      <w:pPr>
        <w:pStyle w:val="ListParagraph"/>
        <w:numPr>
          <w:ilvl w:val="0"/>
          <w:numId w:val="20"/>
        </w:numPr>
      </w:pPr>
      <w:r>
        <w:t>long – holds a whole number between -9,223,372,036,854,775,808 and</w:t>
      </w:r>
      <w:r w:rsidRPr="008C03A6">
        <w:t xml:space="preserve"> 9,223,372,036,854,775,807</w:t>
      </w:r>
    </w:p>
    <w:p w14:paraId="029284D8" w14:textId="4C473785" w:rsidR="00974CE8" w:rsidRPr="00974CE8" w:rsidRDefault="008C03A6" w:rsidP="00974CE8">
      <w:pPr>
        <w:pStyle w:val="ListParagraph"/>
        <w:numPr>
          <w:ilvl w:val="0"/>
          <w:numId w:val="20"/>
        </w:numPr>
      </w:pPr>
      <w:r>
        <w:t xml:space="preserve">float – holds a </w:t>
      </w:r>
      <w:r w:rsidR="00974CE8">
        <w:t xml:space="preserve">32 bit </w:t>
      </w:r>
      <w:r>
        <w:t xml:space="preserve">decimal number </w:t>
      </w:r>
    </w:p>
    <w:p w14:paraId="74EC359B" w14:textId="65EB0507" w:rsidR="008C03A6" w:rsidRDefault="00974CE8" w:rsidP="0061163A">
      <w:pPr>
        <w:pStyle w:val="ListParagraph"/>
        <w:numPr>
          <w:ilvl w:val="0"/>
          <w:numId w:val="20"/>
        </w:numPr>
      </w:pPr>
      <w:r>
        <w:t>double – holds a 64 bit decimal number</w:t>
      </w:r>
    </w:p>
    <w:p w14:paraId="109DCBF6" w14:textId="042CD3A2" w:rsidR="008C03A6" w:rsidRDefault="008C03A6" w:rsidP="008C03A6">
      <w:pPr>
        <w:pStyle w:val="ListParagraph"/>
        <w:numPr>
          <w:ilvl w:val="0"/>
          <w:numId w:val="20"/>
        </w:numPr>
      </w:pPr>
      <w:r>
        <w:t>char</w:t>
      </w:r>
      <w:r w:rsidR="00974CE8">
        <w:t xml:space="preserve"> – holds a single character</w:t>
      </w:r>
    </w:p>
    <w:p w14:paraId="46BFAB84" w14:textId="4223D399" w:rsidR="0061163A" w:rsidRDefault="0061163A" w:rsidP="008C03A6">
      <w:pPr>
        <w:pStyle w:val="ListParagraph"/>
        <w:numPr>
          <w:ilvl w:val="0"/>
          <w:numId w:val="20"/>
        </w:numPr>
      </w:pPr>
      <w:proofErr w:type="spellStart"/>
      <w:r>
        <w:t>boolean</w:t>
      </w:r>
      <w:proofErr w:type="spellEnd"/>
      <w:r>
        <w:t xml:space="preserve"> – holds the values ‘true’ or ‘false’</w:t>
      </w:r>
    </w:p>
    <w:p w14:paraId="4498B9A2" w14:textId="4B1B7987" w:rsidR="00974CE8" w:rsidRDefault="00974CE8" w:rsidP="00974CE8">
      <w:proofErr w:type="gramStart"/>
      <w:r>
        <w:t>Let’s</w:t>
      </w:r>
      <w:proofErr w:type="gramEnd"/>
      <w:r>
        <w:t xml:space="preserve"> try a few </w:t>
      </w:r>
      <w:r w:rsidR="00885176">
        <w:t xml:space="preserve">basic </w:t>
      </w:r>
      <w:r>
        <w:t xml:space="preserve">examples. </w:t>
      </w:r>
      <w:proofErr w:type="gramStart"/>
      <w:r>
        <w:t>First of all</w:t>
      </w:r>
      <w:proofErr w:type="gramEnd"/>
      <w:r>
        <w:t xml:space="preserve"> we’</w:t>
      </w:r>
      <w:r w:rsidR="00885176">
        <w:t>ll create two</w:t>
      </w:r>
      <w:r>
        <w:t xml:space="preserve"> byte variable</w:t>
      </w:r>
      <w:r w:rsidR="00885176">
        <w:t>s</w:t>
      </w:r>
      <w:r>
        <w:t>:</w:t>
      </w:r>
    </w:p>
    <w:p w14:paraId="3DC160E8" w14:textId="77777777" w:rsidR="00885176" w:rsidRDefault="00885176" w:rsidP="0088517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byte</w:t>
      </w:r>
      <w:proofErr w:type="gramEnd"/>
      <w:r>
        <w:rPr>
          <w:rFonts w:ascii="Consolas" w:hAnsi="Consolas" w:cs="Consolas"/>
          <w:color w:val="000000"/>
          <w:sz w:val="28"/>
          <w:szCs w:val="28"/>
        </w:rPr>
        <w:t xml:space="preserve"> </w:t>
      </w:r>
      <w:proofErr w:type="spellStart"/>
      <w:r>
        <w:rPr>
          <w:rFonts w:ascii="Consolas" w:hAnsi="Consolas" w:cs="Consolas"/>
          <w:color w:val="6A3E3E"/>
          <w:sz w:val="28"/>
          <w:szCs w:val="28"/>
        </w:rPr>
        <w:t>availableMarks</w:t>
      </w:r>
      <w:proofErr w:type="spellEnd"/>
      <w:r>
        <w:rPr>
          <w:rFonts w:ascii="Consolas" w:hAnsi="Consolas" w:cs="Consolas"/>
          <w:color w:val="000000"/>
          <w:sz w:val="28"/>
          <w:szCs w:val="28"/>
        </w:rPr>
        <w:t xml:space="preserve"> = 100;</w:t>
      </w:r>
    </w:p>
    <w:p w14:paraId="3EAF7235" w14:textId="77777777" w:rsidR="00885176" w:rsidRDefault="00885176" w:rsidP="0088517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14:paraId="68C7DAD8" w14:textId="5420B199" w:rsidR="00974CE8" w:rsidRDefault="00885176" w:rsidP="00885176">
      <w:pPr>
        <w:rPr>
          <w:rFonts w:ascii="Consolas" w:hAnsi="Consolas" w:cs="Consolas"/>
          <w:color w:val="000000"/>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byte</w:t>
      </w:r>
      <w:proofErr w:type="gramEnd"/>
      <w:r>
        <w:rPr>
          <w:rFonts w:ascii="Consolas" w:hAnsi="Consolas" w:cs="Consolas"/>
          <w:color w:val="000000"/>
          <w:sz w:val="28"/>
          <w:szCs w:val="28"/>
        </w:rPr>
        <w:t xml:space="preserve"> </w:t>
      </w:r>
      <w:proofErr w:type="spellStart"/>
      <w:r>
        <w:rPr>
          <w:rFonts w:ascii="Consolas" w:hAnsi="Consolas" w:cs="Consolas"/>
          <w:color w:val="6A3E3E"/>
          <w:sz w:val="28"/>
          <w:szCs w:val="28"/>
        </w:rPr>
        <w:t>actualScore</w:t>
      </w:r>
      <w:proofErr w:type="spellEnd"/>
      <w:r>
        <w:rPr>
          <w:rFonts w:ascii="Consolas" w:hAnsi="Consolas" w:cs="Consolas"/>
          <w:color w:val="000000"/>
          <w:sz w:val="28"/>
          <w:szCs w:val="28"/>
        </w:rPr>
        <w:t>;</w:t>
      </w:r>
    </w:p>
    <w:p w14:paraId="4FDE5C25" w14:textId="77777777" w:rsidR="00E76E26" w:rsidRDefault="00E76E26">
      <w:pPr>
        <w:spacing w:after="0" w:line="240" w:lineRule="auto"/>
      </w:pPr>
      <w:r>
        <w:br w:type="page"/>
      </w:r>
    </w:p>
    <w:p w14:paraId="61619F62" w14:textId="2F404686" w:rsidR="00885176" w:rsidRDefault="00885176" w:rsidP="00885176">
      <w:proofErr w:type="gramStart"/>
      <w:r>
        <w:lastRenderedPageBreak/>
        <w:t>We’ve</w:t>
      </w:r>
      <w:proofErr w:type="gramEnd"/>
      <w:r>
        <w:t xml:space="preserve"> given the first variable </w:t>
      </w:r>
      <w:proofErr w:type="spellStart"/>
      <w:r>
        <w:t>availableMarks</w:t>
      </w:r>
      <w:proofErr w:type="spellEnd"/>
      <w:r>
        <w:t xml:space="preserve"> an initial value of 100. The second variable </w:t>
      </w:r>
      <w:proofErr w:type="spellStart"/>
      <w:r>
        <w:t>actualScore</w:t>
      </w:r>
      <w:proofErr w:type="spellEnd"/>
      <w:r>
        <w:t xml:space="preserve"> </w:t>
      </w:r>
      <w:proofErr w:type="gramStart"/>
      <w:r>
        <w:t>hasn’t got</w:t>
      </w:r>
      <w:proofErr w:type="gramEnd"/>
      <w:r>
        <w:t xml:space="preserve"> an initial value, so we’ll have to give it a value later on in the code. Both variables can be given different values at any point in the code after </w:t>
      </w:r>
      <w:proofErr w:type="gramStart"/>
      <w:r>
        <w:t>they’ve</w:t>
      </w:r>
      <w:proofErr w:type="gramEnd"/>
      <w:r>
        <w:t xml:space="preserve"> been created:</w:t>
      </w:r>
    </w:p>
    <w:p w14:paraId="0BF88A08" w14:textId="77777777" w:rsidR="00885176" w:rsidRDefault="00885176" w:rsidP="0088517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availableMarks</w:t>
      </w:r>
      <w:proofErr w:type="spellEnd"/>
      <w:proofErr w:type="gramEnd"/>
      <w:r>
        <w:rPr>
          <w:rFonts w:ascii="Consolas" w:hAnsi="Consolas" w:cs="Consolas"/>
          <w:color w:val="000000"/>
          <w:sz w:val="28"/>
          <w:szCs w:val="28"/>
        </w:rPr>
        <w:t xml:space="preserve"> = 90;</w:t>
      </w:r>
    </w:p>
    <w:p w14:paraId="4528EFE0" w14:textId="588092B7" w:rsidR="00885176" w:rsidRDefault="00885176" w:rsidP="00885176">
      <w:pPr>
        <w:rPr>
          <w:rFonts w:ascii="Consolas" w:hAnsi="Consolas" w:cs="Consolas"/>
          <w:color w:val="000000"/>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actualScore</w:t>
      </w:r>
      <w:proofErr w:type="spellEnd"/>
      <w:proofErr w:type="gramEnd"/>
      <w:r>
        <w:rPr>
          <w:rFonts w:ascii="Consolas" w:hAnsi="Consolas" w:cs="Consolas"/>
          <w:color w:val="000000"/>
          <w:sz w:val="28"/>
          <w:szCs w:val="28"/>
        </w:rPr>
        <w:t xml:space="preserve"> = 85;</w:t>
      </w:r>
    </w:p>
    <w:p w14:paraId="578949CD" w14:textId="7EE7AE42" w:rsidR="00885176" w:rsidRDefault="00885176" w:rsidP="00885176">
      <w:proofErr w:type="gramStart"/>
      <w:r>
        <w:t>However</w:t>
      </w:r>
      <w:proofErr w:type="gramEnd"/>
      <w:r>
        <w:t xml:space="preserve"> we can only give them values which are valid for a byte variable. The following </w:t>
      </w:r>
      <w:proofErr w:type="gramStart"/>
      <w:r>
        <w:t>wouldn’t</w:t>
      </w:r>
      <w:proofErr w:type="gramEnd"/>
      <w:r>
        <w:t xml:space="preserve"> work:</w:t>
      </w:r>
      <w:r>
        <w:tab/>
      </w:r>
      <w:r>
        <w:tab/>
      </w:r>
    </w:p>
    <w:p w14:paraId="19151011" w14:textId="6784C2BA" w:rsidR="00885176" w:rsidRDefault="00885176" w:rsidP="00885176">
      <w:r>
        <w:rPr>
          <w:noProof/>
          <w:lang w:eastAsia="en-GB"/>
        </w:rPr>
        <w:drawing>
          <wp:inline distT="0" distB="0" distL="0" distR="0" wp14:anchorId="5567DCA5" wp14:editId="0C8898F6">
            <wp:extent cx="2216150" cy="59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6150" cy="596900"/>
                    </a:xfrm>
                    <a:prstGeom prst="rect">
                      <a:avLst/>
                    </a:prstGeom>
                    <a:noFill/>
                    <a:ln>
                      <a:noFill/>
                    </a:ln>
                  </pic:spPr>
                </pic:pic>
              </a:graphicData>
            </a:graphic>
          </wp:inline>
        </w:drawing>
      </w:r>
    </w:p>
    <w:p w14:paraId="4567C6CD" w14:textId="1E1CA1E3" w:rsidR="00885176" w:rsidRDefault="00885176" w:rsidP="00885176"/>
    <w:p w14:paraId="02930DF9" w14:textId="32C6B3FF" w:rsidR="00885176" w:rsidRDefault="00885176" w:rsidP="00885176"/>
    <w:p w14:paraId="0BF3FB4E" w14:textId="6E491F5F" w:rsidR="00885176" w:rsidRDefault="00445207" w:rsidP="00445207">
      <w:pPr>
        <w:pStyle w:val="Heading2"/>
      </w:pPr>
      <w:proofErr w:type="spellStart"/>
      <w:proofErr w:type="gramStart"/>
      <w:r>
        <w:t>int</w:t>
      </w:r>
      <w:proofErr w:type="spellEnd"/>
      <w:proofErr w:type="gramEnd"/>
      <w:r>
        <w:t xml:space="preserve"> and long</w:t>
      </w:r>
    </w:p>
    <w:p w14:paraId="5C6A86C6" w14:textId="2FD18309" w:rsidR="00885176" w:rsidRDefault="00445207" w:rsidP="00445207">
      <w:r>
        <w:t xml:space="preserve">The datatypes byte and short are rarely used. If we want to store a whole number </w:t>
      </w:r>
      <w:proofErr w:type="gramStart"/>
      <w:r>
        <w:t>generally</w:t>
      </w:r>
      <w:proofErr w:type="gramEnd"/>
      <w:r>
        <w:t xml:space="preserve"> we’ll use </w:t>
      </w:r>
      <w:proofErr w:type="spellStart"/>
      <w:r>
        <w:t>int</w:t>
      </w:r>
      <w:proofErr w:type="spellEnd"/>
      <w:r>
        <w:t xml:space="preserve"> or long. </w:t>
      </w:r>
      <w:proofErr w:type="gramStart"/>
      <w:r>
        <w:t>Let’s</w:t>
      </w:r>
      <w:proofErr w:type="gramEnd"/>
      <w:r>
        <w:t xml:space="preserve"> try an example:</w:t>
      </w:r>
    </w:p>
    <w:p w14:paraId="139CAFF6" w14:textId="37A847D9" w:rsidR="00445207" w:rsidRDefault="00445207" w:rsidP="00445207">
      <w:r>
        <w:rPr>
          <w:noProof/>
          <w:lang w:eastAsia="en-GB"/>
        </w:rPr>
        <w:drawing>
          <wp:inline distT="0" distB="0" distL="0" distR="0" wp14:anchorId="03A733BC" wp14:editId="6201C906">
            <wp:extent cx="4654550" cy="93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4550" cy="933450"/>
                    </a:xfrm>
                    <a:prstGeom prst="rect">
                      <a:avLst/>
                    </a:prstGeom>
                    <a:noFill/>
                    <a:ln>
                      <a:noFill/>
                    </a:ln>
                  </pic:spPr>
                </pic:pic>
              </a:graphicData>
            </a:graphic>
          </wp:inline>
        </w:drawing>
      </w:r>
    </w:p>
    <w:p w14:paraId="4DD92447" w14:textId="0F55E9E8" w:rsidR="00445207" w:rsidRDefault="00445207" w:rsidP="00445207">
      <w:r>
        <w:t xml:space="preserve">The account number variable is an </w:t>
      </w:r>
      <w:proofErr w:type="spellStart"/>
      <w:r>
        <w:t>int</w:t>
      </w:r>
      <w:proofErr w:type="spellEnd"/>
      <w:r>
        <w:t xml:space="preserve"> and has no problem fitting the number 2000000000. </w:t>
      </w:r>
      <w:proofErr w:type="gramStart"/>
      <w:r>
        <w:t>However</w:t>
      </w:r>
      <w:proofErr w:type="gramEnd"/>
      <w:r>
        <w:t xml:space="preserve"> there seems to be a problem with putting the number 3000000000 into the long variable </w:t>
      </w:r>
      <w:proofErr w:type="spellStart"/>
      <w:r>
        <w:t>orderNumber</w:t>
      </w:r>
      <w:proofErr w:type="spellEnd"/>
      <w:r>
        <w:t xml:space="preserve">. This is strange as a long can hold numbers of up to 19 digits. The number 3000000000 really should fit. </w:t>
      </w:r>
    </w:p>
    <w:p w14:paraId="6DFB26B8" w14:textId="1BC17791" w:rsidR="00445207" w:rsidRDefault="00445207" w:rsidP="00445207">
      <w:r>
        <w:t xml:space="preserve">The error message gives us a big clue about </w:t>
      </w:r>
      <w:proofErr w:type="gramStart"/>
      <w:r>
        <w:t>what’s</w:t>
      </w:r>
      <w:proofErr w:type="gramEnd"/>
      <w:r>
        <w:t xml:space="preserve"> going on ‘The literal 3000000000 of type </w:t>
      </w:r>
      <w:proofErr w:type="spellStart"/>
      <w:r w:rsidRPr="00445207">
        <w:rPr>
          <w:b/>
        </w:rPr>
        <w:t>int</w:t>
      </w:r>
      <w:proofErr w:type="spellEnd"/>
      <w:r>
        <w:t xml:space="preserve"> is out of range’. This tells us that by default Java sees all whole numbers as being </w:t>
      </w:r>
      <w:proofErr w:type="spellStart"/>
      <w:r>
        <w:t>ints</w:t>
      </w:r>
      <w:proofErr w:type="spellEnd"/>
      <w:r>
        <w:t xml:space="preserve">. If we </w:t>
      </w:r>
      <w:proofErr w:type="gramStart"/>
      <w:r>
        <w:t>want</w:t>
      </w:r>
      <w:proofErr w:type="gramEnd"/>
      <w:r>
        <w:t xml:space="preserve"> 3000000000 to be treated as a long we need to tell Java by adding the letter ‘l’ onto the end of it:</w:t>
      </w:r>
    </w:p>
    <w:p w14:paraId="6814A63A" w14:textId="1AB52A67" w:rsidR="00445207" w:rsidRDefault="00445207" w:rsidP="00445207">
      <w:r>
        <w:rPr>
          <w:noProof/>
          <w:lang w:eastAsia="en-GB"/>
        </w:rPr>
        <w:drawing>
          <wp:inline distT="0" distB="0" distL="0" distR="0" wp14:anchorId="1C0CC0FF" wp14:editId="357319CC">
            <wp:extent cx="3105150" cy="31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5150" cy="311150"/>
                    </a:xfrm>
                    <a:prstGeom prst="rect">
                      <a:avLst/>
                    </a:prstGeom>
                    <a:noFill/>
                    <a:ln>
                      <a:noFill/>
                    </a:ln>
                  </pic:spPr>
                </pic:pic>
              </a:graphicData>
            </a:graphic>
          </wp:inline>
        </w:drawing>
      </w:r>
    </w:p>
    <w:p w14:paraId="2E9450D9" w14:textId="77777777" w:rsidR="00E76E26" w:rsidRDefault="00E76E26">
      <w:pPr>
        <w:spacing w:after="0" w:line="240" w:lineRule="auto"/>
        <w:rPr>
          <w:rFonts w:asciiTheme="majorHAnsi" w:eastAsiaTheme="majorEastAsia" w:hAnsiTheme="majorHAnsi" w:cstheme="majorBidi"/>
          <w:b/>
          <w:bCs/>
          <w:color w:val="5B9BD5" w:themeColor="accent1"/>
          <w:sz w:val="26"/>
          <w:szCs w:val="26"/>
        </w:rPr>
      </w:pPr>
      <w:r>
        <w:br w:type="page"/>
      </w:r>
    </w:p>
    <w:p w14:paraId="3675E9A0" w14:textId="2081CCA3" w:rsidR="00885176" w:rsidRDefault="00526D58" w:rsidP="004B4C12">
      <w:pPr>
        <w:pStyle w:val="Heading2"/>
      </w:pPr>
      <w:proofErr w:type="gramStart"/>
      <w:r>
        <w:lastRenderedPageBreak/>
        <w:t>float</w:t>
      </w:r>
      <w:proofErr w:type="gramEnd"/>
      <w:r>
        <w:t xml:space="preserve"> and double</w:t>
      </w:r>
    </w:p>
    <w:p w14:paraId="075AE41C" w14:textId="52DA8778" w:rsidR="004B4C12" w:rsidRDefault="004B4C12" w:rsidP="004B4C12">
      <w:proofErr w:type="gramStart"/>
      <w:r>
        <w:t>You’ve</w:t>
      </w:r>
      <w:proofErr w:type="gramEnd"/>
      <w:r>
        <w:t xml:space="preserve"> seen that the first four primitive types all hold whole numbers. The next two types hold decimal numbers. </w:t>
      </w:r>
      <w:proofErr w:type="gramStart"/>
      <w:r>
        <w:t>Let’s</w:t>
      </w:r>
      <w:proofErr w:type="gramEnd"/>
      <w:r>
        <w:t xml:space="preserve"> look at an example:</w:t>
      </w:r>
    </w:p>
    <w:p w14:paraId="248BF4F7" w14:textId="1D67FAF8" w:rsidR="004B4C12" w:rsidRDefault="004B4C12" w:rsidP="004B4C12">
      <w:r>
        <w:rPr>
          <w:noProof/>
          <w:lang w:eastAsia="en-GB"/>
        </w:rPr>
        <w:drawing>
          <wp:inline distT="0" distB="0" distL="0" distR="0" wp14:anchorId="313D3407" wp14:editId="18D6C059">
            <wp:extent cx="4489450" cy="16002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9450" cy="1600200"/>
                    </a:xfrm>
                    <a:prstGeom prst="rect">
                      <a:avLst/>
                    </a:prstGeom>
                    <a:noFill/>
                    <a:ln>
                      <a:noFill/>
                    </a:ln>
                  </pic:spPr>
                </pic:pic>
              </a:graphicData>
            </a:graphic>
          </wp:inline>
        </w:drawing>
      </w:r>
    </w:p>
    <w:p w14:paraId="3913B8A3" w14:textId="2C1D112F" w:rsidR="004B4C12" w:rsidRDefault="004B4C12" w:rsidP="004B4C12">
      <w:r>
        <w:t xml:space="preserve">The value 3.45 fits comfortably into our weight </w:t>
      </w:r>
      <w:proofErr w:type="gramStart"/>
      <w:r>
        <w:t>variable which</w:t>
      </w:r>
      <w:proofErr w:type="gramEnd"/>
      <w:r>
        <w:t xml:space="preserve"> has datatype double. This should be no surprise as double holds a 64 bit number. </w:t>
      </w:r>
    </w:p>
    <w:p w14:paraId="722904DF" w14:textId="2508088A" w:rsidR="004B4C12" w:rsidRDefault="004B4C12" w:rsidP="004B4C12">
      <w:r>
        <w:t xml:space="preserve">We have a compile error with float though. The value 1.99 is </w:t>
      </w:r>
      <w:proofErr w:type="gramStart"/>
      <w:r>
        <w:t>small,</w:t>
      </w:r>
      <w:proofErr w:type="gramEnd"/>
      <w:r>
        <w:t xml:space="preserve"> it should fit comfortably enough into a 32 bit data type like a float. The problem here is much </w:t>
      </w:r>
      <w:proofErr w:type="gramStart"/>
      <w:r>
        <w:t>like</w:t>
      </w:r>
      <w:proofErr w:type="gramEnd"/>
      <w:r>
        <w:t xml:space="preserve"> we saw with </w:t>
      </w:r>
      <w:proofErr w:type="spellStart"/>
      <w:r>
        <w:t>int</w:t>
      </w:r>
      <w:proofErr w:type="spellEnd"/>
      <w:r>
        <w:t xml:space="preserve"> and long. By </w:t>
      </w:r>
      <w:proofErr w:type="gramStart"/>
      <w:r>
        <w:t>default</w:t>
      </w:r>
      <w:proofErr w:type="gramEnd"/>
      <w:r>
        <w:t xml:space="preserve"> Java assumes that all decimal numbers are doubles. As with long, we need to tell Java that our number is a float. This time </w:t>
      </w:r>
      <w:proofErr w:type="gramStart"/>
      <w:r>
        <w:t>we’ll</w:t>
      </w:r>
      <w:proofErr w:type="gramEnd"/>
      <w:r>
        <w:t xml:space="preserve"> do it by adding the letter ‘f’ to the end:</w:t>
      </w:r>
    </w:p>
    <w:p w14:paraId="403C5A51" w14:textId="111D9E32" w:rsidR="004B4C12" w:rsidRDefault="00321716" w:rsidP="004B4C12">
      <w:r>
        <w:rPr>
          <w:noProof/>
          <w:lang w:eastAsia="en-GB"/>
        </w:rPr>
        <w:drawing>
          <wp:inline distT="0" distB="0" distL="0" distR="0" wp14:anchorId="04B92C92" wp14:editId="5FFE1F8A">
            <wp:extent cx="2006600" cy="38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6600" cy="381000"/>
                    </a:xfrm>
                    <a:prstGeom prst="rect">
                      <a:avLst/>
                    </a:prstGeom>
                    <a:noFill/>
                    <a:ln>
                      <a:noFill/>
                    </a:ln>
                  </pic:spPr>
                </pic:pic>
              </a:graphicData>
            </a:graphic>
          </wp:inline>
        </w:drawing>
      </w:r>
    </w:p>
    <w:p w14:paraId="01DD6690" w14:textId="11DA2C09" w:rsidR="00321716" w:rsidRDefault="00321716" w:rsidP="00321716">
      <w:pPr>
        <w:pStyle w:val="Heading2"/>
      </w:pPr>
      <w:r>
        <w:t>Arithmetic operators</w:t>
      </w:r>
    </w:p>
    <w:p w14:paraId="74984D4B" w14:textId="606F51F0" w:rsidR="00321716" w:rsidRDefault="00321716" w:rsidP="00321716">
      <w:r>
        <w:t>Here are some examples of</w:t>
      </w:r>
      <w:r w:rsidR="00F25FD0">
        <w:t xml:space="preserve"> doing arithmetic on</w:t>
      </w:r>
      <w:r>
        <w:t xml:space="preserve"> </w:t>
      </w:r>
      <w:r w:rsidR="004F32DD">
        <w:t xml:space="preserve">an </w:t>
      </w:r>
      <w:proofErr w:type="spellStart"/>
      <w:r w:rsidR="004F32DD">
        <w:t>int</w:t>
      </w:r>
      <w:proofErr w:type="spellEnd"/>
      <w:r w:rsidR="004F32DD">
        <w:t xml:space="preserve"> variable. These will work for any of the numeric primitives.</w:t>
      </w:r>
    </w:p>
    <w:p w14:paraId="0467EFF7" w14:textId="77777777" w:rsidR="00321716" w:rsidRDefault="00321716" w:rsidP="0032171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b/>
          <w:bCs/>
          <w:color w:val="7F0055"/>
          <w:sz w:val="28"/>
          <w:szCs w:val="28"/>
        </w:rPr>
        <w:t>int</w:t>
      </w:r>
      <w:proofErr w:type="spellEnd"/>
      <w:proofErr w:type="gramEnd"/>
      <w:r>
        <w:rPr>
          <w:rFonts w:ascii="Consolas" w:hAnsi="Consolas" w:cs="Consolas"/>
          <w:color w:val="000000"/>
          <w:sz w:val="28"/>
          <w:szCs w:val="28"/>
        </w:rPr>
        <w:t xml:space="preserve"> </w:t>
      </w:r>
      <w:r>
        <w:rPr>
          <w:rFonts w:ascii="Consolas" w:hAnsi="Consolas" w:cs="Consolas"/>
          <w:color w:val="6A3E3E"/>
          <w:sz w:val="28"/>
          <w:szCs w:val="28"/>
        </w:rPr>
        <w:t>score</w:t>
      </w:r>
      <w:r>
        <w:rPr>
          <w:rFonts w:ascii="Consolas" w:hAnsi="Consolas" w:cs="Consolas"/>
          <w:color w:val="000000"/>
          <w:sz w:val="28"/>
          <w:szCs w:val="28"/>
        </w:rPr>
        <w:t xml:space="preserve"> = 0;</w:t>
      </w:r>
    </w:p>
    <w:p w14:paraId="226D8F4E" w14:textId="77777777" w:rsidR="00321716" w:rsidRDefault="00321716" w:rsidP="0032171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14:paraId="601F5C21" w14:textId="77777777" w:rsidR="00321716" w:rsidRDefault="00321716" w:rsidP="0032171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score</w:t>
      </w:r>
      <w:proofErr w:type="gramEnd"/>
      <w:r>
        <w:rPr>
          <w:rFonts w:ascii="Consolas" w:hAnsi="Consolas" w:cs="Consolas"/>
          <w:color w:val="000000"/>
          <w:sz w:val="28"/>
          <w:szCs w:val="28"/>
        </w:rPr>
        <w:t xml:space="preserve"> ++;</w:t>
      </w:r>
    </w:p>
    <w:p w14:paraId="2E1E520E" w14:textId="77777777" w:rsidR="00321716" w:rsidRDefault="00321716" w:rsidP="0032171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14:paraId="5C3EA46C" w14:textId="77777777" w:rsidR="00321716" w:rsidRDefault="00321716" w:rsidP="0032171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6A3E3E"/>
          <w:sz w:val="28"/>
          <w:szCs w:val="28"/>
        </w:rPr>
        <w:t>score</w:t>
      </w:r>
      <w:r>
        <w:rPr>
          <w:rFonts w:ascii="Consolas" w:hAnsi="Consolas" w:cs="Consolas"/>
          <w:color w:val="000000"/>
          <w:sz w:val="28"/>
          <w:szCs w:val="28"/>
        </w:rPr>
        <w:t>);</w:t>
      </w:r>
    </w:p>
    <w:p w14:paraId="6A36AC0F" w14:textId="77777777" w:rsidR="00321716" w:rsidRDefault="00321716" w:rsidP="0032171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14:paraId="023CCD87" w14:textId="77777777" w:rsidR="00321716" w:rsidRDefault="00321716" w:rsidP="00321716">
      <w:pPr>
        <w:rPr>
          <w:rFonts w:ascii="Consolas" w:hAnsi="Consolas" w:cs="Consolas"/>
          <w:color w:val="000000"/>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score</w:t>
      </w:r>
      <w:proofErr w:type="gramEnd"/>
      <w:r>
        <w:rPr>
          <w:rFonts w:ascii="Consolas" w:hAnsi="Consolas" w:cs="Consolas"/>
          <w:color w:val="000000"/>
          <w:sz w:val="28"/>
          <w:szCs w:val="28"/>
        </w:rPr>
        <w:t xml:space="preserve"> += 2;</w:t>
      </w:r>
    </w:p>
    <w:p w14:paraId="3957B7C9" w14:textId="77777777" w:rsidR="00321716" w:rsidRDefault="00321716" w:rsidP="00321716">
      <w:pPr>
        <w:autoSpaceDE w:val="0"/>
        <w:autoSpaceDN w:val="0"/>
        <w:adjustRightInd w:val="0"/>
        <w:spacing w:after="0" w:line="240" w:lineRule="auto"/>
        <w:rPr>
          <w:rFonts w:ascii="Consolas" w:hAnsi="Consolas" w:cs="Consolas"/>
          <w:sz w:val="28"/>
          <w:szCs w:val="28"/>
        </w:rPr>
      </w:pPr>
      <w:r>
        <w:tab/>
      </w:r>
      <w: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6A3E3E"/>
          <w:sz w:val="28"/>
          <w:szCs w:val="28"/>
        </w:rPr>
        <w:t>score</w:t>
      </w:r>
      <w:r>
        <w:rPr>
          <w:rFonts w:ascii="Consolas" w:hAnsi="Consolas" w:cs="Consolas"/>
          <w:color w:val="000000"/>
          <w:sz w:val="28"/>
          <w:szCs w:val="28"/>
        </w:rPr>
        <w:t>);</w:t>
      </w:r>
    </w:p>
    <w:p w14:paraId="384A8DD3" w14:textId="75327DF9" w:rsidR="00321716" w:rsidRDefault="00321716" w:rsidP="00321716"/>
    <w:p w14:paraId="2D179F23" w14:textId="297057A3" w:rsidR="00321716" w:rsidRDefault="00321716" w:rsidP="00321716">
      <w:r>
        <w:t xml:space="preserve">Try running this code. </w:t>
      </w:r>
      <w:proofErr w:type="gramStart"/>
      <w:r>
        <w:t>You’ll</w:t>
      </w:r>
      <w:proofErr w:type="gramEnd"/>
      <w:r>
        <w:t xml:space="preserve"> see that it prints out the numbers 1 and 3.</w:t>
      </w:r>
    </w:p>
    <w:p w14:paraId="55DEC701" w14:textId="55B80212" w:rsidR="00321716" w:rsidRDefault="00321716" w:rsidP="00321716">
      <w:r>
        <w:t xml:space="preserve">The ++ operator increases a variable by </w:t>
      </w:r>
      <w:proofErr w:type="gramStart"/>
      <w:r>
        <w:t>1</w:t>
      </w:r>
      <w:proofErr w:type="gramEnd"/>
      <w:r>
        <w:t>. If we want to decrease it by 1 we can do - -</w:t>
      </w:r>
    </w:p>
    <w:p w14:paraId="0F344675" w14:textId="64FA57C9" w:rsidR="00321716" w:rsidRDefault="00321716" w:rsidP="00321716">
      <w:r>
        <w:lastRenderedPageBreak/>
        <w:t>The += operator increases a variable by a specified amount (in our example 2). We can do the same with subtract -=, multiply *= or divide /=</w:t>
      </w:r>
    </w:p>
    <w:p w14:paraId="7306B786" w14:textId="64885ABF" w:rsidR="00321716" w:rsidRDefault="00321716" w:rsidP="00321716"/>
    <w:p w14:paraId="5E0E2BE6" w14:textId="1508B4DB" w:rsidR="004B5F73" w:rsidRDefault="004B5F73" w:rsidP="004B5F73">
      <w:pPr>
        <w:pStyle w:val="Heading2"/>
      </w:pPr>
      <w:r>
        <w:t>Precision problems with floats and doubles</w:t>
      </w:r>
    </w:p>
    <w:p w14:paraId="0A0EE9F0" w14:textId="7FAAB352" w:rsidR="004B5F73" w:rsidRDefault="004A1E0F" w:rsidP="004B5F73">
      <w:r>
        <w:t xml:space="preserve">Try doing the following arithmetic on a calculator: </w:t>
      </w:r>
      <w:r w:rsidRPr="000D063C">
        <w:t>1586.6 - 708.75</w:t>
      </w:r>
    </w:p>
    <w:p w14:paraId="52AE3C63" w14:textId="213A3A78" w:rsidR="004A1E0F" w:rsidRDefault="004A1E0F" w:rsidP="004B5F73">
      <w:r>
        <w:t>You should get 877.85.</w:t>
      </w:r>
    </w:p>
    <w:p w14:paraId="31B016B0" w14:textId="110681A9" w:rsidR="004A1E0F" w:rsidRDefault="004A1E0F" w:rsidP="004B5F73">
      <w:r>
        <w:t>Now try the same thing again in Java:</w:t>
      </w:r>
    </w:p>
    <w:p w14:paraId="01B14229" w14:textId="22EE12C0" w:rsidR="004A1E0F" w:rsidRDefault="004A1E0F" w:rsidP="004A1E0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000000"/>
          <w:sz w:val="28"/>
          <w:szCs w:val="28"/>
        </w:rPr>
        <w:t>1586.6 - 708.75);</w:t>
      </w:r>
    </w:p>
    <w:p w14:paraId="667C4D1D" w14:textId="77777777" w:rsidR="004A1E0F" w:rsidRDefault="004A1E0F" w:rsidP="004A1E0F"/>
    <w:p w14:paraId="2AB7B430" w14:textId="1AEEC3C2" w:rsidR="004B5F73" w:rsidRDefault="004A1E0F" w:rsidP="004A1E0F">
      <w:r>
        <w:t xml:space="preserve">This time we get a different result of </w:t>
      </w:r>
      <w:r w:rsidRPr="004A1E0F">
        <w:t>877.8499999999999</w:t>
      </w:r>
      <w:r>
        <w:t xml:space="preserve">. </w:t>
      </w:r>
      <w:proofErr w:type="gramStart"/>
      <w:r>
        <w:t>It’s</w:t>
      </w:r>
      <w:proofErr w:type="gramEnd"/>
      <w:r>
        <w:t xml:space="preserve"> almost correct, but not quite. </w:t>
      </w:r>
      <w:proofErr w:type="gramStart"/>
      <w:r>
        <w:t>This is a problem that you’ll encounter</w:t>
      </w:r>
      <w:proofErr w:type="gramEnd"/>
      <w:r>
        <w:t xml:space="preserve"> sometimes in Java when doing arithmetic with</w:t>
      </w:r>
      <w:r w:rsidR="00D10A99">
        <w:t xml:space="preserve"> floats and doubles. Provided </w:t>
      </w:r>
      <w:proofErr w:type="gramStart"/>
      <w:r w:rsidR="00D10A99">
        <w:t>you</w:t>
      </w:r>
      <w:r>
        <w:t>’re</w:t>
      </w:r>
      <w:proofErr w:type="gramEnd"/>
      <w:r>
        <w:t xml:space="preserve"> aware that this can happen, </w:t>
      </w:r>
      <w:r w:rsidR="00D10A99">
        <w:t>you</w:t>
      </w:r>
      <w:r>
        <w:t xml:space="preserve"> can take steps to deal with it. </w:t>
      </w:r>
      <w:proofErr w:type="gramStart"/>
      <w:r>
        <w:t>It’s</w:t>
      </w:r>
      <w:proofErr w:type="gramEnd"/>
      <w:r>
        <w:t xml:space="preserve"> something we’ll have to deal with in some of our upcoming modules.</w:t>
      </w:r>
    </w:p>
    <w:p w14:paraId="416381F2" w14:textId="77777777" w:rsidR="004A1E0F" w:rsidRDefault="004A1E0F" w:rsidP="00321716"/>
    <w:p w14:paraId="759DFECB" w14:textId="62DA9996" w:rsidR="00F25FD0" w:rsidRDefault="00F25FD0" w:rsidP="00F25FD0">
      <w:pPr>
        <w:pStyle w:val="Heading2"/>
      </w:pPr>
      <w:proofErr w:type="gramStart"/>
      <w:r>
        <w:t>char</w:t>
      </w:r>
      <w:proofErr w:type="gramEnd"/>
    </w:p>
    <w:p w14:paraId="38E32CAC" w14:textId="0B3B20BE" w:rsidR="00F25FD0" w:rsidRDefault="00F25FD0" w:rsidP="00F25FD0">
      <w:r>
        <w:t xml:space="preserve">Variables of the char data type hold a single character. </w:t>
      </w:r>
      <w:proofErr w:type="gramStart"/>
      <w:r>
        <w:t>Here’s</w:t>
      </w:r>
      <w:proofErr w:type="gramEnd"/>
      <w:r>
        <w:t xml:space="preserve"> a simple example:</w:t>
      </w:r>
    </w:p>
    <w:p w14:paraId="32C64596" w14:textId="77777777" w:rsidR="00F25FD0" w:rsidRDefault="00F25FD0" w:rsidP="00F25FD0">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char</w:t>
      </w:r>
      <w:proofErr w:type="gramEnd"/>
      <w:r>
        <w:rPr>
          <w:rFonts w:ascii="Consolas" w:hAnsi="Consolas" w:cs="Consolas"/>
          <w:color w:val="000000"/>
          <w:sz w:val="28"/>
          <w:szCs w:val="28"/>
        </w:rPr>
        <w:t xml:space="preserve"> </w:t>
      </w:r>
      <w:r>
        <w:rPr>
          <w:rFonts w:ascii="Consolas" w:hAnsi="Consolas" w:cs="Consolas"/>
          <w:color w:val="6A3E3E"/>
          <w:sz w:val="28"/>
          <w:szCs w:val="28"/>
        </w:rPr>
        <w:t>letter1</w:t>
      </w:r>
      <w:r>
        <w:rPr>
          <w:rFonts w:ascii="Consolas" w:hAnsi="Consolas" w:cs="Consolas"/>
          <w:color w:val="000000"/>
          <w:sz w:val="28"/>
          <w:szCs w:val="28"/>
        </w:rPr>
        <w:t xml:space="preserve"> = </w:t>
      </w:r>
      <w:r>
        <w:rPr>
          <w:rFonts w:ascii="Consolas" w:hAnsi="Consolas" w:cs="Consolas"/>
          <w:color w:val="2A00FF"/>
          <w:sz w:val="28"/>
          <w:szCs w:val="28"/>
        </w:rPr>
        <w:t>'a'</w:t>
      </w:r>
      <w:r>
        <w:rPr>
          <w:rFonts w:ascii="Consolas" w:hAnsi="Consolas" w:cs="Consolas"/>
          <w:color w:val="000000"/>
          <w:sz w:val="28"/>
          <w:szCs w:val="28"/>
        </w:rPr>
        <w:t>;</w:t>
      </w:r>
    </w:p>
    <w:p w14:paraId="7B685D50" w14:textId="77777777" w:rsidR="00F25FD0" w:rsidRDefault="00F25FD0" w:rsidP="00F25FD0">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14:paraId="7663DF91" w14:textId="79989B62" w:rsidR="00F25FD0" w:rsidRDefault="00F25FD0" w:rsidP="00F25FD0">
      <w:pPr>
        <w:rPr>
          <w:rFonts w:ascii="Consolas" w:hAnsi="Consolas" w:cs="Consolas"/>
          <w:color w:val="000000"/>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char</w:t>
      </w:r>
      <w:proofErr w:type="gramEnd"/>
      <w:r>
        <w:rPr>
          <w:rFonts w:ascii="Consolas" w:hAnsi="Consolas" w:cs="Consolas"/>
          <w:color w:val="000000"/>
          <w:sz w:val="28"/>
          <w:szCs w:val="28"/>
        </w:rPr>
        <w:t xml:space="preserve"> </w:t>
      </w:r>
      <w:r>
        <w:rPr>
          <w:rFonts w:ascii="Consolas" w:hAnsi="Consolas" w:cs="Consolas"/>
          <w:color w:val="6A3E3E"/>
          <w:sz w:val="28"/>
          <w:szCs w:val="28"/>
        </w:rPr>
        <w:t>letter2</w:t>
      </w:r>
      <w:r>
        <w:rPr>
          <w:rFonts w:ascii="Consolas" w:hAnsi="Consolas" w:cs="Consolas"/>
          <w:color w:val="000000"/>
          <w:sz w:val="28"/>
          <w:szCs w:val="28"/>
        </w:rPr>
        <w:t xml:space="preserve"> = </w:t>
      </w:r>
      <w:r>
        <w:rPr>
          <w:rFonts w:ascii="Consolas" w:hAnsi="Consolas" w:cs="Consolas"/>
          <w:color w:val="2A00FF"/>
          <w:sz w:val="28"/>
          <w:szCs w:val="28"/>
        </w:rPr>
        <w:t>'b'</w:t>
      </w:r>
      <w:r>
        <w:rPr>
          <w:rFonts w:ascii="Consolas" w:hAnsi="Consolas" w:cs="Consolas"/>
          <w:color w:val="000000"/>
          <w:sz w:val="28"/>
          <w:szCs w:val="28"/>
        </w:rPr>
        <w:t>;</w:t>
      </w:r>
    </w:p>
    <w:p w14:paraId="6E8DF882" w14:textId="1D8AF227" w:rsidR="00F25FD0" w:rsidRDefault="00A233B8" w:rsidP="00F25FD0">
      <w:r>
        <w:t>When assigning the value of a char variable, the character must always be contained within single quotes.</w:t>
      </w:r>
    </w:p>
    <w:p w14:paraId="767891F7" w14:textId="645865F5" w:rsidR="00A233B8" w:rsidRDefault="00A233B8" w:rsidP="00F25FD0">
      <w:r>
        <w:t>What do you think the fo</w:t>
      </w:r>
      <w:r w:rsidR="00590C88">
        <w:t>llowing line of code will print?</w:t>
      </w:r>
    </w:p>
    <w:p w14:paraId="6C20D121" w14:textId="45C99792" w:rsidR="00A233B8" w:rsidRPr="00F25FD0" w:rsidRDefault="00A233B8" w:rsidP="00A233B8">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6A3E3E"/>
          <w:sz w:val="28"/>
          <w:szCs w:val="28"/>
        </w:rPr>
        <w:t>letter1</w:t>
      </w:r>
      <w:r>
        <w:rPr>
          <w:rFonts w:ascii="Consolas" w:hAnsi="Consolas" w:cs="Consolas"/>
          <w:color w:val="000000"/>
          <w:sz w:val="28"/>
          <w:szCs w:val="28"/>
        </w:rPr>
        <w:t>+</w:t>
      </w:r>
      <w:r>
        <w:rPr>
          <w:rFonts w:ascii="Consolas" w:hAnsi="Consolas" w:cs="Consolas"/>
          <w:color w:val="6A3E3E"/>
          <w:sz w:val="28"/>
          <w:szCs w:val="28"/>
        </w:rPr>
        <w:t>letter2</w:t>
      </w:r>
      <w:r>
        <w:rPr>
          <w:rFonts w:ascii="Consolas" w:hAnsi="Consolas" w:cs="Consolas"/>
          <w:color w:val="000000"/>
          <w:sz w:val="28"/>
          <w:szCs w:val="28"/>
        </w:rPr>
        <w:t>);</w:t>
      </w:r>
    </w:p>
    <w:p w14:paraId="16276CEF" w14:textId="77777777" w:rsidR="00590C88" w:rsidRDefault="00590C88" w:rsidP="004B4C12">
      <w:r>
        <w:t xml:space="preserve">If you guessed “ab”, </w:t>
      </w:r>
      <w:proofErr w:type="gramStart"/>
      <w:r>
        <w:t>you’d</w:t>
      </w:r>
      <w:proofErr w:type="gramEnd"/>
      <w:r>
        <w:t xml:space="preserve"> be wrong. Try running the code and </w:t>
      </w:r>
      <w:proofErr w:type="gramStart"/>
      <w:r>
        <w:t>you’ll</w:t>
      </w:r>
      <w:proofErr w:type="gramEnd"/>
      <w:r>
        <w:t xml:space="preserve"> see that actually it prints: 195</w:t>
      </w:r>
    </w:p>
    <w:p w14:paraId="3C6509A4" w14:textId="77777777" w:rsidR="00590C88" w:rsidRDefault="00590C88" w:rsidP="004B4C12">
      <w:r>
        <w:t>This tells us something very important, not just about char variables but about primitive variables in general:</w:t>
      </w:r>
    </w:p>
    <w:p w14:paraId="03AD80F7" w14:textId="225B7F70" w:rsidR="00321716" w:rsidRPr="00590C88" w:rsidRDefault="00590C88" w:rsidP="004B4C12">
      <w:pPr>
        <w:rPr>
          <w:b/>
        </w:rPr>
      </w:pPr>
      <w:r w:rsidRPr="00590C88">
        <w:rPr>
          <w:b/>
        </w:rPr>
        <w:t xml:space="preserve">If you perform arithmetic on two or more primitive variables of the same type, the result will also be of that type. </w:t>
      </w:r>
    </w:p>
    <w:p w14:paraId="4E3CC1FA" w14:textId="74D9427F" w:rsidR="004B4C12" w:rsidRDefault="00590C88" w:rsidP="004B4C12">
      <w:proofErr w:type="gramStart"/>
      <w:r>
        <w:t>So</w:t>
      </w:r>
      <w:proofErr w:type="gramEnd"/>
      <w:r>
        <w:t xml:space="preserve"> a char value plus a char value must result in a char value. Therefore ‘a’ + ‘b’ cannot be ‘ab’ as a char can only fit one character.</w:t>
      </w:r>
    </w:p>
    <w:p w14:paraId="016D5FE7" w14:textId="2BC4C90C" w:rsidR="00590C88" w:rsidRDefault="00590C88" w:rsidP="004B4C12">
      <w:r>
        <w:lastRenderedPageBreak/>
        <w:t xml:space="preserve">At this </w:t>
      </w:r>
      <w:proofErr w:type="gramStart"/>
      <w:r>
        <w:t>point</w:t>
      </w:r>
      <w:proofErr w:type="gramEnd"/>
      <w:r>
        <w:t xml:space="preserve"> you’re probably thinking that 195 doesn’t look like a char value either. So </w:t>
      </w:r>
      <w:proofErr w:type="gramStart"/>
      <w:r>
        <w:t>let’s</w:t>
      </w:r>
      <w:proofErr w:type="gramEnd"/>
      <w:r>
        <w:t xml:space="preserve"> look a bit deeper. </w:t>
      </w:r>
    </w:p>
    <w:p w14:paraId="37619732" w14:textId="5BFDE02B" w:rsidR="00590C88" w:rsidRDefault="00590C88" w:rsidP="004B4C12">
      <w:r>
        <w:t xml:space="preserve">Each char value has an accompanying integer code. The code for ‘a’ is 97 and the code for ‘b’ is 98. </w:t>
      </w:r>
      <w:proofErr w:type="gramStart"/>
      <w:r>
        <w:t>Actually</w:t>
      </w:r>
      <w:proofErr w:type="gramEnd"/>
      <w:r>
        <w:t xml:space="preserve"> we can set char values like this:</w:t>
      </w:r>
    </w:p>
    <w:p w14:paraId="6CB28F79" w14:textId="77777777" w:rsidR="00590C88" w:rsidRDefault="00590C88" w:rsidP="00590C8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char</w:t>
      </w:r>
      <w:proofErr w:type="gramEnd"/>
      <w:r>
        <w:rPr>
          <w:rFonts w:ascii="Consolas" w:hAnsi="Consolas" w:cs="Consolas"/>
          <w:color w:val="000000"/>
          <w:sz w:val="28"/>
          <w:szCs w:val="28"/>
        </w:rPr>
        <w:t xml:space="preserve"> </w:t>
      </w:r>
      <w:r>
        <w:rPr>
          <w:rFonts w:ascii="Consolas" w:hAnsi="Consolas" w:cs="Consolas"/>
          <w:color w:val="6A3E3E"/>
          <w:sz w:val="28"/>
          <w:szCs w:val="28"/>
        </w:rPr>
        <w:t>letter1</w:t>
      </w:r>
      <w:r>
        <w:rPr>
          <w:rFonts w:ascii="Consolas" w:hAnsi="Consolas" w:cs="Consolas"/>
          <w:color w:val="000000"/>
          <w:sz w:val="28"/>
          <w:szCs w:val="28"/>
        </w:rPr>
        <w:t xml:space="preserve"> = 97;</w:t>
      </w:r>
    </w:p>
    <w:p w14:paraId="19370DF8" w14:textId="77777777" w:rsidR="00590C88" w:rsidRDefault="00590C88" w:rsidP="00590C8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14:paraId="701FA40E" w14:textId="77777777" w:rsidR="00590C88" w:rsidRDefault="00590C88" w:rsidP="00590C8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char</w:t>
      </w:r>
      <w:proofErr w:type="gramEnd"/>
      <w:r>
        <w:rPr>
          <w:rFonts w:ascii="Consolas" w:hAnsi="Consolas" w:cs="Consolas"/>
          <w:color w:val="000000"/>
          <w:sz w:val="28"/>
          <w:szCs w:val="28"/>
        </w:rPr>
        <w:t xml:space="preserve"> </w:t>
      </w:r>
      <w:r>
        <w:rPr>
          <w:rFonts w:ascii="Consolas" w:hAnsi="Consolas" w:cs="Consolas"/>
          <w:color w:val="6A3E3E"/>
          <w:sz w:val="28"/>
          <w:szCs w:val="28"/>
        </w:rPr>
        <w:t>letter2</w:t>
      </w:r>
      <w:r>
        <w:rPr>
          <w:rFonts w:ascii="Consolas" w:hAnsi="Consolas" w:cs="Consolas"/>
          <w:color w:val="000000"/>
          <w:sz w:val="28"/>
          <w:szCs w:val="28"/>
        </w:rPr>
        <w:t xml:space="preserve"> = 98;</w:t>
      </w:r>
    </w:p>
    <w:p w14:paraId="08E59970" w14:textId="77777777" w:rsidR="00590C88" w:rsidRDefault="00590C88" w:rsidP="00590C88">
      <w:pPr>
        <w:autoSpaceDE w:val="0"/>
        <w:autoSpaceDN w:val="0"/>
        <w:adjustRightInd w:val="0"/>
        <w:spacing w:after="0" w:line="240" w:lineRule="auto"/>
        <w:rPr>
          <w:rFonts w:ascii="Consolas" w:hAnsi="Consolas" w:cs="Consolas"/>
          <w:sz w:val="28"/>
          <w:szCs w:val="28"/>
        </w:rPr>
      </w:pPr>
    </w:p>
    <w:p w14:paraId="34EEFD8D" w14:textId="5063FC6B" w:rsidR="00590C88" w:rsidRDefault="00590C88" w:rsidP="00590C88">
      <w:r>
        <w:t>If we print out the values in turn:</w:t>
      </w:r>
    </w:p>
    <w:p w14:paraId="6B3C03F9" w14:textId="30973C3F" w:rsidR="00590C88" w:rsidRDefault="00590C88" w:rsidP="00590C8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6A3E3E"/>
          <w:sz w:val="28"/>
          <w:szCs w:val="28"/>
        </w:rPr>
        <w:t>letter1</w:t>
      </w:r>
      <w:r>
        <w:rPr>
          <w:rFonts w:ascii="Consolas" w:hAnsi="Consolas" w:cs="Consolas"/>
          <w:color w:val="000000"/>
          <w:sz w:val="28"/>
          <w:szCs w:val="28"/>
        </w:rPr>
        <w:t>);</w:t>
      </w:r>
    </w:p>
    <w:p w14:paraId="358DBBA5" w14:textId="787160B0" w:rsidR="00590C88" w:rsidRPr="004B4C12" w:rsidRDefault="00590C88" w:rsidP="00590C88">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6A3E3E"/>
          <w:sz w:val="28"/>
          <w:szCs w:val="28"/>
        </w:rPr>
        <w:t>letter2</w:t>
      </w:r>
      <w:r>
        <w:rPr>
          <w:rFonts w:ascii="Consolas" w:hAnsi="Consolas" w:cs="Consolas"/>
          <w:color w:val="000000"/>
          <w:sz w:val="28"/>
          <w:szCs w:val="28"/>
        </w:rPr>
        <w:t>);</w:t>
      </w:r>
    </w:p>
    <w:p w14:paraId="7D2004E4" w14:textId="4D9D2798" w:rsidR="00974CE8" w:rsidRDefault="00590C88" w:rsidP="00590C88">
      <w:proofErr w:type="gramStart"/>
      <w:r>
        <w:t>We’ll</w:t>
      </w:r>
      <w:proofErr w:type="gramEnd"/>
      <w:r>
        <w:t xml:space="preserve"> see that letter1 has the value ‘a’ and letter2 has the value ‘b’.</w:t>
      </w:r>
    </w:p>
    <w:p w14:paraId="2104DB92" w14:textId="2726AC52" w:rsidR="00590C88" w:rsidRDefault="00590C88" w:rsidP="00590C88">
      <w:r>
        <w:t xml:space="preserve">Now it should be clear where the value 195 came from when we did letter1 + letter2. It was the sum of the integer values of the two char variables. </w:t>
      </w:r>
      <w:proofErr w:type="gramStart"/>
      <w:r>
        <w:t>Theoretically</w:t>
      </w:r>
      <w:proofErr w:type="gramEnd"/>
      <w:r>
        <w:t xml:space="preserve"> this could have been displa</w:t>
      </w:r>
      <w:r w:rsidR="0061163A">
        <w:t xml:space="preserve">yed as a char. The code 195 has a char value of </w:t>
      </w:r>
      <w:r w:rsidR="0061163A" w:rsidRPr="0061163A">
        <w:t>Ã</w:t>
      </w:r>
      <w:r w:rsidR="0061163A">
        <w:t xml:space="preserve"> but displaying this seems very pointless!</w:t>
      </w:r>
    </w:p>
    <w:p w14:paraId="11AD7CF0" w14:textId="479ED10A" w:rsidR="0061163A" w:rsidRDefault="0061163A" w:rsidP="00590C88"/>
    <w:p w14:paraId="32C63BE8" w14:textId="604DEB7E" w:rsidR="0061163A" w:rsidRDefault="00D563A7" w:rsidP="00D563A7">
      <w:pPr>
        <w:pStyle w:val="Heading2"/>
      </w:pPr>
      <w:proofErr w:type="spellStart"/>
      <w:proofErr w:type="gramStart"/>
      <w:r>
        <w:t>boolean</w:t>
      </w:r>
      <w:proofErr w:type="spellEnd"/>
      <w:proofErr w:type="gramEnd"/>
    </w:p>
    <w:p w14:paraId="5DC21275" w14:textId="33A05413" w:rsidR="00D563A7" w:rsidRDefault="00D563A7" w:rsidP="00D563A7">
      <w:r>
        <w:t xml:space="preserve">This is the most simple of the primitives. It can only store two different values ‘true’ or ‘false’. </w:t>
      </w:r>
      <w:proofErr w:type="gramStart"/>
      <w:r>
        <w:t>We’ll</w:t>
      </w:r>
      <w:proofErr w:type="gramEnd"/>
      <w:r>
        <w:t xml:space="preserve"> see later on that it’s commonly used to store the results of conditions:</w:t>
      </w:r>
    </w:p>
    <w:p w14:paraId="10B1828D" w14:textId="77777777" w:rsidR="008C6E98" w:rsidRDefault="008C6E98" w:rsidP="008C6E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spellStart"/>
      <w:proofErr w:type="gramStart"/>
      <w:r>
        <w:rPr>
          <w:rFonts w:ascii="Consolas" w:hAnsi="Consolas" w:cs="Consolas"/>
          <w:b/>
          <w:bCs/>
          <w:color w:val="7F0055"/>
          <w:sz w:val="28"/>
          <w:szCs w:val="28"/>
        </w:rPr>
        <w:t>boolean</w:t>
      </w:r>
      <w:proofErr w:type="spellEnd"/>
      <w:proofErr w:type="gramEnd"/>
      <w:r>
        <w:rPr>
          <w:rFonts w:ascii="Consolas" w:hAnsi="Consolas" w:cs="Consolas"/>
          <w:color w:val="000000"/>
          <w:sz w:val="28"/>
          <w:szCs w:val="28"/>
        </w:rPr>
        <w:t xml:space="preserve"> </w:t>
      </w:r>
      <w:proofErr w:type="spellStart"/>
      <w:r>
        <w:rPr>
          <w:rFonts w:ascii="Consolas" w:hAnsi="Consolas" w:cs="Consolas"/>
          <w:color w:val="6A3E3E"/>
          <w:sz w:val="28"/>
          <w:szCs w:val="28"/>
        </w:rPr>
        <w:t>isTrue</w:t>
      </w:r>
      <w:proofErr w:type="spellEnd"/>
      <w:r>
        <w:rPr>
          <w:rFonts w:ascii="Consolas" w:hAnsi="Consolas" w:cs="Consolas"/>
          <w:color w:val="000000"/>
          <w:sz w:val="28"/>
          <w:szCs w:val="28"/>
        </w:rPr>
        <w:t xml:space="preserve"> = </w:t>
      </w:r>
      <w:r>
        <w:rPr>
          <w:rFonts w:ascii="Consolas" w:hAnsi="Consolas" w:cs="Consolas"/>
          <w:b/>
          <w:bCs/>
          <w:color w:val="7F0055"/>
          <w:sz w:val="28"/>
          <w:szCs w:val="28"/>
        </w:rPr>
        <w:t>true</w:t>
      </w:r>
      <w:r>
        <w:rPr>
          <w:rFonts w:ascii="Consolas" w:hAnsi="Consolas" w:cs="Consolas"/>
          <w:color w:val="000000"/>
          <w:sz w:val="28"/>
          <w:szCs w:val="28"/>
        </w:rPr>
        <w:t>;</w:t>
      </w:r>
    </w:p>
    <w:p w14:paraId="04EA14FF" w14:textId="77777777" w:rsidR="008C6E98" w:rsidRDefault="008C6E98" w:rsidP="008C6E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spellStart"/>
      <w:proofErr w:type="gramStart"/>
      <w:r>
        <w:rPr>
          <w:rFonts w:ascii="Consolas" w:hAnsi="Consolas" w:cs="Consolas"/>
          <w:b/>
          <w:bCs/>
          <w:color w:val="7F0055"/>
          <w:sz w:val="28"/>
          <w:szCs w:val="28"/>
        </w:rPr>
        <w:t>boolean</w:t>
      </w:r>
      <w:proofErr w:type="spellEnd"/>
      <w:proofErr w:type="gramEnd"/>
      <w:r>
        <w:rPr>
          <w:rFonts w:ascii="Consolas" w:hAnsi="Consolas" w:cs="Consolas"/>
          <w:color w:val="000000"/>
          <w:sz w:val="28"/>
          <w:szCs w:val="28"/>
        </w:rPr>
        <w:t xml:space="preserve"> </w:t>
      </w:r>
      <w:proofErr w:type="spellStart"/>
      <w:r>
        <w:rPr>
          <w:rFonts w:ascii="Consolas" w:hAnsi="Consolas" w:cs="Consolas"/>
          <w:color w:val="6A3E3E"/>
          <w:sz w:val="28"/>
          <w:szCs w:val="28"/>
        </w:rPr>
        <w:t>isFalse</w:t>
      </w:r>
      <w:proofErr w:type="spellEnd"/>
      <w:r>
        <w:rPr>
          <w:rFonts w:ascii="Consolas" w:hAnsi="Consolas" w:cs="Consolas"/>
          <w:color w:val="000000"/>
          <w:sz w:val="28"/>
          <w:szCs w:val="28"/>
        </w:rPr>
        <w:t xml:space="preserve"> = </w:t>
      </w:r>
      <w:r>
        <w:rPr>
          <w:rFonts w:ascii="Consolas" w:hAnsi="Consolas" w:cs="Consolas"/>
          <w:b/>
          <w:bCs/>
          <w:color w:val="7F0055"/>
          <w:sz w:val="28"/>
          <w:szCs w:val="28"/>
        </w:rPr>
        <w:t>false</w:t>
      </w:r>
      <w:r>
        <w:rPr>
          <w:rFonts w:ascii="Consolas" w:hAnsi="Consolas" w:cs="Consolas"/>
          <w:color w:val="000000"/>
          <w:sz w:val="28"/>
          <w:szCs w:val="28"/>
        </w:rPr>
        <w:t>;</w:t>
      </w:r>
    </w:p>
    <w:p w14:paraId="23342FD7" w14:textId="77777777" w:rsidR="008C6E98" w:rsidRDefault="008C6E98" w:rsidP="008C6E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spellStart"/>
      <w:proofErr w:type="gramStart"/>
      <w:r>
        <w:rPr>
          <w:rFonts w:ascii="Consolas" w:hAnsi="Consolas" w:cs="Consolas"/>
          <w:b/>
          <w:bCs/>
          <w:color w:val="7F0055"/>
          <w:sz w:val="28"/>
          <w:szCs w:val="28"/>
        </w:rPr>
        <w:t>boolean</w:t>
      </w:r>
      <w:proofErr w:type="spellEnd"/>
      <w:proofErr w:type="gramEnd"/>
      <w:r>
        <w:rPr>
          <w:rFonts w:ascii="Consolas" w:hAnsi="Consolas" w:cs="Consolas"/>
          <w:color w:val="000000"/>
          <w:sz w:val="28"/>
          <w:szCs w:val="28"/>
        </w:rPr>
        <w:t xml:space="preserve"> </w:t>
      </w:r>
      <w:proofErr w:type="spellStart"/>
      <w:r w:rsidRPr="008C6E98">
        <w:rPr>
          <w:rFonts w:ascii="Consolas" w:hAnsi="Consolas" w:cs="Consolas"/>
          <w:color w:val="6A3E3E"/>
          <w:sz w:val="28"/>
          <w:szCs w:val="28"/>
        </w:rPr>
        <w:t>aEqualsb</w:t>
      </w:r>
      <w:proofErr w:type="spellEnd"/>
      <w:r>
        <w:rPr>
          <w:rFonts w:ascii="Consolas" w:hAnsi="Consolas" w:cs="Consolas"/>
          <w:color w:val="000000"/>
          <w:sz w:val="28"/>
          <w:szCs w:val="28"/>
        </w:rPr>
        <w:t xml:space="preserve"> = (</w:t>
      </w:r>
      <w:r>
        <w:rPr>
          <w:rFonts w:ascii="Consolas" w:hAnsi="Consolas" w:cs="Consolas"/>
          <w:color w:val="2A00FF"/>
          <w:sz w:val="28"/>
          <w:szCs w:val="28"/>
        </w:rPr>
        <w:t>'a'</w:t>
      </w:r>
      <w:r>
        <w:rPr>
          <w:rFonts w:ascii="Consolas" w:hAnsi="Consolas" w:cs="Consolas"/>
          <w:color w:val="000000"/>
          <w:sz w:val="28"/>
          <w:szCs w:val="28"/>
        </w:rPr>
        <w:t xml:space="preserve"> == </w:t>
      </w:r>
      <w:r>
        <w:rPr>
          <w:rFonts w:ascii="Consolas" w:hAnsi="Consolas" w:cs="Consolas"/>
          <w:color w:val="2A00FF"/>
          <w:sz w:val="28"/>
          <w:szCs w:val="28"/>
        </w:rPr>
        <w:t>'b'</w:t>
      </w:r>
      <w:r>
        <w:rPr>
          <w:rFonts w:ascii="Consolas" w:hAnsi="Consolas" w:cs="Consolas"/>
          <w:color w:val="000000"/>
          <w:sz w:val="28"/>
          <w:szCs w:val="28"/>
        </w:rPr>
        <w:t>);</w:t>
      </w:r>
    </w:p>
    <w:p w14:paraId="28C61999" w14:textId="241BFD3C" w:rsidR="00D563A7" w:rsidRPr="00D563A7" w:rsidRDefault="008C6E98" w:rsidP="008C6E98">
      <w:r>
        <w:rPr>
          <w:rFonts w:ascii="Consolas" w:hAnsi="Consolas" w:cs="Consolas"/>
          <w:color w:val="000000"/>
          <w:sz w:val="28"/>
          <w:szCs w:val="28"/>
        </w:rPr>
        <w:tab/>
      </w:r>
      <w:proofErr w:type="spellStart"/>
      <w:proofErr w:type="gramStart"/>
      <w:r>
        <w:rPr>
          <w:rFonts w:ascii="Consolas" w:hAnsi="Consolas" w:cs="Consolas"/>
          <w:b/>
          <w:bCs/>
          <w:color w:val="7F0055"/>
          <w:sz w:val="28"/>
          <w:szCs w:val="28"/>
        </w:rPr>
        <w:t>boolean</w:t>
      </w:r>
      <w:proofErr w:type="spellEnd"/>
      <w:proofErr w:type="gramEnd"/>
      <w:r>
        <w:rPr>
          <w:rFonts w:ascii="Consolas" w:hAnsi="Consolas" w:cs="Consolas"/>
          <w:color w:val="000000"/>
          <w:sz w:val="28"/>
          <w:szCs w:val="28"/>
        </w:rPr>
        <w:t xml:space="preserve"> </w:t>
      </w:r>
      <w:proofErr w:type="spellStart"/>
      <w:r>
        <w:rPr>
          <w:rFonts w:ascii="Consolas" w:hAnsi="Consolas" w:cs="Consolas"/>
          <w:color w:val="6A3E3E"/>
          <w:sz w:val="28"/>
          <w:szCs w:val="28"/>
        </w:rPr>
        <w:t>aEqualsa</w:t>
      </w:r>
      <w:proofErr w:type="spellEnd"/>
      <w:r>
        <w:rPr>
          <w:rFonts w:ascii="Consolas" w:hAnsi="Consolas" w:cs="Consolas"/>
          <w:color w:val="000000"/>
          <w:sz w:val="28"/>
          <w:szCs w:val="28"/>
        </w:rPr>
        <w:t xml:space="preserve"> = </w:t>
      </w:r>
      <w:r w:rsidRPr="008C6E98">
        <w:rPr>
          <w:rFonts w:ascii="Consolas" w:hAnsi="Consolas" w:cs="Consolas"/>
          <w:color w:val="000000"/>
          <w:sz w:val="28"/>
          <w:szCs w:val="28"/>
        </w:rPr>
        <w:t>(</w:t>
      </w:r>
      <w:r w:rsidRPr="008C6E98">
        <w:rPr>
          <w:rFonts w:ascii="Consolas" w:hAnsi="Consolas" w:cs="Consolas"/>
          <w:color w:val="2A00FF"/>
          <w:sz w:val="28"/>
          <w:szCs w:val="28"/>
        </w:rPr>
        <w:t>'a'</w:t>
      </w:r>
      <w:r w:rsidRPr="008C6E98">
        <w:rPr>
          <w:rFonts w:ascii="Consolas" w:hAnsi="Consolas" w:cs="Consolas"/>
          <w:color w:val="000000"/>
          <w:sz w:val="28"/>
          <w:szCs w:val="28"/>
        </w:rPr>
        <w:t xml:space="preserve"> == </w:t>
      </w:r>
      <w:r w:rsidRPr="008C6E98">
        <w:rPr>
          <w:rFonts w:ascii="Consolas" w:hAnsi="Consolas" w:cs="Consolas"/>
          <w:color w:val="2A00FF"/>
          <w:sz w:val="28"/>
          <w:szCs w:val="28"/>
        </w:rPr>
        <w:t>'a'</w:t>
      </w:r>
      <w:r w:rsidRPr="008C6E98">
        <w:rPr>
          <w:rFonts w:ascii="Consolas" w:hAnsi="Consolas" w:cs="Consolas"/>
          <w:color w:val="000000"/>
          <w:sz w:val="28"/>
          <w:szCs w:val="28"/>
        </w:rPr>
        <w:t>);</w:t>
      </w:r>
    </w:p>
    <w:p w14:paraId="2B15B23D" w14:textId="2AEE9820" w:rsidR="008C03A6" w:rsidRDefault="008C6E98" w:rsidP="008C03A6">
      <w:r>
        <w:t xml:space="preserve">Notice that the third and fourth examples </w:t>
      </w:r>
      <w:proofErr w:type="gramStart"/>
      <w:r>
        <w:t>don’t</w:t>
      </w:r>
      <w:proofErr w:type="gramEnd"/>
      <w:r>
        <w:t xml:space="preserve"> literally use the words ‘true’ and ‘false’. Instead they have a statement that is either false (</w:t>
      </w:r>
      <w:proofErr w:type="gramStart"/>
      <w:r>
        <w:t>a is</w:t>
      </w:r>
      <w:proofErr w:type="gramEnd"/>
      <w:r>
        <w:t xml:space="preserve"> not equal to b) or true (a is equal to a).</w:t>
      </w:r>
    </w:p>
    <w:p w14:paraId="51B86B06" w14:textId="77777777" w:rsidR="008C6E98" w:rsidRPr="00CE78EC" w:rsidRDefault="008C6E98" w:rsidP="008C03A6"/>
    <w:p w14:paraId="7A7E4F8C" w14:textId="18315A23" w:rsidR="00CE78EC" w:rsidRDefault="008C6E98" w:rsidP="008C6E98">
      <w:pPr>
        <w:pStyle w:val="Heading2"/>
      </w:pPr>
      <w:r>
        <w:t>Primitive casting</w:t>
      </w:r>
    </w:p>
    <w:p w14:paraId="385BBD98" w14:textId="3D66D43A" w:rsidR="008C6E98" w:rsidRDefault="00A74C41" w:rsidP="008C6E98">
      <w:r>
        <w:t xml:space="preserve">Casting is a process where we can change the datatype of a value. </w:t>
      </w:r>
      <w:proofErr w:type="gramStart"/>
      <w:r>
        <w:t>Let’s</w:t>
      </w:r>
      <w:proofErr w:type="gramEnd"/>
      <w:r>
        <w:t xml:space="preserve"> start with a simple but pointless example using a byte. As </w:t>
      </w:r>
      <w:proofErr w:type="gramStart"/>
      <w:r>
        <w:t>we’ve</w:t>
      </w:r>
      <w:proofErr w:type="gramEnd"/>
      <w:r>
        <w:t xml:space="preserve"> seen, numbers above 127 won’t fit into a byte:</w:t>
      </w:r>
    </w:p>
    <w:p w14:paraId="53FC0B02" w14:textId="6AB98C72" w:rsidR="00A74C41" w:rsidRDefault="00A74C41" w:rsidP="008C6E98">
      <w:r>
        <w:rPr>
          <w:noProof/>
          <w:lang w:eastAsia="en-GB"/>
        </w:rPr>
        <w:drawing>
          <wp:inline distT="0" distB="0" distL="0" distR="0" wp14:anchorId="492C8AD7" wp14:editId="6DC8639F">
            <wp:extent cx="1828800" cy="400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400050"/>
                    </a:xfrm>
                    <a:prstGeom prst="rect">
                      <a:avLst/>
                    </a:prstGeom>
                    <a:noFill/>
                    <a:ln>
                      <a:noFill/>
                    </a:ln>
                  </pic:spPr>
                </pic:pic>
              </a:graphicData>
            </a:graphic>
          </wp:inline>
        </w:drawing>
      </w:r>
    </w:p>
    <w:p w14:paraId="6B4DD644" w14:textId="69815F90" w:rsidR="00A74C41" w:rsidRDefault="00A74C41" w:rsidP="008C6E98">
      <w:proofErr w:type="gramStart"/>
      <w:r>
        <w:lastRenderedPageBreak/>
        <w:t>But</w:t>
      </w:r>
      <w:proofErr w:type="gramEnd"/>
      <w:r>
        <w:t xml:space="preserve"> we could force the number 200 to become a byte like this:</w:t>
      </w:r>
    </w:p>
    <w:p w14:paraId="5890689C" w14:textId="65EDC423" w:rsidR="00A74C41" w:rsidRDefault="001D7551" w:rsidP="00A74C41">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 xml:space="preserve"> </w:t>
      </w:r>
      <w:proofErr w:type="gramStart"/>
      <w:r w:rsidR="00A74C41">
        <w:rPr>
          <w:rFonts w:ascii="Consolas" w:hAnsi="Consolas" w:cs="Consolas"/>
          <w:b/>
          <w:bCs/>
          <w:color w:val="7F0055"/>
          <w:sz w:val="28"/>
          <w:szCs w:val="28"/>
        </w:rPr>
        <w:t>byte</w:t>
      </w:r>
      <w:proofErr w:type="gramEnd"/>
      <w:r w:rsidR="00A74C41">
        <w:rPr>
          <w:rFonts w:ascii="Consolas" w:hAnsi="Consolas" w:cs="Consolas"/>
          <w:color w:val="000000"/>
          <w:sz w:val="28"/>
          <w:szCs w:val="28"/>
        </w:rPr>
        <w:t xml:space="preserve"> </w:t>
      </w:r>
      <w:r w:rsidR="00A74C41">
        <w:rPr>
          <w:rFonts w:ascii="Consolas" w:hAnsi="Consolas" w:cs="Consolas"/>
          <w:color w:val="6A3E3E"/>
          <w:sz w:val="28"/>
          <w:szCs w:val="28"/>
        </w:rPr>
        <w:t>score</w:t>
      </w:r>
      <w:r w:rsidR="00A74C41">
        <w:rPr>
          <w:rFonts w:ascii="Consolas" w:hAnsi="Consolas" w:cs="Consolas"/>
          <w:color w:val="000000"/>
          <w:sz w:val="28"/>
          <w:szCs w:val="28"/>
        </w:rPr>
        <w:t xml:space="preserve"> = (</w:t>
      </w:r>
      <w:r w:rsidR="00A74C41">
        <w:rPr>
          <w:rFonts w:ascii="Consolas" w:hAnsi="Consolas" w:cs="Consolas"/>
          <w:b/>
          <w:bCs/>
          <w:color w:val="7F0055"/>
          <w:sz w:val="28"/>
          <w:szCs w:val="28"/>
        </w:rPr>
        <w:t>byte</w:t>
      </w:r>
      <w:r w:rsidR="00A74C41">
        <w:rPr>
          <w:rFonts w:ascii="Consolas" w:hAnsi="Consolas" w:cs="Consolas"/>
          <w:color w:val="000000"/>
          <w:sz w:val="28"/>
          <w:szCs w:val="28"/>
        </w:rPr>
        <w:t>) 200;</w:t>
      </w:r>
    </w:p>
    <w:p w14:paraId="370A1698" w14:textId="77777777" w:rsidR="00A74C41" w:rsidRDefault="00A74C41" w:rsidP="00A74C4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14:paraId="489B5195" w14:textId="13B9B346" w:rsidR="00A74C41" w:rsidRDefault="00A74C41" w:rsidP="00A74C41">
      <w:r>
        <w:t xml:space="preserve">A datatype in parentheses before a value is what we call a ‘cast’. It changes the value to the data type in the parentheses. </w:t>
      </w:r>
      <w:proofErr w:type="gramStart"/>
      <w:r>
        <w:t>So</w:t>
      </w:r>
      <w:proofErr w:type="gramEnd"/>
      <w:r>
        <w:t xml:space="preserve"> in this case (byte) turns the value 200 into a byte. </w:t>
      </w:r>
    </w:p>
    <w:p w14:paraId="561F3728" w14:textId="04C7269A" w:rsidR="00A74C41" w:rsidRDefault="00A74C41" w:rsidP="00A74C41">
      <w:r>
        <w:t xml:space="preserve">The problem here is that </w:t>
      </w:r>
      <w:r w:rsidR="001D7551">
        <w:t>a byte data type can</w:t>
      </w:r>
      <w:r w:rsidR="005212CA">
        <w:t xml:space="preserve"> only</w:t>
      </w:r>
      <w:r w:rsidR="001D7551">
        <w:t xml:space="preserve"> hold an </w:t>
      </w:r>
      <w:proofErr w:type="gramStart"/>
      <w:r w:rsidR="001D7551">
        <w:t>8 bit</w:t>
      </w:r>
      <w:proofErr w:type="gramEnd"/>
      <w:r w:rsidR="001D7551">
        <w:t xml:space="preserve"> binary number. The number 200 has 9 bits in binary. So all the cast does is to remove one of those 9 bits. The result</w:t>
      </w:r>
      <w:r w:rsidR="005212CA">
        <w:t>,</w:t>
      </w:r>
      <w:r w:rsidR="001D7551">
        <w:t xml:space="preserve"> if we print the value score is -56. Very pointless</w:t>
      </w:r>
      <w:proofErr w:type="gramStart"/>
      <w:r w:rsidR="001D7551">
        <w:t>!!</w:t>
      </w:r>
      <w:proofErr w:type="gramEnd"/>
    </w:p>
    <w:p w14:paraId="67DC310E" w14:textId="5113E0C0" w:rsidR="001D7551" w:rsidRDefault="001D7551" w:rsidP="00A74C41">
      <w:proofErr w:type="gramStart"/>
      <w:r>
        <w:t>Let’s</w:t>
      </w:r>
      <w:proofErr w:type="gramEnd"/>
      <w:r>
        <w:t xml:space="preserve"> look at a much </w:t>
      </w:r>
      <w:r w:rsidR="005212CA">
        <w:t xml:space="preserve">more useful way of using a cast. </w:t>
      </w:r>
      <w:proofErr w:type="gramStart"/>
      <w:r w:rsidR="005212CA">
        <w:t>First of all</w:t>
      </w:r>
      <w:proofErr w:type="gramEnd"/>
      <w:r w:rsidR="005212CA">
        <w:t xml:space="preserve"> let’s try an example without a cast:</w:t>
      </w:r>
    </w:p>
    <w:p w14:paraId="29814E8A" w14:textId="0C7D8C92" w:rsidR="005212CA" w:rsidRDefault="005212CA" w:rsidP="00521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spellStart"/>
      <w:proofErr w:type="gramStart"/>
      <w:r>
        <w:rPr>
          <w:rFonts w:ascii="Consolas" w:hAnsi="Consolas" w:cs="Consolas"/>
          <w:b/>
          <w:bCs/>
          <w:color w:val="7F0055"/>
          <w:sz w:val="28"/>
          <w:szCs w:val="28"/>
        </w:rPr>
        <w:t>int</w:t>
      </w:r>
      <w:proofErr w:type="spellEnd"/>
      <w:proofErr w:type="gramEnd"/>
      <w:r>
        <w:rPr>
          <w:rFonts w:ascii="Consolas" w:hAnsi="Consolas" w:cs="Consolas"/>
          <w:color w:val="000000"/>
          <w:sz w:val="28"/>
          <w:szCs w:val="28"/>
        </w:rPr>
        <w:t xml:space="preserve"> </w:t>
      </w:r>
      <w:proofErr w:type="spellStart"/>
      <w:r>
        <w:rPr>
          <w:rFonts w:ascii="Consolas" w:hAnsi="Consolas" w:cs="Consolas"/>
          <w:color w:val="6A3E3E"/>
          <w:sz w:val="28"/>
          <w:szCs w:val="28"/>
        </w:rPr>
        <w:t>availableMarks</w:t>
      </w:r>
      <w:proofErr w:type="spellEnd"/>
      <w:r>
        <w:rPr>
          <w:rFonts w:ascii="Consolas" w:hAnsi="Consolas" w:cs="Consolas"/>
          <w:color w:val="000000"/>
          <w:sz w:val="28"/>
          <w:szCs w:val="28"/>
        </w:rPr>
        <w:t xml:space="preserve"> = 80;</w:t>
      </w:r>
    </w:p>
    <w:p w14:paraId="60AEC5FE" w14:textId="478664FA" w:rsidR="005212CA" w:rsidRDefault="005212CA" w:rsidP="00521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spellStart"/>
      <w:proofErr w:type="gramStart"/>
      <w:r>
        <w:rPr>
          <w:rFonts w:ascii="Consolas" w:hAnsi="Consolas" w:cs="Consolas"/>
          <w:b/>
          <w:bCs/>
          <w:color w:val="7F0055"/>
          <w:sz w:val="28"/>
          <w:szCs w:val="28"/>
        </w:rPr>
        <w:t>int</w:t>
      </w:r>
      <w:proofErr w:type="spellEnd"/>
      <w:proofErr w:type="gramEnd"/>
      <w:r>
        <w:rPr>
          <w:rFonts w:ascii="Consolas" w:hAnsi="Consolas" w:cs="Consolas"/>
          <w:color w:val="000000"/>
          <w:sz w:val="28"/>
          <w:szCs w:val="28"/>
        </w:rPr>
        <w:t xml:space="preserve"> </w:t>
      </w:r>
      <w:proofErr w:type="spellStart"/>
      <w:r>
        <w:rPr>
          <w:rFonts w:ascii="Consolas" w:hAnsi="Consolas" w:cs="Consolas"/>
          <w:color w:val="6A3E3E"/>
          <w:sz w:val="28"/>
          <w:szCs w:val="28"/>
        </w:rPr>
        <w:t>actualScore</w:t>
      </w:r>
      <w:proofErr w:type="spellEnd"/>
      <w:r>
        <w:rPr>
          <w:rFonts w:ascii="Consolas" w:hAnsi="Consolas" w:cs="Consolas"/>
          <w:color w:val="000000"/>
          <w:sz w:val="28"/>
          <w:szCs w:val="28"/>
        </w:rPr>
        <w:t xml:space="preserve"> = 60;</w:t>
      </w:r>
    </w:p>
    <w:p w14:paraId="2BEE9484" w14:textId="77777777" w:rsidR="005212CA" w:rsidRDefault="005212CA" w:rsidP="00521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14:paraId="7AC44D5D" w14:textId="09DC9D8B" w:rsidR="005212CA" w:rsidRDefault="005212CA" w:rsidP="00521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spellStart"/>
      <w:proofErr w:type="gramStart"/>
      <w:r>
        <w:rPr>
          <w:rFonts w:ascii="Consolas" w:hAnsi="Consolas" w:cs="Consolas"/>
          <w:b/>
          <w:bCs/>
          <w:color w:val="7F0055"/>
          <w:sz w:val="28"/>
          <w:szCs w:val="28"/>
        </w:rPr>
        <w:t>int</w:t>
      </w:r>
      <w:proofErr w:type="spellEnd"/>
      <w:proofErr w:type="gramEnd"/>
      <w:r>
        <w:rPr>
          <w:rFonts w:ascii="Consolas" w:hAnsi="Consolas" w:cs="Consolas"/>
          <w:color w:val="000000"/>
          <w:sz w:val="28"/>
          <w:szCs w:val="28"/>
        </w:rPr>
        <w:t xml:space="preserve"> </w:t>
      </w:r>
      <w:proofErr w:type="spellStart"/>
      <w:r>
        <w:rPr>
          <w:rFonts w:ascii="Consolas" w:hAnsi="Consolas" w:cs="Consolas"/>
          <w:color w:val="6A3E3E"/>
          <w:sz w:val="28"/>
          <w:szCs w:val="28"/>
        </w:rPr>
        <w:t>percentageScore</w:t>
      </w:r>
      <w:proofErr w:type="spellEnd"/>
      <w:r>
        <w:rPr>
          <w:rFonts w:ascii="Consolas" w:hAnsi="Consolas" w:cs="Consolas"/>
          <w:color w:val="000000"/>
          <w:sz w:val="28"/>
          <w:szCs w:val="28"/>
        </w:rPr>
        <w:t xml:space="preserve"> = </w:t>
      </w:r>
      <w:proofErr w:type="spellStart"/>
      <w:r>
        <w:rPr>
          <w:rFonts w:ascii="Consolas" w:hAnsi="Consolas" w:cs="Consolas"/>
          <w:color w:val="6A3E3E"/>
          <w:sz w:val="28"/>
          <w:szCs w:val="28"/>
        </w:rPr>
        <w:t>actualScore</w:t>
      </w:r>
      <w:proofErr w:type="spellEnd"/>
      <w:r>
        <w:rPr>
          <w:rFonts w:ascii="Consolas" w:hAnsi="Consolas" w:cs="Consolas"/>
          <w:color w:val="000000"/>
          <w:sz w:val="28"/>
          <w:szCs w:val="28"/>
        </w:rPr>
        <w:t xml:space="preserve"> / </w:t>
      </w:r>
      <w:proofErr w:type="spellStart"/>
      <w:r>
        <w:rPr>
          <w:rFonts w:ascii="Consolas" w:hAnsi="Consolas" w:cs="Consolas"/>
          <w:color w:val="6A3E3E"/>
          <w:sz w:val="28"/>
          <w:szCs w:val="28"/>
        </w:rPr>
        <w:t>availableMarks</w:t>
      </w:r>
      <w:proofErr w:type="spellEnd"/>
      <w:r>
        <w:rPr>
          <w:rFonts w:ascii="Consolas" w:hAnsi="Consolas" w:cs="Consolas"/>
          <w:color w:val="000000"/>
          <w:sz w:val="28"/>
          <w:szCs w:val="28"/>
        </w:rPr>
        <w:t xml:space="preserve"> * 100;</w:t>
      </w:r>
    </w:p>
    <w:p w14:paraId="57D8D894" w14:textId="77777777" w:rsidR="005212CA" w:rsidRDefault="005212CA" w:rsidP="00521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14:paraId="02A20211" w14:textId="6F94A55A" w:rsidR="005212CA" w:rsidRDefault="005212CA" w:rsidP="005212CA">
      <w:pPr>
        <w:rPr>
          <w:rFonts w:ascii="Consolas" w:hAnsi="Consolas" w:cs="Consolas"/>
          <w:color w:val="000000"/>
          <w:sz w:val="28"/>
          <w:szCs w:val="28"/>
        </w:rPr>
      </w:pP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spellStart"/>
      <w:proofErr w:type="gramEnd"/>
      <w:r>
        <w:rPr>
          <w:rFonts w:ascii="Consolas" w:hAnsi="Consolas" w:cs="Consolas"/>
          <w:color w:val="6A3E3E"/>
          <w:sz w:val="28"/>
          <w:szCs w:val="28"/>
        </w:rPr>
        <w:t>percentageScore</w:t>
      </w:r>
      <w:proofErr w:type="spellEnd"/>
      <w:r>
        <w:rPr>
          <w:rFonts w:ascii="Consolas" w:hAnsi="Consolas" w:cs="Consolas"/>
          <w:color w:val="000000"/>
          <w:sz w:val="28"/>
          <w:szCs w:val="28"/>
        </w:rPr>
        <w:t>);</w:t>
      </w:r>
    </w:p>
    <w:p w14:paraId="15ADD423" w14:textId="4975C881" w:rsidR="005212CA" w:rsidRDefault="005212CA" w:rsidP="005212CA">
      <w:r>
        <w:t xml:space="preserve">Before you </w:t>
      </w:r>
      <w:proofErr w:type="gramStart"/>
      <w:r>
        <w:t>run</w:t>
      </w:r>
      <w:proofErr w:type="gramEnd"/>
      <w:r>
        <w:t xml:space="preserve"> the code try to guess what you think will be printed out.</w:t>
      </w:r>
    </w:p>
    <w:p w14:paraId="4699D08F" w14:textId="6004F9D8" w:rsidR="005212CA" w:rsidRDefault="005212CA" w:rsidP="005212CA">
      <w:proofErr w:type="gramStart"/>
      <w:r>
        <w:t>There’s</w:t>
      </w:r>
      <w:proofErr w:type="gramEnd"/>
      <w:r>
        <w:t xml:space="preserve"> a good chance you’re thinking that the program will print out the number 75. After </w:t>
      </w:r>
      <w:proofErr w:type="gramStart"/>
      <w:r>
        <w:t>all</w:t>
      </w:r>
      <w:proofErr w:type="gramEnd"/>
      <w:r>
        <w:t xml:space="preserve"> if you did the maths 60 / 80 * 100 on a calculator, 75 would be the result.</w:t>
      </w:r>
    </w:p>
    <w:p w14:paraId="39F1BEC4" w14:textId="14C45472" w:rsidR="005212CA" w:rsidRDefault="005212CA" w:rsidP="005212CA">
      <w:proofErr w:type="gramStart"/>
      <w:r>
        <w:t>Actually</w:t>
      </w:r>
      <w:proofErr w:type="gramEnd"/>
      <w:r>
        <w:t xml:space="preserve"> the result in Java is 0.</w:t>
      </w:r>
    </w:p>
    <w:p w14:paraId="4AE85DE6" w14:textId="48584E54" w:rsidR="005212CA" w:rsidRDefault="005212CA" w:rsidP="005212CA">
      <w:r>
        <w:t>This is because of the rule we saw earlier when we looked at adding two char values:</w:t>
      </w:r>
    </w:p>
    <w:p w14:paraId="309206A9" w14:textId="77777777" w:rsidR="005212CA" w:rsidRPr="00590C88" w:rsidRDefault="005212CA" w:rsidP="005212CA">
      <w:pPr>
        <w:rPr>
          <w:b/>
        </w:rPr>
      </w:pPr>
      <w:r w:rsidRPr="00590C88">
        <w:rPr>
          <w:b/>
        </w:rPr>
        <w:t xml:space="preserve">If you perform arithmetic on two or more primitive variables of the same type, the result will also be of that type. </w:t>
      </w:r>
    </w:p>
    <w:p w14:paraId="7EC1CD8B" w14:textId="369139B2" w:rsidR="005212CA" w:rsidRDefault="00746FA3" w:rsidP="005212CA">
      <w:r>
        <w:t xml:space="preserve">So </w:t>
      </w:r>
      <w:proofErr w:type="gramStart"/>
      <w:r>
        <w:t>let’s</w:t>
      </w:r>
      <w:proofErr w:type="gramEnd"/>
      <w:r>
        <w:t xml:space="preserve"> work through what happens:</w:t>
      </w:r>
    </w:p>
    <w:p w14:paraId="7C5F24B9" w14:textId="5EEDD3F7" w:rsidR="00746FA3" w:rsidRDefault="00746FA3" w:rsidP="005212CA">
      <w:r>
        <w:t xml:space="preserve">60 / 80 is 0.75, but since both values are </w:t>
      </w:r>
      <w:proofErr w:type="spellStart"/>
      <w:r>
        <w:t>ints</w:t>
      </w:r>
      <w:proofErr w:type="spellEnd"/>
      <w:r>
        <w:t xml:space="preserve">, the result must also be an int. </w:t>
      </w:r>
      <w:proofErr w:type="gramStart"/>
      <w:r>
        <w:t>Therefore</w:t>
      </w:r>
      <w:proofErr w:type="gramEnd"/>
      <w:r>
        <w:t xml:space="preserve"> </w:t>
      </w:r>
      <w:r w:rsidR="007D7D05">
        <w:t>it’s rounded down to the nearest whole number: zero.</w:t>
      </w:r>
    </w:p>
    <w:p w14:paraId="64E999FF" w14:textId="7435CF69" w:rsidR="007D7D05" w:rsidRDefault="007D7D05" w:rsidP="005212CA">
      <w:r>
        <w:t xml:space="preserve">In the next part of the </w:t>
      </w:r>
      <w:proofErr w:type="gramStart"/>
      <w:r>
        <w:t>arithmetic</w:t>
      </w:r>
      <w:proofErr w:type="gramEnd"/>
      <w:r>
        <w:t xml:space="preserve"> we multiply the result by 100, so 0 * 100. The answer is still zero.</w:t>
      </w:r>
    </w:p>
    <w:p w14:paraId="4F62E9F4" w14:textId="2D150F5A" w:rsidR="007D7D05" w:rsidRDefault="007D7D05" w:rsidP="005212CA">
      <w:r>
        <w:t xml:space="preserve">To get around this we need to make sure that one of the first </w:t>
      </w:r>
      <w:proofErr w:type="gramStart"/>
      <w:r>
        <w:t>2</w:t>
      </w:r>
      <w:proofErr w:type="gramEnd"/>
      <w:r>
        <w:t xml:space="preserve"> numbers is of type double. You could change the datatype of one of the two variables but this would be a bad idea. A much better idea is to use a cast </w:t>
      </w:r>
      <w:proofErr w:type="gramStart"/>
      <w:r>
        <w:t>to temporarily make</w:t>
      </w:r>
      <w:proofErr w:type="gramEnd"/>
      <w:r>
        <w:t xml:space="preserve"> one of the variables a double during the arithmetic:</w:t>
      </w:r>
    </w:p>
    <w:p w14:paraId="12851059" w14:textId="5C04F845" w:rsidR="007D7D05" w:rsidRPr="007D7D05" w:rsidRDefault="007D7D05" w:rsidP="007D7D05">
      <w:pPr>
        <w:autoSpaceDE w:val="0"/>
        <w:autoSpaceDN w:val="0"/>
        <w:adjustRightInd w:val="0"/>
        <w:spacing w:after="0" w:line="240" w:lineRule="auto"/>
        <w:rPr>
          <w:rFonts w:ascii="Consolas" w:hAnsi="Consolas" w:cs="Consolas"/>
          <w:sz w:val="24"/>
          <w:szCs w:val="24"/>
        </w:rPr>
      </w:pPr>
      <w:proofErr w:type="gramStart"/>
      <w:r w:rsidRPr="007D7D05">
        <w:rPr>
          <w:rFonts w:ascii="Consolas" w:hAnsi="Consolas" w:cs="Consolas"/>
          <w:b/>
          <w:bCs/>
          <w:color w:val="7F0055"/>
          <w:sz w:val="24"/>
          <w:szCs w:val="24"/>
        </w:rPr>
        <w:t>double</w:t>
      </w:r>
      <w:proofErr w:type="gramEnd"/>
      <w:r w:rsidRPr="007D7D05">
        <w:rPr>
          <w:rFonts w:ascii="Consolas" w:hAnsi="Consolas" w:cs="Consolas"/>
          <w:color w:val="000000"/>
          <w:sz w:val="24"/>
          <w:szCs w:val="24"/>
        </w:rPr>
        <w:t xml:space="preserve"> </w:t>
      </w:r>
      <w:proofErr w:type="spellStart"/>
      <w:r w:rsidRPr="007D7D05">
        <w:rPr>
          <w:rFonts w:ascii="Consolas" w:hAnsi="Consolas" w:cs="Consolas"/>
          <w:color w:val="6A3E3E"/>
          <w:sz w:val="24"/>
          <w:szCs w:val="24"/>
        </w:rPr>
        <w:t>percentageScore</w:t>
      </w:r>
      <w:proofErr w:type="spellEnd"/>
      <w:r w:rsidRPr="007D7D05">
        <w:rPr>
          <w:rFonts w:ascii="Consolas" w:hAnsi="Consolas" w:cs="Consolas"/>
          <w:color w:val="000000"/>
          <w:sz w:val="24"/>
          <w:szCs w:val="24"/>
        </w:rPr>
        <w:t xml:space="preserve"> = (</w:t>
      </w:r>
      <w:r w:rsidRPr="007D7D05">
        <w:rPr>
          <w:rFonts w:ascii="Consolas" w:hAnsi="Consolas" w:cs="Consolas"/>
          <w:b/>
          <w:bCs/>
          <w:color w:val="7F0055"/>
          <w:sz w:val="24"/>
          <w:szCs w:val="24"/>
        </w:rPr>
        <w:t>double</w:t>
      </w:r>
      <w:r w:rsidRPr="007D7D05">
        <w:rPr>
          <w:rFonts w:ascii="Consolas" w:hAnsi="Consolas" w:cs="Consolas"/>
          <w:color w:val="000000"/>
          <w:sz w:val="24"/>
          <w:szCs w:val="24"/>
        </w:rPr>
        <w:t xml:space="preserve">) </w:t>
      </w:r>
      <w:proofErr w:type="spellStart"/>
      <w:r w:rsidRPr="007D7D05">
        <w:rPr>
          <w:rFonts w:ascii="Consolas" w:hAnsi="Consolas" w:cs="Consolas"/>
          <w:color w:val="6A3E3E"/>
          <w:sz w:val="24"/>
          <w:szCs w:val="24"/>
        </w:rPr>
        <w:t>actualScore</w:t>
      </w:r>
      <w:proofErr w:type="spellEnd"/>
      <w:r w:rsidRPr="007D7D05">
        <w:rPr>
          <w:rFonts w:ascii="Consolas" w:hAnsi="Consolas" w:cs="Consolas"/>
          <w:color w:val="000000"/>
          <w:sz w:val="24"/>
          <w:szCs w:val="24"/>
        </w:rPr>
        <w:t xml:space="preserve"> /</w:t>
      </w:r>
      <w:proofErr w:type="spellStart"/>
      <w:r w:rsidRPr="007D7D05">
        <w:rPr>
          <w:rFonts w:ascii="Consolas" w:hAnsi="Consolas" w:cs="Consolas"/>
          <w:color w:val="6A3E3E"/>
          <w:sz w:val="24"/>
          <w:szCs w:val="24"/>
        </w:rPr>
        <w:t>availableMarks</w:t>
      </w:r>
      <w:proofErr w:type="spellEnd"/>
      <w:r w:rsidRPr="007D7D05">
        <w:rPr>
          <w:rFonts w:ascii="Consolas" w:hAnsi="Consolas" w:cs="Consolas"/>
          <w:color w:val="000000"/>
          <w:sz w:val="24"/>
          <w:szCs w:val="24"/>
        </w:rPr>
        <w:t xml:space="preserve"> * 100;</w:t>
      </w:r>
    </w:p>
    <w:p w14:paraId="15D0E0A1" w14:textId="77777777" w:rsidR="007D7D05" w:rsidRDefault="007D7D05" w:rsidP="007D7D0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p>
    <w:p w14:paraId="1AB9D359" w14:textId="4D6DC71B" w:rsidR="001D7551" w:rsidRDefault="007D7D05" w:rsidP="007D7D05">
      <w:r>
        <w:t xml:space="preserve">Notice that since the result is now a double, we need to change the data type of the </w:t>
      </w:r>
      <w:proofErr w:type="spellStart"/>
      <w:r>
        <w:t>percentageScore</w:t>
      </w:r>
      <w:proofErr w:type="spellEnd"/>
      <w:r>
        <w:t xml:space="preserve"> into a double as well. </w:t>
      </w:r>
    </w:p>
    <w:p w14:paraId="077C2B08" w14:textId="4AA1EAEA" w:rsidR="007D7D05" w:rsidRDefault="007D7D05" w:rsidP="007D7D05">
      <w:r>
        <w:t xml:space="preserve">Converting </w:t>
      </w:r>
      <w:proofErr w:type="spellStart"/>
      <w:r>
        <w:t>ints</w:t>
      </w:r>
      <w:proofErr w:type="spellEnd"/>
      <w:r>
        <w:t xml:space="preserve"> to doubles and vice versa is probably the most common usage of casting with primitives.</w:t>
      </w:r>
    </w:p>
    <w:p w14:paraId="0F6A2FA0" w14:textId="44A64F64" w:rsidR="00A74C41" w:rsidRDefault="00C55151" w:rsidP="00C55151">
      <w:pPr>
        <w:pStyle w:val="Heading1"/>
      </w:pPr>
      <w:r>
        <w:t>Object data types</w:t>
      </w:r>
    </w:p>
    <w:p w14:paraId="3B4084D2" w14:textId="44CA0F94" w:rsidR="00C55151" w:rsidRDefault="00792CA9" w:rsidP="00C55151">
      <w:proofErr w:type="gramStart"/>
      <w:r>
        <w:t>You’ve</w:t>
      </w:r>
      <w:proofErr w:type="gramEnd"/>
      <w:r>
        <w:t xml:space="preserve"> seen that there are only 8 primitive data types. Most data types in Java fall into the category of object types. There are literally thousands of built in object data types in Java. You can even make your own object data types. </w:t>
      </w:r>
    </w:p>
    <w:p w14:paraId="16C4804D" w14:textId="0AF7588E" w:rsidR="00792CA9" w:rsidRDefault="00792CA9" w:rsidP="00C55151">
      <w:r>
        <w:t xml:space="preserve">So what is an object data type? An object is a data type which can contain one or more values and has functionality attached to it. </w:t>
      </w:r>
      <w:proofErr w:type="gramStart"/>
      <w:r>
        <w:t>It’s</w:t>
      </w:r>
      <w:proofErr w:type="gramEnd"/>
      <w:r>
        <w:t xml:space="preserve"> commonly (but not always) used to model a real life entity. In this </w:t>
      </w:r>
      <w:r w:rsidR="00E76E26">
        <w:t>tutorial</w:t>
      </w:r>
      <w:r>
        <w:t xml:space="preserve">, </w:t>
      </w:r>
      <w:proofErr w:type="gramStart"/>
      <w:r>
        <w:t>we’re</w:t>
      </w:r>
      <w:proofErr w:type="gramEnd"/>
      <w:r>
        <w:t xml:space="preserve"> going to look at the most common types of built in Java object.</w:t>
      </w:r>
    </w:p>
    <w:p w14:paraId="0F221580" w14:textId="7F06BE32" w:rsidR="00792CA9" w:rsidRDefault="00792CA9" w:rsidP="00792CA9">
      <w:pPr>
        <w:pStyle w:val="Heading2"/>
      </w:pPr>
      <w:r>
        <w:t>String</w:t>
      </w:r>
    </w:p>
    <w:p w14:paraId="40BB73E2" w14:textId="2FE822CE" w:rsidR="00792CA9" w:rsidRDefault="00CD1A5C" w:rsidP="00792CA9">
      <w:r>
        <w:t xml:space="preserve">This is probably the most common of the object data types. In the previous section on </w:t>
      </w:r>
      <w:proofErr w:type="gramStart"/>
      <w:r>
        <w:t>primitives</w:t>
      </w:r>
      <w:proofErr w:type="gramEnd"/>
      <w:r>
        <w:t xml:space="preserve"> you saw that a char variable can hold a single letter. Imagine that we wanted to write a sentence. Using </w:t>
      </w:r>
      <w:proofErr w:type="gramStart"/>
      <w:r>
        <w:t>lots of</w:t>
      </w:r>
      <w:proofErr w:type="gramEnd"/>
      <w:r>
        <w:t xml:space="preserve"> char values to make the sentence would be very impractical. A String object contains multiple char values as well as functionality to help us manipulate those values.</w:t>
      </w:r>
    </w:p>
    <w:p w14:paraId="778C0BB4" w14:textId="66D3A8E6" w:rsidR="00CD1A5C" w:rsidRDefault="00CD1A5C" w:rsidP="00792CA9">
      <w:proofErr w:type="gramStart"/>
      <w:r>
        <w:t>Here's</w:t>
      </w:r>
      <w:proofErr w:type="gramEnd"/>
      <w:r>
        <w:t xml:space="preserve"> a simple example:</w:t>
      </w:r>
    </w:p>
    <w:p w14:paraId="10ABFA1D" w14:textId="643D65B2" w:rsidR="00CD1A5C" w:rsidRDefault="00CD1A5C" w:rsidP="00CD1A5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String </w:t>
      </w:r>
      <w:r>
        <w:rPr>
          <w:rFonts w:ascii="Consolas" w:hAnsi="Consolas" w:cs="Consolas"/>
          <w:color w:val="6A3E3E"/>
          <w:sz w:val="28"/>
          <w:szCs w:val="28"/>
        </w:rPr>
        <w:t>message</w:t>
      </w:r>
      <w:r>
        <w:rPr>
          <w:rFonts w:ascii="Consolas" w:hAnsi="Consolas" w:cs="Consolas"/>
          <w:color w:val="000000"/>
          <w:sz w:val="28"/>
          <w:szCs w:val="28"/>
        </w:rPr>
        <w:t xml:space="preserve"> = </w:t>
      </w:r>
      <w:r>
        <w:rPr>
          <w:rFonts w:ascii="Consolas" w:hAnsi="Consolas" w:cs="Consolas"/>
          <w:color w:val="2A00FF"/>
          <w:sz w:val="28"/>
          <w:szCs w:val="28"/>
        </w:rPr>
        <w:t>"Hello"</w:t>
      </w:r>
      <w:r>
        <w:rPr>
          <w:rFonts w:ascii="Consolas" w:hAnsi="Consolas" w:cs="Consolas"/>
          <w:color w:val="000000"/>
          <w:sz w:val="28"/>
          <w:szCs w:val="28"/>
        </w:rPr>
        <w:t>;</w:t>
      </w:r>
    </w:p>
    <w:p w14:paraId="30A6DA44" w14:textId="77777777" w:rsidR="00CD1A5C" w:rsidRDefault="00CD1A5C" w:rsidP="00CD1A5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14:paraId="792C42E3" w14:textId="4AB1A251" w:rsidR="00484A71" w:rsidRDefault="00AF29AB" w:rsidP="00CD1A5C">
      <w:r>
        <w:t xml:space="preserve">Notice that this time double quotes are used. Unlike some other languages, double and single quotes are not interchangeable in Java. Single quotes </w:t>
      </w:r>
      <w:proofErr w:type="gramStart"/>
      <w:r>
        <w:t>are used</w:t>
      </w:r>
      <w:proofErr w:type="gramEnd"/>
      <w:r>
        <w:t xml:space="preserve"> for a char, double quotes for a String. </w:t>
      </w:r>
    </w:p>
    <w:p w14:paraId="1BACD552" w14:textId="5340CDEB" w:rsidR="00AF29AB" w:rsidRDefault="00AF29AB" w:rsidP="00AF29AB">
      <w:r>
        <w:t xml:space="preserve">Notice also a couple of differences between the data type </w:t>
      </w:r>
      <w:r>
        <w:rPr>
          <w:rFonts w:ascii="Consolas" w:hAnsi="Consolas" w:cs="Consolas"/>
          <w:color w:val="000000"/>
          <w:sz w:val="28"/>
          <w:szCs w:val="28"/>
        </w:rPr>
        <w:t xml:space="preserve">String </w:t>
      </w:r>
      <w:r>
        <w:t xml:space="preserve">and the data </w:t>
      </w:r>
      <w:proofErr w:type="gramStart"/>
      <w:r>
        <w:t xml:space="preserve">type  </w:t>
      </w:r>
      <w:r>
        <w:rPr>
          <w:rFonts w:ascii="Consolas" w:hAnsi="Consolas" w:cs="Consolas"/>
          <w:b/>
          <w:bCs/>
          <w:color w:val="7F0055"/>
          <w:sz w:val="28"/>
          <w:szCs w:val="28"/>
        </w:rPr>
        <w:t>char</w:t>
      </w:r>
      <w:proofErr w:type="gramEnd"/>
      <w:r>
        <w:t xml:space="preserve">. Firstly, String starts with a capital letter while char starts with lower case. Secondly, the colours are different if </w:t>
      </w:r>
      <w:proofErr w:type="gramStart"/>
      <w:r>
        <w:t>you’re</w:t>
      </w:r>
      <w:proofErr w:type="gramEnd"/>
      <w:r>
        <w:t xml:space="preserve"> using an IDE, char is in purple (in Eclipse) indicating that it’s a Java keyword. String is just in plain black. </w:t>
      </w:r>
    </w:p>
    <w:p w14:paraId="78289F7D" w14:textId="21C268D2" w:rsidR="00AF29AB" w:rsidRDefault="00AF29AB" w:rsidP="00AF29AB">
      <w:r>
        <w:t xml:space="preserve">All object data types will start with an upper case letter. Primitives start with lower case. </w:t>
      </w:r>
    </w:p>
    <w:p w14:paraId="3A3C078C" w14:textId="3652C40F" w:rsidR="00AF29AB" w:rsidRDefault="00AF29AB" w:rsidP="00AF29AB">
      <w:proofErr w:type="gramStart"/>
      <w:r>
        <w:t>Let’s</w:t>
      </w:r>
      <w:proofErr w:type="gramEnd"/>
      <w:r>
        <w:t xml:space="preserve"> look at some of String’s functionality:</w:t>
      </w:r>
    </w:p>
    <w:p w14:paraId="3B30D4A0" w14:textId="570B2A9D" w:rsidR="00AF29AB" w:rsidRDefault="00AF29AB" w:rsidP="00AF29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spellStart"/>
      <w:proofErr w:type="gramEnd"/>
      <w:r>
        <w:rPr>
          <w:rFonts w:ascii="Consolas" w:hAnsi="Consolas" w:cs="Consolas"/>
          <w:color w:val="6A3E3E"/>
          <w:sz w:val="28"/>
          <w:szCs w:val="28"/>
        </w:rPr>
        <w:t>message</w:t>
      </w:r>
      <w:r>
        <w:rPr>
          <w:rFonts w:ascii="Consolas" w:hAnsi="Consolas" w:cs="Consolas"/>
          <w:color w:val="000000"/>
          <w:sz w:val="28"/>
          <w:szCs w:val="28"/>
        </w:rPr>
        <w:t>.length</w:t>
      </w:r>
      <w:proofErr w:type="spellEnd"/>
      <w:r>
        <w:rPr>
          <w:rFonts w:ascii="Consolas" w:hAnsi="Consolas" w:cs="Consolas"/>
          <w:color w:val="000000"/>
          <w:sz w:val="28"/>
          <w:szCs w:val="28"/>
        </w:rPr>
        <w:t>());</w:t>
      </w:r>
    </w:p>
    <w:p w14:paraId="5B59D7AA" w14:textId="626EA2DF" w:rsidR="00AF29AB" w:rsidRDefault="00AF29AB" w:rsidP="00AF29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spellStart"/>
      <w:proofErr w:type="gramEnd"/>
      <w:r>
        <w:rPr>
          <w:rFonts w:ascii="Consolas" w:hAnsi="Consolas" w:cs="Consolas"/>
          <w:color w:val="6A3E3E"/>
          <w:sz w:val="28"/>
          <w:szCs w:val="28"/>
        </w:rPr>
        <w:t>message</w:t>
      </w:r>
      <w:r>
        <w:rPr>
          <w:rFonts w:ascii="Consolas" w:hAnsi="Consolas" w:cs="Consolas"/>
          <w:color w:val="000000"/>
          <w:sz w:val="28"/>
          <w:szCs w:val="28"/>
        </w:rPr>
        <w:t>.charAt</w:t>
      </w:r>
      <w:proofErr w:type="spellEnd"/>
      <w:r>
        <w:rPr>
          <w:rFonts w:ascii="Consolas" w:hAnsi="Consolas" w:cs="Consolas"/>
          <w:color w:val="000000"/>
          <w:sz w:val="28"/>
          <w:szCs w:val="28"/>
        </w:rPr>
        <w:t>(0));</w:t>
      </w:r>
    </w:p>
    <w:p w14:paraId="20384B91" w14:textId="3211CEC0" w:rsidR="00AF29AB" w:rsidRDefault="00AF29AB" w:rsidP="00AF29AB">
      <w:pPr>
        <w:rPr>
          <w:rFonts w:ascii="Consolas" w:hAnsi="Consolas" w:cs="Consolas"/>
          <w:color w:val="000000"/>
          <w:sz w:val="28"/>
          <w:szCs w:val="28"/>
        </w:rPr>
      </w:pP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spellStart"/>
      <w:proofErr w:type="gramEnd"/>
      <w:r>
        <w:rPr>
          <w:rFonts w:ascii="Consolas" w:hAnsi="Consolas" w:cs="Consolas"/>
          <w:color w:val="6A3E3E"/>
          <w:sz w:val="28"/>
          <w:szCs w:val="28"/>
        </w:rPr>
        <w:t>message</w:t>
      </w:r>
      <w:r>
        <w:rPr>
          <w:rFonts w:ascii="Consolas" w:hAnsi="Consolas" w:cs="Consolas"/>
          <w:color w:val="000000"/>
          <w:sz w:val="28"/>
          <w:szCs w:val="28"/>
        </w:rPr>
        <w:t>.substring</w:t>
      </w:r>
      <w:proofErr w:type="spellEnd"/>
      <w:r>
        <w:rPr>
          <w:rFonts w:ascii="Consolas" w:hAnsi="Consolas" w:cs="Consolas"/>
          <w:color w:val="000000"/>
          <w:sz w:val="28"/>
          <w:szCs w:val="28"/>
        </w:rPr>
        <w:t>(1));</w:t>
      </w:r>
    </w:p>
    <w:p w14:paraId="49676089" w14:textId="77777777" w:rsidR="00E76E26" w:rsidRDefault="00E76E26" w:rsidP="00AF29AB"/>
    <w:p w14:paraId="22C9A4B8" w14:textId="578FF99A" w:rsidR="00AF29AB" w:rsidRDefault="00AF29AB" w:rsidP="00AF29AB">
      <w:r>
        <w:lastRenderedPageBreak/>
        <w:t xml:space="preserve">When you run </w:t>
      </w:r>
      <w:proofErr w:type="gramStart"/>
      <w:r>
        <w:t>this</w:t>
      </w:r>
      <w:proofErr w:type="gramEnd"/>
      <w:r>
        <w:t xml:space="preserve"> you should see:</w:t>
      </w:r>
    </w:p>
    <w:p w14:paraId="1E82D9B2" w14:textId="3956977A" w:rsidR="00AF29AB" w:rsidRDefault="00AF29AB" w:rsidP="00AF29AB">
      <w:r>
        <w:t>5</w:t>
      </w:r>
      <w:r>
        <w:tab/>
        <w:t>(the length of the String)</w:t>
      </w:r>
    </w:p>
    <w:p w14:paraId="6EA3A92E" w14:textId="71F6E809" w:rsidR="00AF29AB" w:rsidRDefault="00AF29AB" w:rsidP="00AF29AB">
      <w:r>
        <w:t>H</w:t>
      </w:r>
      <w:r>
        <w:tab/>
        <w:t>(the first character of the String – character indexes count up from zero)</w:t>
      </w:r>
    </w:p>
    <w:p w14:paraId="6515A678" w14:textId="44F06792" w:rsidR="00AF29AB" w:rsidRDefault="00AF29AB" w:rsidP="00AF29AB">
      <w:proofErr w:type="spellStart"/>
      <w:proofErr w:type="gramStart"/>
      <w:r>
        <w:t>ello</w:t>
      </w:r>
      <w:proofErr w:type="spellEnd"/>
      <w:proofErr w:type="gramEnd"/>
      <w:r>
        <w:tab/>
        <w:t>(all of the characters of the String from the second position onwards)</w:t>
      </w:r>
    </w:p>
    <w:p w14:paraId="703569F9" w14:textId="4CE75EA8" w:rsidR="00AF29AB" w:rsidRDefault="00AF29AB" w:rsidP="00AF29AB">
      <w:r>
        <w:t xml:space="preserve"> </w:t>
      </w:r>
      <w:proofErr w:type="gramStart"/>
      <w:r>
        <w:t>length(</w:t>
      </w:r>
      <w:proofErr w:type="gramEnd"/>
      <w:r>
        <w:t xml:space="preserve">), </w:t>
      </w:r>
      <w:proofErr w:type="spellStart"/>
      <w:r>
        <w:t>charAt</w:t>
      </w:r>
      <w:proofErr w:type="spellEnd"/>
      <w:r>
        <w:t xml:space="preserve">() and substring() are known as ‘methods’ in Java. A method is just some named functionality attached to an object. </w:t>
      </w:r>
    </w:p>
    <w:p w14:paraId="632721EE" w14:textId="51EB5813" w:rsidR="00AF29AB" w:rsidRDefault="00AF29AB" w:rsidP="00AF29AB">
      <w:r>
        <w:t>String has l</w:t>
      </w:r>
      <w:r w:rsidR="00C323F4">
        <w:t xml:space="preserve">ots more methods. Your IDE will show you a list of available methods when you type the String variable’s name followed by a dot. </w:t>
      </w:r>
    </w:p>
    <w:p w14:paraId="719167BA" w14:textId="77777777" w:rsidR="00C323F4" w:rsidRDefault="00C323F4" w:rsidP="00AF29AB">
      <w:r>
        <w:t>String variables can hold any character, in our previous example we only used letters, but a String could also contain numbers:</w:t>
      </w:r>
    </w:p>
    <w:p w14:paraId="080BB1CF" w14:textId="77777777" w:rsidR="00C323F4" w:rsidRDefault="00C323F4" w:rsidP="00C323F4">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number1</w:t>
      </w:r>
      <w:r>
        <w:rPr>
          <w:rFonts w:ascii="Consolas" w:hAnsi="Consolas" w:cs="Consolas"/>
          <w:color w:val="000000"/>
          <w:sz w:val="28"/>
          <w:szCs w:val="28"/>
        </w:rPr>
        <w:t xml:space="preserve"> = </w:t>
      </w:r>
      <w:r>
        <w:rPr>
          <w:rFonts w:ascii="Consolas" w:hAnsi="Consolas" w:cs="Consolas"/>
          <w:color w:val="2A00FF"/>
          <w:sz w:val="28"/>
          <w:szCs w:val="28"/>
        </w:rPr>
        <w:t>"3"</w:t>
      </w:r>
      <w:r>
        <w:rPr>
          <w:rFonts w:ascii="Consolas" w:hAnsi="Consolas" w:cs="Consolas"/>
          <w:color w:val="000000"/>
          <w:sz w:val="28"/>
          <w:szCs w:val="28"/>
        </w:rPr>
        <w:t>;</w:t>
      </w:r>
    </w:p>
    <w:p w14:paraId="4C9EB694" w14:textId="67B13B55" w:rsidR="00C323F4" w:rsidRDefault="00C323F4" w:rsidP="00C323F4">
      <w:pPr>
        <w:rPr>
          <w:rFonts w:ascii="Consolas" w:hAnsi="Consolas" w:cs="Consolas"/>
          <w:color w:val="000000"/>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number2</w:t>
      </w:r>
      <w:r>
        <w:rPr>
          <w:rFonts w:ascii="Consolas" w:hAnsi="Consolas" w:cs="Consolas"/>
          <w:color w:val="000000"/>
          <w:sz w:val="28"/>
          <w:szCs w:val="28"/>
        </w:rPr>
        <w:t xml:space="preserve"> = </w:t>
      </w:r>
      <w:r>
        <w:rPr>
          <w:rFonts w:ascii="Consolas" w:hAnsi="Consolas" w:cs="Consolas"/>
          <w:color w:val="2A00FF"/>
          <w:sz w:val="28"/>
          <w:szCs w:val="28"/>
        </w:rPr>
        <w:t>"2"</w:t>
      </w:r>
      <w:r>
        <w:rPr>
          <w:rFonts w:ascii="Consolas" w:hAnsi="Consolas" w:cs="Consolas"/>
          <w:color w:val="000000"/>
          <w:sz w:val="28"/>
          <w:szCs w:val="28"/>
        </w:rPr>
        <w:t>;</w:t>
      </w:r>
    </w:p>
    <w:p w14:paraId="153E16CE" w14:textId="09FD9808" w:rsidR="00C323F4" w:rsidRDefault="00C323F4" w:rsidP="00C323F4">
      <w:pPr>
        <w:rPr>
          <w:rFonts w:ascii="Consolas" w:hAnsi="Consolas" w:cs="Consolas"/>
          <w:color w:val="000000"/>
          <w:sz w:val="28"/>
          <w:szCs w:val="28"/>
        </w:rPr>
      </w:pPr>
    </w:p>
    <w:p w14:paraId="515095B1" w14:textId="3658AA44" w:rsidR="00C323F4" w:rsidRPr="00C323F4" w:rsidRDefault="00C323F4" w:rsidP="00C323F4">
      <w:r>
        <w:t xml:space="preserve">What do you think the following code would </w:t>
      </w:r>
      <w:proofErr w:type="gramStart"/>
      <w:r>
        <w:t>print:</w:t>
      </w:r>
      <w:proofErr w:type="gramEnd"/>
      <w:r>
        <w:rPr>
          <w:rFonts w:ascii="Consolas" w:hAnsi="Consolas" w:cs="Consolas"/>
          <w:color w:val="000000"/>
          <w:sz w:val="28"/>
          <w:szCs w:val="28"/>
        </w:rPr>
        <w:tab/>
      </w:r>
    </w:p>
    <w:p w14:paraId="42A70B57" w14:textId="140BE20A" w:rsidR="00C323F4" w:rsidRDefault="00C323F4" w:rsidP="00C323F4">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6A3E3E"/>
          <w:sz w:val="28"/>
          <w:szCs w:val="28"/>
        </w:rPr>
        <w:t>number1</w:t>
      </w:r>
      <w:r>
        <w:rPr>
          <w:rFonts w:ascii="Consolas" w:hAnsi="Consolas" w:cs="Consolas"/>
          <w:color w:val="000000"/>
          <w:sz w:val="28"/>
          <w:szCs w:val="28"/>
        </w:rPr>
        <w:t>+</w:t>
      </w:r>
      <w:r>
        <w:rPr>
          <w:rFonts w:ascii="Consolas" w:hAnsi="Consolas" w:cs="Consolas"/>
          <w:color w:val="6A3E3E"/>
          <w:sz w:val="28"/>
          <w:szCs w:val="28"/>
        </w:rPr>
        <w:t>number2</w:t>
      </w:r>
      <w:r>
        <w:rPr>
          <w:rFonts w:ascii="Consolas" w:hAnsi="Consolas" w:cs="Consolas"/>
          <w:color w:val="000000"/>
          <w:sz w:val="28"/>
          <w:szCs w:val="28"/>
        </w:rPr>
        <w:t>);</w:t>
      </w:r>
    </w:p>
    <w:p w14:paraId="70721BEF" w14:textId="1EAB4563" w:rsidR="00C323F4" w:rsidRDefault="00C323F4" w:rsidP="00AF29AB">
      <w:r>
        <w:t xml:space="preserve">The result is definitely not </w:t>
      </w:r>
      <w:proofErr w:type="gramStart"/>
      <w:r>
        <w:t>5</w:t>
      </w:r>
      <w:proofErr w:type="gramEnd"/>
      <w:r>
        <w:t xml:space="preserve">. </w:t>
      </w:r>
    </w:p>
    <w:p w14:paraId="2B91A6E1" w14:textId="2CE1FD56" w:rsidR="00C323F4" w:rsidRDefault="00C323F4" w:rsidP="00AF29AB">
      <w:r>
        <w:t xml:space="preserve">In </w:t>
      </w:r>
      <w:proofErr w:type="gramStart"/>
      <w:r>
        <w:t>fact</w:t>
      </w:r>
      <w:proofErr w:type="gramEnd"/>
      <w:r>
        <w:t xml:space="preserve"> it’s 32. </w:t>
      </w:r>
      <w:r w:rsidR="009813E8">
        <w:t xml:space="preserve">It </w:t>
      </w:r>
      <w:proofErr w:type="gramStart"/>
      <w:r w:rsidR="009813E8">
        <w:t>doesn’t</w:t>
      </w:r>
      <w:proofErr w:type="gramEnd"/>
      <w:r w:rsidR="009813E8">
        <w:t xml:space="preserve"> matter that the Strings contain only numbers. Within a </w:t>
      </w:r>
      <w:proofErr w:type="gramStart"/>
      <w:r w:rsidR="009813E8">
        <w:t>String</w:t>
      </w:r>
      <w:proofErr w:type="gramEnd"/>
      <w:r w:rsidR="009813E8">
        <w:t xml:space="preserve"> they are just text. The + symbol simply adds one String to another String to make a longer String. </w:t>
      </w:r>
    </w:p>
    <w:p w14:paraId="00B47838" w14:textId="617563C1" w:rsidR="009813E8" w:rsidRPr="009813E8" w:rsidRDefault="009813E8" w:rsidP="009813E8">
      <w:r>
        <w:t xml:space="preserve">In </w:t>
      </w:r>
      <w:proofErr w:type="gramStart"/>
      <w:r>
        <w:t>fact</w:t>
      </w:r>
      <w:proofErr w:type="gramEnd"/>
      <w:r>
        <w:t xml:space="preserve"> if we add anything to a String, the result will always be a String. What do you think the code below will print </w:t>
      </w:r>
      <w:proofErr w:type="gramStart"/>
      <w:r>
        <w:t>out:</w:t>
      </w:r>
      <w:proofErr w:type="gramEnd"/>
    </w:p>
    <w:p w14:paraId="41FF2EDD" w14:textId="29B6A7A3" w:rsidR="009813E8" w:rsidRDefault="009813E8" w:rsidP="009813E8">
      <w:pPr>
        <w:rPr>
          <w:rFonts w:ascii="Consolas" w:hAnsi="Consolas" w:cs="Consolas"/>
          <w:color w:val="000000"/>
          <w:sz w:val="28"/>
          <w:szCs w:val="28"/>
        </w:rPr>
      </w:pP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000000"/>
          <w:sz w:val="28"/>
          <w:szCs w:val="28"/>
        </w:rPr>
        <w:t>2+</w:t>
      </w:r>
      <w:r>
        <w:rPr>
          <w:rFonts w:ascii="Consolas" w:hAnsi="Consolas" w:cs="Consolas"/>
          <w:color w:val="6A3E3E"/>
          <w:sz w:val="28"/>
          <w:szCs w:val="28"/>
        </w:rPr>
        <w:t>number1</w:t>
      </w:r>
      <w:r>
        <w:rPr>
          <w:rFonts w:ascii="Consolas" w:hAnsi="Consolas" w:cs="Consolas"/>
          <w:color w:val="000000"/>
          <w:sz w:val="28"/>
          <w:szCs w:val="28"/>
        </w:rPr>
        <w:t>+5);</w:t>
      </w:r>
    </w:p>
    <w:p w14:paraId="5F49F1D4" w14:textId="396DD7AA" w:rsidR="009813E8" w:rsidRDefault="009813E8" w:rsidP="009813E8">
      <w:r>
        <w:t>The answer is 235.</w:t>
      </w:r>
    </w:p>
    <w:p w14:paraId="70403981" w14:textId="77777777" w:rsidR="00E76E26" w:rsidRDefault="00E76E26" w:rsidP="00742D4B">
      <w:pPr>
        <w:pStyle w:val="Heading2"/>
      </w:pPr>
    </w:p>
    <w:p w14:paraId="51D88446" w14:textId="754196B9" w:rsidR="009813E8" w:rsidRDefault="00742D4B" w:rsidP="00742D4B">
      <w:pPr>
        <w:pStyle w:val="Heading2"/>
      </w:pPr>
      <w:r>
        <w:t>Wrappers</w:t>
      </w:r>
    </w:p>
    <w:p w14:paraId="11AA83F4" w14:textId="1929145C" w:rsidR="00742D4B" w:rsidRDefault="00742D4B" w:rsidP="00742D4B">
      <w:r>
        <w:t xml:space="preserve">A wrapper is an object </w:t>
      </w:r>
      <w:proofErr w:type="gramStart"/>
      <w:r>
        <w:t>datatype which</w:t>
      </w:r>
      <w:proofErr w:type="gramEnd"/>
      <w:r>
        <w:t xml:space="preserve"> contains a single primitive and adds some functionality to it. There are </w:t>
      </w:r>
      <w:proofErr w:type="gramStart"/>
      <w:r>
        <w:t>8</w:t>
      </w:r>
      <w:proofErr w:type="gramEnd"/>
      <w:r>
        <w:t xml:space="preserve"> wrapper types:</w:t>
      </w:r>
    </w:p>
    <w:p w14:paraId="3F14FD4A" w14:textId="77777777" w:rsidR="00742D4B" w:rsidRDefault="00742D4B" w:rsidP="00742D4B">
      <w:pPr>
        <w:sectPr w:rsidR="00742D4B" w:rsidSect="00E37074">
          <w:headerReference w:type="default" r:id="rId16"/>
          <w:footerReference w:type="default" r:id="rId17"/>
          <w:pgSz w:w="11906" w:h="16838"/>
          <w:pgMar w:top="851" w:right="851" w:bottom="249" w:left="851" w:header="760" w:footer="709" w:gutter="0"/>
          <w:cols w:space="708"/>
          <w:docGrid w:linePitch="360"/>
        </w:sectPr>
      </w:pPr>
    </w:p>
    <w:p w14:paraId="57FEC7DD" w14:textId="611D60BC" w:rsidR="00742D4B" w:rsidRDefault="00742D4B" w:rsidP="00742D4B">
      <w:r>
        <w:lastRenderedPageBreak/>
        <w:t>Byte</w:t>
      </w:r>
    </w:p>
    <w:p w14:paraId="64BCF6F6" w14:textId="15ACCF8F" w:rsidR="00742D4B" w:rsidRDefault="00742D4B" w:rsidP="00742D4B">
      <w:r>
        <w:t>Short</w:t>
      </w:r>
    </w:p>
    <w:p w14:paraId="21A3557A" w14:textId="578C24E7" w:rsidR="00742D4B" w:rsidRDefault="00742D4B" w:rsidP="00742D4B">
      <w:r>
        <w:t>Integer</w:t>
      </w:r>
    </w:p>
    <w:p w14:paraId="36708564" w14:textId="20179890" w:rsidR="00742D4B" w:rsidRDefault="00742D4B" w:rsidP="00742D4B">
      <w:r>
        <w:t>Long</w:t>
      </w:r>
    </w:p>
    <w:p w14:paraId="44448110" w14:textId="06AA659A" w:rsidR="00742D4B" w:rsidRDefault="00742D4B" w:rsidP="00742D4B">
      <w:r>
        <w:t>Float</w:t>
      </w:r>
    </w:p>
    <w:p w14:paraId="52087AAB" w14:textId="7FA1A5F4" w:rsidR="00742D4B" w:rsidRDefault="00742D4B" w:rsidP="00742D4B">
      <w:r>
        <w:t>Double</w:t>
      </w:r>
    </w:p>
    <w:p w14:paraId="77688E47" w14:textId="08ECD43F" w:rsidR="00742D4B" w:rsidRDefault="00742D4B" w:rsidP="00742D4B">
      <w:r>
        <w:t>Boolean</w:t>
      </w:r>
    </w:p>
    <w:p w14:paraId="00972179" w14:textId="3F68A2A9" w:rsidR="00742D4B" w:rsidRDefault="00742D4B" w:rsidP="00742D4B">
      <w:r>
        <w:t>Character</w:t>
      </w:r>
    </w:p>
    <w:p w14:paraId="493FE592" w14:textId="77777777" w:rsidR="00742D4B" w:rsidRDefault="00742D4B" w:rsidP="00742D4B">
      <w:pPr>
        <w:sectPr w:rsidR="00742D4B" w:rsidSect="00742D4B">
          <w:type w:val="continuous"/>
          <w:pgSz w:w="11906" w:h="16838"/>
          <w:pgMar w:top="851" w:right="851" w:bottom="249" w:left="851" w:header="760" w:footer="709" w:gutter="0"/>
          <w:cols w:num="2" w:space="708"/>
          <w:docGrid w:linePitch="360"/>
        </w:sectPr>
      </w:pPr>
    </w:p>
    <w:p w14:paraId="2C34FF98" w14:textId="2345D66D" w:rsidR="00742D4B" w:rsidRDefault="00742D4B" w:rsidP="00742D4B">
      <w:r>
        <w:t xml:space="preserve">Six of the </w:t>
      </w:r>
      <w:proofErr w:type="gramStart"/>
      <w:r>
        <w:t>8</w:t>
      </w:r>
      <w:proofErr w:type="gramEnd"/>
      <w:r>
        <w:t xml:space="preserve"> wrappers have the same name as the equivalent primitive, but start with a capital letter. The two exceptions are Integer (</w:t>
      </w:r>
      <w:proofErr w:type="spellStart"/>
      <w:r>
        <w:t>int</w:t>
      </w:r>
      <w:proofErr w:type="spellEnd"/>
      <w:r>
        <w:t>) and Character (char).</w:t>
      </w:r>
    </w:p>
    <w:p w14:paraId="3583594A" w14:textId="05EB2C53" w:rsidR="00742D4B" w:rsidRDefault="00742D4B" w:rsidP="00742D4B">
      <w:r>
        <w:t xml:space="preserve">Most of the time, wrappers </w:t>
      </w:r>
      <w:proofErr w:type="gramStart"/>
      <w:r>
        <w:t>can be used</w:t>
      </w:r>
      <w:proofErr w:type="gramEnd"/>
      <w:r>
        <w:t xml:space="preserve"> in</w:t>
      </w:r>
      <w:r w:rsidR="00ED7483">
        <w:t xml:space="preserve"> the same way as primitives to store data:</w:t>
      </w:r>
    </w:p>
    <w:p w14:paraId="004D6DB5" w14:textId="61C2B161" w:rsidR="00742D4B" w:rsidRDefault="00742D4B" w:rsidP="00742D4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double</w:t>
      </w:r>
      <w:proofErr w:type="gramEnd"/>
      <w:r>
        <w:rPr>
          <w:rFonts w:ascii="Consolas" w:hAnsi="Consolas" w:cs="Consolas"/>
          <w:color w:val="000000"/>
          <w:sz w:val="28"/>
          <w:szCs w:val="28"/>
        </w:rPr>
        <w:t xml:space="preserve"> </w:t>
      </w:r>
      <w:r>
        <w:rPr>
          <w:rFonts w:ascii="Consolas" w:hAnsi="Consolas" w:cs="Consolas"/>
          <w:color w:val="6A3E3E"/>
          <w:sz w:val="28"/>
          <w:szCs w:val="28"/>
        </w:rPr>
        <w:t>price1</w:t>
      </w:r>
      <w:r>
        <w:rPr>
          <w:rFonts w:ascii="Consolas" w:hAnsi="Consolas" w:cs="Consolas"/>
          <w:color w:val="000000"/>
          <w:sz w:val="28"/>
          <w:szCs w:val="28"/>
        </w:rPr>
        <w:t xml:space="preserve"> = 2.5;</w:t>
      </w:r>
    </w:p>
    <w:p w14:paraId="56D996CF" w14:textId="051BCA28" w:rsidR="00742D4B" w:rsidRDefault="00742D4B" w:rsidP="00742D4B">
      <w:r>
        <w:rPr>
          <w:rFonts w:ascii="Consolas" w:hAnsi="Consolas" w:cs="Consolas"/>
          <w:color w:val="000000"/>
          <w:sz w:val="28"/>
          <w:szCs w:val="28"/>
        </w:rPr>
        <w:tab/>
        <w:t xml:space="preserve">Double </w:t>
      </w:r>
      <w:r>
        <w:rPr>
          <w:rFonts w:ascii="Consolas" w:hAnsi="Consolas" w:cs="Consolas"/>
          <w:color w:val="6A3E3E"/>
          <w:sz w:val="28"/>
          <w:szCs w:val="28"/>
        </w:rPr>
        <w:t>price2</w:t>
      </w:r>
      <w:r>
        <w:rPr>
          <w:rFonts w:ascii="Consolas" w:hAnsi="Consolas" w:cs="Consolas"/>
          <w:color w:val="000000"/>
          <w:sz w:val="28"/>
          <w:szCs w:val="28"/>
        </w:rPr>
        <w:t xml:space="preserve"> = 3.99;</w:t>
      </w:r>
    </w:p>
    <w:p w14:paraId="71C22093" w14:textId="50F8A478" w:rsidR="00742D4B" w:rsidRDefault="00ED7483" w:rsidP="00742D4B">
      <w:r>
        <w:t>Their main benefit comes with the functionality that they add. Here are some examples:</w:t>
      </w:r>
    </w:p>
    <w:p w14:paraId="456C94AA" w14:textId="77777777" w:rsidR="00ED7483" w:rsidRDefault="00ED7483" w:rsidP="00ED748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string1</w:t>
      </w:r>
      <w:r>
        <w:rPr>
          <w:rFonts w:ascii="Consolas" w:hAnsi="Consolas" w:cs="Consolas"/>
          <w:color w:val="000000"/>
          <w:sz w:val="28"/>
          <w:szCs w:val="28"/>
        </w:rPr>
        <w:t xml:space="preserve"> = </w:t>
      </w:r>
      <w:r>
        <w:rPr>
          <w:rFonts w:ascii="Consolas" w:hAnsi="Consolas" w:cs="Consolas"/>
          <w:color w:val="2A00FF"/>
          <w:sz w:val="28"/>
          <w:szCs w:val="28"/>
        </w:rPr>
        <w:t>"3"</w:t>
      </w:r>
      <w:r>
        <w:rPr>
          <w:rFonts w:ascii="Consolas" w:hAnsi="Consolas" w:cs="Consolas"/>
          <w:color w:val="000000"/>
          <w:sz w:val="28"/>
          <w:szCs w:val="28"/>
        </w:rPr>
        <w:t>;</w:t>
      </w:r>
    </w:p>
    <w:p w14:paraId="71900D7B" w14:textId="77777777" w:rsidR="00ED7483" w:rsidRDefault="00ED7483" w:rsidP="00ED748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string2</w:t>
      </w:r>
      <w:r>
        <w:rPr>
          <w:rFonts w:ascii="Consolas" w:hAnsi="Consolas" w:cs="Consolas"/>
          <w:color w:val="000000"/>
          <w:sz w:val="28"/>
          <w:szCs w:val="28"/>
        </w:rPr>
        <w:t xml:space="preserve"> = </w:t>
      </w:r>
      <w:r>
        <w:rPr>
          <w:rFonts w:ascii="Consolas" w:hAnsi="Consolas" w:cs="Consolas"/>
          <w:color w:val="2A00FF"/>
          <w:sz w:val="28"/>
          <w:szCs w:val="28"/>
        </w:rPr>
        <w:t>"2"</w:t>
      </w:r>
      <w:r>
        <w:rPr>
          <w:rFonts w:ascii="Consolas" w:hAnsi="Consolas" w:cs="Consolas"/>
          <w:color w:val="000000"/>
          <w:sz w:val="28"/>
          <w:szCs w:val="28"/>
        </w:rPr>
        <w:t>;</w:t>
      </w:r>
    </w:p>
    <w:p w14:paraId="3E620BB7" w14:textId="77777777" w:rsidR="00ED7483" w:rsidRDefault="00ED7483" w:rsidP="00ED748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14:paraId="526831D6" w14:textId="77777777" w:rsidR="00ED7483" w:rsidRDefault="00ED7483" w:rsidP="00ED748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b/>
          <w:bCs/>
          <w:color w:val="7F0055"/>
          <w:sz w:val="28"/>
          <w:szCs w:val="28"/>
        </w:rPr>
        <w:t>int</w:t>
      </w:r>
      <w:proofErr w:type="spellEnd"/>
      <w:proofErr w:type="gramEnd"/>
      <w:r>
        <w:rPr>
          <w:rFonts w:ascii="Consolas" w:hAnsi="Consolas" w:cs="Consolas"/>
          <w:color w:val="000000"/>
          <w:sz w:val="28"/>
          <w:szCs w:val="28"/>
        </w:rPr>
        <w:t xml:space="preserve"> </w:t>
      </w:r>
      <w:r>
        <w:rPr>
          <w:rFonts w:ascii="Consolas" w:hAnsi="Consolas" w:cs="Consolas"/>
          <w:color w:val="6A3E3E"/>
          <w:sz w:val="28"/>
          <w:szCs w:val="28"/>
        </w:rPr>
        <w:t>number1</w:t>
      </w:r>
      <w:r>
        <w:rPr>
          <w:rFonts w:ascii="Consolas" w:hAnsi="Consolas" w:cs="Consolas"/>
          <w:color w:val="000000"/>
          <w:sz w:val="28"/>
          <w:szCs w:val="28"/>
        </w:rPr>
        <w:t xml:space="preserve"> = </w:t>
      </w:r>
      <w:proofErr w:type="spellStart"/>
      <w:r>
        <w:rPr>
          <w:rFonts w:ascii="Consolas" w:hAnsi="Consolas" w:cs="Consolas"/>
          <w:color w:val="000000"/>
          <w:sz w:val="28"/>
          <w:szCs w:val="28"/>
        </w:rPr>
        <w:t>Integer.</w:t>
      </w:r>
      <w:r>
        <w:rPr>
          <w:rFonts w:ascii="Consolas" w:hAnsi="Consolas" w:cs="Consolas"/>
          <w:i/>
          <w:iCs/>
          <w:color w:val="000000"/>
          <w:sz w:val="28"/>
          <w:szCs w:val="28"/>
        </w:rPr>
        <w:t>parseInt</w:t>
      </w:r>
      <w:proofErr w:type="spellEnd"/>
      <w:r>
        <w:rPr>
          <w:rFonts w:ascii="Consolas" w:hAnsi="Consolas" w:cs="Consolas"/>
          <w:color w:val="000000"/>
          <w:sz w:val="28"/>
          <w:szCs w:val="28"/>
        </w:rPr>
        <w:t>(</w:t>
      </w:r>
      <w:r>
        <w:rPr>
          <w:rFonts w:ascii="Consolas" w:hAnsi="Consolas" w:cs="Consolas"/>
          <w:color w:val="6A3E3E"/>
          <w:sz w:val="28"/>
          <w:szCs w:val="28"/>
        </w:rPr>
        <w:t>string1</w:t>
      </w:r>
      <w:r>
        <w:rPr>
          <w:rFonts w:ascii="Consolas" w:hAnsi="Consolas" w:cs="Consolas"/>
          <w:color w:val="000000"/>
          <w:sz w:val="28"/>
          <w:szCs w:val="28"/>
        </w:rPr>
        <w:t>);</w:t>
      </w:r>
    </w:p>
    <w:p w14:paraId="024CCE17" w14:textId="77777777" w:rsidR="00ED7483" w:rsidRDefault="00ED7483" w:rsidP="00ED748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b/>
          <w:bCs/>
          <w:color w:val="7F0055"/>
          <w:sz w:val="28"/>
          <w:szCs w:val="28"/>
        </w:rPr>
        <w:t>int</w:t>
      </w:r>
      <w:proofErr w:type="spellEnd"/>
      <w:proofErr w:type="gramEnd"/>
      <w:r>
        <w:rPr>
          <w:rFonts w:ascii="Consolas" w:hAnsi="Consolas" w:cs="Consolas"/>
          <w:color w:val="000000"/>
          <w:sz w:val="28"/>
          <w:szCs w:val="28"/>
        </w:rPr>
        <w:t xml:space="preserve"> </w:t>
      </w:r>
      <w:r>
        <w:rPr>
          <w:rFonts w:ascii="Consolas" w:hAnsi="Consolas" w:cs="Consolas"/>
          <w:color w:val="6A3E3E"/>
          <w:sz w:val="28"/>
          <w:szCs w:val="28"/>
        </w:rPr>
        <w:t>number2</w:t>
      </w:r>
      <w:r>
        <w:rPr>
          <w:rFonts w:ascii="Consolas" w:hAnsi="Consolas" w:cs="Consolas"/>
          <w:color w:val="000000"/>
          <w:sz w:val="28"/>
          <w:szCs w:val="28"/>
        </w:rPr>
        <w:t xml:space="preserve"> = </w:t>
      </w:r>
      <w:proofErr w:type="spellStart"/>
      <w:r>
        <w:rPr>
          <w:rFonts w:ascii="Consolas" w:hAnsi="Consolas" w:cs="Consolas"/>
          <w:color w:val="000000"/>
          <w:sz w:val="28"/>
          <w:szCs w:val="28"/>
        </w:rPr>
        <w:t>Integer.</w:t>
      </w:r>
      <w:r>
        <w:rPr>
          <w:rFonts w:ascii="Consolas" w:hAnsi="Consolas" w:cs="Consolas"/>
          <w:i/>
          <w:iCs/>
          <w:color w:val="000000"/>
          <w:sz w:val="28"/>
          <w:szCs w:val="28"/>
        </w:rPr>
        <w:t>parseInt</w:t>
      </w:r>
      <w:proofErr w:type="spellEnd"/>
      <w:r>
        <w:rPr>
          <w:rFonts w:ascii="Consolas" w:hAnsi="Consolas" w:cs="Consolas"/>
          <w:color w:val="000000"/>
          <w:sz w:val="28"/>
          <w:szCs w:val="28"/>
        </w:rPr>
        <w:t>(</w:t>
      </w:r>
      <w:r>
        <w:rPr>
          <w:rFonts w:ascii="Consolas" w:hAnsi="Consolas" w:cs="Consolas"/>
          <w:color w:val="6A3E3E"/>
          <w:sz w:val="28"/>
          <w:szCs w:val="28"/>
        </w:rPr>
        <w:t>string2</w:t>
      </w:r>
      <w:r>
        <w:rPr>
          <w:rFonts w:ascii="Consolas" w:hAnsi="Consolas" w:cs="Consolas"/>
          <w:color w:val="000000"/>
          <w:sz w:val="28"/>
          <w:szCs w:val="28"/>
        </w:rPr>
        <w:t>);</w:t>
      </w:r>
    </w:p>
    <w:p w14:paraId="578AF8AF" w14:textId="77777777" w:rsidR="00ED7483" w:rsidRDefault="00ED7483" w:rsidP="00ED748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14:paraId="6DCA617D" w14:textId="233E3FB6" w:rsidR="00ED7483" w:rsidRDefault="00ED7483" w:rsidP="00ED7483">
      <w:pPr>
        <w:rPr>
          <w:rFonts w:ascii="Consolas" w:hAnsi="Consolas" w:cs="Consolas"/>
          <w:color w:val="000000"/>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6A3E3E"/>
          <w:sz w:val="28"/>
          <w:szCs w:val="28"/>
        </w:rPr>
        <w:t>number1</w:t>
      </w:r>
      <w:r>
        <w:rPr>
          <w:rFonts w:ascii="Consolas" w:hAnsi="Consolas" w:cs="Consolas"/>
          <w:color w:val="000000"/>
          <w:sz w:val="28"/>
          <w:szCs w:val="28"/>
        </w:rPr>
        <w:t>+</w:t>
      </w:r>
      <w:r>
        <w:rPr>
          <w:rFonts w:ascii="Consolas" w:hAnsi="Consolas" w:cs="Consolas"/>
          <w:color w:val="6A3E3E"/>
          <w:sz w:val="28"/>
          <w:szCs w:val="28"/>
        </w:rPr>
        <w:t>number2</w:t>
      </w:r>
      <w:r>
        <w:rPr>
          <w:rFonts w:ascii="Consolas" w:hAnsi="Consolas" w:cs="Consolas"/>
          <w:color w:val="000000"/>
          <w:sz w:val="28"/>
          <w:szCs w:val="28"/>
        </w:rPr>
        <w:t>);</w:t>
      </w:r>
    </w:p>
    <w:p w14:paraId="261EDE8B" w14:textId="59161661" w:rsidR="00ED7483" w:rsidRDefault="00013576" w:rsidP="00013576">
      <w:r>
        <w:t xml:space="preserve">The </w:t>
      </w:r>
      <w:proofErr w:type="spellStart"/>
      <w:proofErr w:type="gramStart"/>
      <w:r>
        <w:t>parseInt</w:t>
      </w:r>
      <w:proofErr w:type="spellEnd"/>
      <w:r>
        <w:t>(</w:t>
      </w:r>
      <w:proofErr w:type="gramEnd"/>
      <w:r>
        <w:t xml:space="preserve">) method converts a String containing only digits into an int. In our </w:t>
      </w:r>
      <w:proofErr w:type="gramStart"/>
      <w:r>
        <w:t>example</w:t>
      </w:r>
      <w:proofErr w:type="gramEnd"/>
      <w:r>
        <w:t xml:space="preserve"> this allows us to add up the numbers in the two Strings. </w:t>
      </w:r>
    </w:p>
    <w:p w14:paraId="3F65783B" w14:textId="30E385AE" w:rsidR="00013576" w:rsidRDefault="00013576" w:rsidP="00013576">
      <w:r>
        <w:t xml:space="preserve">All numeric wrapper classes have equivalent parse methods. </w:t>
      </w:r>
    </w:p>
    <w:p w14:paraId="4B99FD89" w14:textId="7DBBD525" w:rsidR="00013576" w:rsidRDefault="00013576" w:rsidP="00013576">
      <w:r>
        <w:t>The Character data type has methods to check if a character is a letter or a digit:</w:t>
      </w:r>
    </w:p>
    <w:p w14:paraId="2D2AADE6" w14:textId="77777777" w:rsidR="00013576" w:rsidRDefault="00013576" w:rsidP="0001357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char</w:t>
      </w:r>
      <w:proofErr w:type="gramEnd"/>
      <w:r>
        <w:rPr>
          <w:rFonts w:ascii="Consolas" w:hAnsi="Consolas" w:cs="Consolas"/>
          <w:color w:val="000000"/>
          <w:sz w:val="28"/>
          <w:szCs w:val="28"/>
        </w:rPr>
        <w:t xml:space="preserve"> </w:t>
      </w:r>
      <w:r>
        <w:rPr>
          <w:rFonts w:ascii="Consolas" w:hAnsi="Consolas" w:cs="Consolas"/>
          <w:color w:val="6A3E3E"/>
          <w:sz w:val="28"/>
          <w:szCs w:val="28"/>
        </w:rPr>
        <w:t>character1</w:t>
      </w:r>
      <w:r>
        <w:rPr>
          <w:rFonts w:ascii="Consolas" w:hAnsi="Consolas" w:cs="Consolas"/>
          <w:color w:val="000000"/>
          <w:sz w:val="28"/>
          <w:szCs w:val="28"/>
        </w:rPr>
        <w:t xml:space="preserve"> = </w:t>
      </w:r>
      <w:r>
        <w:rPr>
          <w:rFonts w:ascii="Consolas" w:hAnsi="Consolas" w:cs="Consolas"/>
          <w:color w:val="2A00FF"/>
          <w:sz w:val="28"/>
          <w:szCs w:val="28"/>
        </w:rPr>
        <w:t>'a'</w:t>
      </w:r>
      <w:r>
        <w:rPr>
          <w:rFonts w:ascii="Consolas" w:hAnsi="Consolas" w:cs="Consolas"/>
          <w:color w:val="000000"/>
          <w:sz w:val="28"/>
          <w:szCs w:val="28"/>
        </w:rPr>
        <w:t>;</w:t>
      </w:r>
    </w:p>
    <w:p w14:paraId="595E1C4E" w14:textId="77777777" w:rsidR="00013576" w:rsidRDefault="00013576" w:rsidP="0001357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char</w:t>
      </w:r>
      <w:proofErr w:type="gramEnd"/>
      <w:r>
        <w:rPr>
          <w:rFonts w:ascii="Consolas" w:hAnsi="Consolas" w:cs="Consolas"/>
          <w:color w:val="000000"/>
          <w:sz w:val="28"/>
          <w:szCs w:val="28"/>
        </w:rPr>
        <w:t xml:space="preserve"> </w:t>
      </w:r>
      <w:r>
        <w:rPr>
          <w:rFonts w:ascii="Consolas" w:hAnsi="Consolas" w:cs="Consolas"/>
          <w:color w:val="6A3E3E"/>
          <w:sz w:val="28"/>
          <w:szCs w:val="28"/>
        </w:rPr>
        <w:t>character2</w:t>
      </w:r>
      <w:r>
        <w:rPr>
          <w:rFonts w:ascii="Consolas" w:hAnsi="Consolas" w:cs="Consolas"/>
          <w:color w:val="000000"/>
          <w:sz w:val="28"/>
          <w:szCs w:val="28"/>
        </w:rPr>
        <w:t xml:space="preserve"> = </w:t>
      </w:r>
      <w:r>
        <w:rPr>
          <w:rFonts w:ascii="Consolas" w:hAnsi="Consolas" w:cs="Consolas"/>
          <w:color w:val="2A00FF"/>
          <w:sz w:val="28"/>
          <w:szCs w:val="28"/>
        </w:rPr>
        <w:t>'1'</w:t>
      </w:r>
      <w:r>
        <w:rPr>
          <w:rFonts w:ascii="Consolas" w:hAnsi="Consolas" w:cs="Consolas"/>
          <w:color w:val="000000"/>
          <w:sz w:val="28"/>
          <w:szCs w:val="28"/>
        </w:rPr>
        <w:t>;</w:t>
      </w:r>
    </w:p>
    <w:p w14:paraId="0A70CEAE" w14:textId="77777777" w:rsidR="00013576" w:rsidRDefault="00013576" w:rsidP="0001357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14:paraId="24B5A3BB" w14:textId="77777777" w:rsidR="00013576" w:rsidRDefault="00013576" w:rsidP="0001357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spellStart"/>
      <w:proofErr w:type="gramEnd"/>
      <w:r>
        <w:rPr>
          <w:rFonts w:ascii="Consolas" w:hAnsi="Consolas" w:cs="Consolas"/>
          <w:color w:val="000000"/>
          <w:sz w:val="28"/>
          <w:szCs w:val="28"/>
        </w:rPr>
        <w:t>Character.</w:t>
      </w:r>
      <w:r>
        <w:rPr>
          <w:rFonts w:ascii="Consolas" w:hAnsi="Consolas" w:cs="Consolas"/>
          <w:i/>
          <w:iCs/>
          <w:color w:val="000000"/>
          <w:sz w:val="28"/>
          <w:szCs w:val="28"/>
        </w:rPr>
        <w:t>isDigit</w:t>
      </w:r>
      <w:proofErr w:type="spellEnd"/>
      <w:r>
        <w:rPr>
          <w:rFonts w:ascii="Consolas" w:hAnsi="Consolas" w:cs="Consolas"/>
          <w:color w:val="000000"/>
          <w:sz w:val="28"/>
          <w:szCs w:val="28"/>
        </w:rPr>
        <w:t>(</w:t>
      </w:r>
      <w:r>
        <w:rPr>
          <w:rFonts w:ascii="Consolas" w:hAnsi="Consolas" w:cs="Consolas"/>
          <w:color w:val="6A3E3E"/>
          <w:sz w:val="28"/>
          <w:szCs w:val="28"/>
        </w:rPr>
        <w:t>character1</w:t>
      </w:r>
      <w:r>
        <w:rPr>
          <w:rFonts w:ascii="Consolas" w:hAnsi="Consolas" w:cs="Consolas"/>
          <w:color w:val="000000"/>
          <w:sz w:val="28"/>
          <w:szCs w:val="28"/>
        </w:rPr>
        <w:t>));</w:t>
      </w:r>
    </w:p>
    <w:p w14:paraId="67571173" w14:textId="77777777" w:rsidR="00013576" w:rsidRDefault="00013576" w:rsidP="0001357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spellStart"/>
      <w:proofErr w:type="gramEnd"/>
      <w:r>
        <w:rPr>
          <w:rFonts w:ascii="Consolas" w:hAnsi="Consolas" w:cs="Consolas"/>
          <w:color w:val="000000"/>
          <w:sz w:val="28"/>
          <w:szCs w:val="28"/>
        </w:rPr>
        <w:t>Character.</w:t>
      </w:r>
      <w:r>
        <w:rPr>
          <w:rFonts w:ascii="Consolas" w:hAnsi="Consolas" w:cs="Consolas"/>
          <w:i/>
          <w:iCs/>
          <w:color w:val="000000"/>
          <w:sz w:val="28"/>
          <w:szCs w:val="28"/>
        </w:rPr>
        <w:t>isDigit</w:t>
      </w:r>
      <w:proofErr w:type="spellEnd"/>
      <w:r>
        <w:rPr>
          <w:rFonts w:ascii="Consolas" w:hAnsi="Consolas" w:cs="Consolas"/>
          <w:color w:val="000000"/>
          <w:sz w:val="28"/>
          <w:szCs w:val="28"/>
        </w:rPr>
        <w:t>(</w:t>
      </w:r>
      <w:r>
        <w:rPr>
          <w:rFonts w:ascii="Consolas" w:hAnsi="Consolas" w:cs="Consolas"/>
          <w:color w:val="6A3E3E"/>
          <w:sz w:val="28"/>
          <w:szCs w:val="28"/>
        </w:rPr>
        <w:t>character2</w:t>
      </w:r>
      <w:r>
        <w:rPr>
          <w:rFonts w:ascii="Consolas" w:hAnsi="Consolas" w:cs="Consolas"/>
          <w:color w:val="000000"/>
          <w:sz w:val="28"/>
          <w:szCs w:val="28"/>
        </w:rPr>
        <w:t>));</w:t>
      </w:r>
    </w:p>
    <w:p w14:paraId="124564C9" w14:textId="77777777" w:rsidR="00013576" w:rsidRDefault="00013576" w:rsidP="0001357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spellStart"/>
      <w:proofErr w:type="gramEnd"/>
      <w:r>
        <w:rPr>
          <w:rFonts w:ascii="Consolas" w:hAnsi="Consolas" w:cs="Consolas"/>
          <w:color w:val="000000"/>
          <w:sz w:val="28"/>
          <w:szCs w:val="28"/>
        </w:rPr>
        <w:t>Character.</w:t>
      </w:r>
      <w:r>
        <w:rPr>
          <w:rFonts w:ascii="Consolas" w:hAnsi="Consolas" w:cs="Consolas"/>
          <w:i/>
          <w:iCs/>
          <w:color w:val="000000"/>
          <w:sz w:val="28"/>
          <w:szCs w:val="28"/>
        </w:rPr>
        <w:t>isLetter</w:t>
      </w:r>
      <w:proofErr w:type="spellEnd"/>
      <w:r>
        <w:rPr>
          <w:rFonts w:ascii="Consolas" w:hAnsi="Consolas" w:cs="Consolas"/>
          <w:color w:val="000000"/>
          <w:sz w:val="28"/>
          <w:szCs w:val="28"/>
        </w:rPr>
        <w:t>(</w:t>
      </w:r>
      <w:r>
        <w:rPr>
          <w:rFonts w:ascii="Consolas" w:hAnsi="Consolas" w:cs="Consolas"/>
          <w:color w:val="6A3E3E"/>
          <w:sz w:val="28"/>
          <w:szCs w:val="28"/>
        </w:rPr>
        <w:t>character1</w:t>
      </w:r>
      <w:r>
        <w:rPr>
          <w:rFonts w:ascii="Consolas" w:hAnsi="Consolas" w:cs="Consolas"/>
          <w:color w:val="000000"/>
          <w:sz w:val="28"/>
          <w:szCs w:val="28"/>
        </w:rPr>
        <w:t>));</w:t>
      </w:r>
    </w:p>
    <w:p w14:paraId="3C12B50C" w14:textId="29ECE3F4" w:rsidR="00013576" w:rsidRDefault="00013576" w:rsidP="00013576">
      <w:pPr>
        <w:rPr>
          <w:rFonts w:ascii="Consolas" w:hAnsi="Consolas" w:cs="Consolas"/>
          <w:color w:val="000000"/>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bookmarkStart w:id="0" w:name="_GoBack"/>
      <w:bookmarkEnd w:id="0"/>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spellStart"/>
      <w:proofErr w:type="gramEnd"/>
      <w:r>
        <w:rPr>
          <w:rFonts w:ascii="Consolas" w:hAnsi="Consolas" w:cs="Consolas"/>
          <w:color w:val="000000"/>
          <w:sz w:val="28"/>
          <w:szCs w:val="28"/>
        </w:rPr>
        <w:t>Character.</w:t>
      </w:r>
      <w:r>
        <w:rPr>
          <w:rFonts w:ascii="Consolas" w:hAnsi="Consolas" w:cs="Consolas"/>
          <w:i/>
          <w:iCs/>
          <w:color w:val="000000"/>
          <w:sz w:val="28"/>
          <w:szCs w:val="28"/>
        </w:rPr>
        <w:t>isLetter</w:t>
      </w:r>
      <w:proofErr w:type="spellEnd"/>
      <w:r>
        <w:rPr>
          <w:rFonts w:ascii="Consolas" w:hAnsi="Consolas" w:cs="Consolas"/>
          <w:color w:val="000000"/>
          <w:sz w:val="28"/>
          <w:szCs w:val="28"/>
        </w:rPr>
        <w:t>(</w:t>
      </w:r>
      <w:r>
        <w:rPr>
          <w:rFonts w:ascii="Consolas" w:hAnsi="Consolas" w:cs="Consolas"/>
          <w:color w:val="6A3E3E"/>
          <w:sz w:val="28"/>
          <w:szCs w:val="28"/>
        </w:rPr>
        <w:t>character2</w:t>
      </w:r>
      <w:r>
        <w:rPr>
          <w:rFonts w:ascii="Consolas" w:hAnsi="Consolas" w:cs="Consolas"/>
          <w:color w:val="000000"/>
          <w:sz w:val="28"/>
          <w:szCs w:val="28"/>
        </w:rPr>
        <w:t>));</w:t>
      </w:r>
    </w:p>
    <w:p w14:paraId="7FF1D6B0" w14:textId="1FEEE554" w:rsidR="00013576" w:rsidRDefault="00300A70" w:rsidP="00013576">
      <w:r>
        <w:lastRenderedPageBreak/>
        <w:t xml:space="preserve">Generally, if you just want to store data and </w:t>
      </w:r>
      <w:proofErr w:type="gramStart"/>
      <w:r>
        <w:t>aren’t</w:t>
      </w:r>
      <w:proofErr w:type="gramEnd"/>
      <w:r>
        <w:t xml:space="preserve"> interested in functionality, you should use a primitive datatype. This is because wrappers take up more memory. </w:t>
      </w:r>
    </w:p>
    <w:p w14:paraId="2AE082A3" w14:textId="020066C2" w:rsidR="00300A70" w:rsidRDefault="00300A70" w:rsidP="00013576"/>
    <w:p w14:paraId="6472D526" w14:textId="45F2ECD9" w:rsidR="00300A70" w:rsidRDefault="00300A70" w:rsidP="00300A70">
      <w:pPr>
        <w:pStyle w:val="Heading1"/>
      </w:pPr>
      <w:r>
        <w:t>Clean code</w:t>
      </w:r>
    </w:p>
    <w:p w14:paraId="59E48D14" w14:textId="47F32748" w:rsidR="00305C5F" w:rsidRDefault="00305C5F" w:rsidP="00300A70">
      <w:proofErr w:type="gramStart"/>
      <w:r>
        <w:t>It’s</w:t>
      </w:r>
      <w:proofErr w:type="gramEnd"/>
      <w:r>
        <w:t xml:space="preserve"> very important that you write code that’s easy to read. </w:t>
      </w:r>
      <w:r w:rsidR="00F95A61">
        <w:t xml:space="preserve">This is especially important on site where different developers </w:t>
      </w:r>
      <w:r w:rsidR="00E00B15">
        <w:t xml:space="preserve">may </w:t>
      </w:r>
      <w:r w:rsidR="00F95A61">
        <w:t>need to read each other’s code. Debugging is a good example of this. A large part of writing readable or ‘clean’ code is choosing good variable names.</w:t>
      </w:r>
    </w:p>
    <w:p w14:paraId="13750E16" w14:textId="55360833" w:rsidR="00300A70" w:rsidRDefault="00305C5F" w:rsidP="00300A70">
      <w:proofErr w:type="gramStart"/>
      <w:r>
        <w:t>You’ll</w:t>
      </w:r>
      <w:proofErr w:type="gramEnd"/>
      <w:r>
        <w:t xml:space="preserve"> have noticed that </w:t>
      </w:r>
      <w:proofErr w:type="spellStart"/>
      <w:r>
        <w:t>thoughout</w:t>
      </w:r>
      <w:proofErr w:type="spellEnd"/>
      <w:r>
        <w:t xml:space="preserve"> this </w:t>
      </w:r>
      <w:r w:rsidR="00E76E26">
        <w:t>tutorial</w:t>
      </w:r>
      <w:r>
        <w:t xml:space="preserve">, we’ve used meaningful variable names such as price, score &amp; message. </w:t>
      </w:r>
      <w:r w:rsidR="00F95A61">
        <w:t xml:space="preserve">You should always do this when writing your own code. On the </w:t>
      </w:r>
      <w:proofErr w:type="gramStart"/>
      <w:r w:rsidR="00F95A61">
        <w:t>internet</w:t>
      </w:r>
      <w:proofErr w:type="gramEnd"/>
      <w:r w:rsidR="00F95A61">
        <w:t xml:space="preserve"> there are lots of code examples using poor variable names like ‘x’ and ‘y’. You should avoid doing this. </w:t>
      </w:r>
    </w:p>
    <w:p w14:paraId="38DBC4A5" w14:textId="5636BD9C" w:rsidR="00F95A61" w:rsidRDefault="00F95A61" w:rsidP="00300A70"/>
    <w:p w14:paraId="0D14FC51" w14:textId="269B232A" w:rsidR="00E00B15" w:rsidRDefault="00E00B15" w:rsidP="00E00B15">
      <w:pPr>
        <w:pStyle w:val="Heading1"/>
      </w:pPr>
      <w:proofErr w:type="spellStart"/>
      <w:r>
        <w:t>Enums</w:t>
      </w:r>
      <w:proofErr w:type="spellEnd"/>
    </w:p>
    <w:p w14:paraId="28A0D9B3" w14:textId="242E27C9" w:rsidR="00E00B15" w:rsidRDefault="00312E06" w:rsidP="00E00B15">
      <w:proofErr w:type="gramStart"/>
      <w:r>
        <w:t>We’ve</w:t>
      </w:r>
      <w:proofErr w:type="gramEnd"/>
      <w:r>
        <w:t xml:space="preserve"> seen that Strings can hold any text. In an </w:t>
      </w:r>
      <w:proofErr w:type="gramStart"/>
      <w:r>
        <w:t>application</w:t>
      </w:r>
      <w:proofErr w:type="gramEnd"/>
      <w:r>
        <w:t xml:space="preserve"> this could be useful where we wanted a user to type in some information. </w:t>
      </w:r>
      <w:proofErr w:type="gramStart"/>
      <w:r>
        <w:t>But</w:t>
      </w:r>
      <w:proofErr w:type="gramEnd"/>
      <w:r>
        <w:t xml:space="preserve"> what about situations where we wanted the user to choose from a limited number of options such as in a dropdown menu. This is where something called an ‘</w:t>
      </w:r>
      <w:proofErr w:type="spellStart"/>
      <w:r>
        <w:t>enum</w:t>
      </w:r>
      <w:proofErr w:type="spellEnd"/>
      <w:r>
        <w:t xml:space="preserve">’ </w:t>
      </w:r>
      <w:r w:rsidR="00E57EA2">
        <w:t>can help</w:t>
      </w:r>
      <w:r>
        <w:t xml:space="preserve">. </w:t>
      </w:r>
    </w:p>
    <w:p w14:paraId="65A41749" w14:textId="5D4D7BD0" w:rsidR="00312E06" w:rsidRDefault="00312E06" w:rsidP="00E00B15">
      <w:proofErr w:type="spellStart"/>
      <w:r>
        <w:t>Enum</w:t>
      </w:r>
      <w:proofErr w:type="spellEnd"/>
      <w:r>
        <w:t xml:space="preserve"> is a third category of data </w:t>
      </w:r>
      <w:proofErr w:type="gramStart"/>
      <w:r>
        <w:t>type which</w:t>
      </w:r>
      <w:proofErr w:type="gramEnd"/>
      <w:r>
        <w:t xml:space="preserve"> can allow us to create sets of pre-defined values. </w:t>
      </w:r>
    </w:p>
    <w:p w14:paraId="0093CDF5" w14:textId="75CAA74E" w:rsidR="00312E06" w:rsidRDefault="00312E06" w:rsidP="00E00B15">
      <w:r>
        <w:t xml:space="preserve">Up until </w:t>
      </w:r>
      <w:proofErr w:type="gramStart"/>
      <w:r>
        <w:t>now</w:t>
      </w:r>
      <w:proofErr w:type="gramEnd"/>
      <w:r>
        <w:t xml:space="preserve"> we’ve written all of our code in the main method of a class file. An </w:t>
      </w:r>
      <w:proofErr w:type="spellStart"/>
      <w:r>
        <w:t>enum</w:t>
      </w:r>
      <w:proofErr w:type="spellEnd"/>
      <w:r>
        <w:t xml:space="preserve"> will have its own separate file. In </w:t>
      </w:r>
      <w:proofErr w:type="gramStart"/>
      <w:r>
        <w:t>Eclipse</w:t>
      </w:r>
      <w:proofErr w:type="gramEnd"/>
      <w:r>
        <w:t xml:space="preserve"> </w:t>
      </w:r>
      <w:r w:rsidR="00E57EA2">
        <w:t>you</w:t>
      </w:r>
      <w:r>
        <w:t xml:space="preserve"> can create an </w:t>
      </w:r>
      <w:proofErr w:type="spellStart"/>
      <w:r>
        <w:t>enum</w:t>
      </w:r>
      <w:proofErr w:type="spellEnd"/>
      <w:r w:rsidR="00E57EA2">
        <w:t xml:space="preserve"> in a similar way to how you create a class. You should right click on the package where you want to create the </w:t>
      </w:r>
      <w:proofErr w:type="spellStart"/>
      <w:r w:rsidR="00E57EA2">
        <w:t>enum</w:t>
      </w:r>
      <w:proofErr w:type="spellEnd"/>
      <w:r w:rsidR="00E57EA2">
        <w:t>, choose ‘New’ and then choose ‘</w:t>
      </w:r>
      <w:proofErr w:type="spellStart"/>
      <w:r w:rsidR="00E57EA2">
        <w:t>Enum</w:t>
      </w:r>
      <w:proofErr w:type="spellEnd"/>
      <w:r w:rsidR="00E57EA2">
        <w:t>’:</w:t>
      </w:r>
    </w:p>
    <w:p w14:paraId="7A81497A" w14:textId="0A1FA640" w:rsidR="00E57EA2" w:rsidRDefault="00E57EA2" w:rsidP="00E00B15">
      <w:r>
        <w:rPr>
          <w:noProof/>
          <w:lang w:eastAsia="en-GB"/>
        </w:rPr>
        <w:drawing>
          <wp:inline distT="0" distB="0" distL="0" distR="0" wp14:anchorId="0F19818F" wp14:editId="2B87802C">
            <wp:extent cx="1435100" cy="1555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5100" cy="1555750"/>
                    </a:xfrm>
                    <a:prstGeom prst="rect">
                      <a:avLst/>
                    </a:prstGeom>
                    <a:noFill/>
                    <a:ln>
                      <a:noFill/>
                    </a:ln>
                  </pic:spPr>
                </pic:pic>
              </a:graphicData>
            </a:graphic>
          </wp:inline>
        </w:drawing>
      </w:r>
    </w:p>
    <w:p w14:paraId="7B39A815" w14:textId="71341B57" w:rsidR="00E57EA2" w:rsidRDefault="00E57EA2" w:rsidP="00E00B15">
      <w:proofErr w:type="gramStart"/>
      <w:r>
        <w:t>We’re</w:t>
      </w:r>
      <w:proofErr w:type="gramEnd"/>
      <w:r>
        <w:t xml:space="preserve"> going to create an </w:t>
      </w:r>
      <w:proofErr w:type="spellStart"/>
      <w:r>
        <w:t>enum</w:t>
      </w:r>
      <w:proofErr w:type="spellEnd"/>
      <w:r>
        <w:t xml:space="preserve"> called </w:t>
      </w:r>
      <w:proofErr w:type="spellStart"/>
      <w:r>
        <w:t>dayOfWeek</w:t>
      </w:r>
      <w:proofErr w:type="spellEnd"/>
      <w:r>
        <w:t xml:space="preserve">. It </w:t>
      </w:r>
      <w:proofErr w:type="gramStart"/>
      <w:r>
        <w:t>could potentially be used</w:t>
      </w:r>
      <w:proofErr w:type="gramEnd"/>
      <w:r>
        <w:t xml:space="preserve"> in a dropdown where a customer has to choose which day of the week they want their order delivered. The code is very simple:</w:t>
      </w:r>
    </w:p>
    <w:p w14:paraId="7709D31C" w14:textId="77777777" w:rsidR="00E57EA2" w:rsidRDefault="00E57EA2" w:rsidP="00E00B15"/>
    <w:p w14:paraId="6383575B" w14:textId="40BB2F20" w:rsidR="00E57EA2" w:rsidRDefault="00E57EA2" w:rsidP="00E00B15"/>
    <w:p w14:paraId="285A7300" w14:textId="77777777" w:rsidR="00E57EA2" w:rsidRPr="00E57EA2" w:rsidRDefault="00E57EA2" w:rsidP="00E57EA2">
      <w:pPr>
        <w:autoSpaceDE w:val="0"/>
        <w:autoSpaceDN w:val="0"/>
        <w:adjustRightInd w:val="0"/>
        <w:spacing w:after="0" w:line="240" w:lineRule="auto"/>
        <w:rPr>
          <w:rFonts w:ascii="Consolas" w:hAnsi="Consolas" w:cs="Consolas"/>
          <w:sz w:val="24"/>
          <w:szCs w:val="24"/>
        </w:rPr>
      </w:pPr>
      <w:proofErr w:type="gramStart"/>
      <w:r w:rsidRPr="00E57EA2">
        <w:rPr>
          <w:rFonts w:ascii="Consolas" w:hAnsi="Consolas" w:cs="Consolas"/>
          <w:b/>
          <w:bCs/>
          <w:color w:val="7F0055"/>
          <w:sz w:val="24"/>
          <w:szCs w:val="24"/>
        </w:rPr>
        <w:t>public</w:t>
      </w:r>
      <w:proofErr w:type="gramEnd"/>
      <w:r w:rsidRPr="00E57EA2">
        <w:rPr>
          <w:rFonts w:ascii="Consolas" w:hAnsi="Consolas" w:cs="Consolas"/>
          <w:color w:val="000000"/>
          <w:sz w:val="24"/>
          <w:szCs w:val="24"/>
        </w:rPr>
        <w:t xml:space="preserve"> </w:t>
      </w:r>
      <w:proofErr w:type="spellStart"/>
      <w:r w:rsidRPr="00E57EA2">
        <w:rPr>
          <w:rFonts w:ascii="Consolas" w:hAnsi="Consolas" w:cs="Consolas"/>
          <w:b/>
          <w:bCs/>
          <w:color w:val="7F0055"/>
          <w:sz w:val="24"/>
          <w:szCs w:val="24"/>
        </w:rPr>
        <w:t>enum</w:t>
      </w:r>
      <w:proofErr w:type="spellEnd"/>
      <w:r w:rsidRPr="00E57EA2">
        <w:rPr>
          <w:rFonts w:ascii="Consolas" w:hAnsi="Consolas" w:cs="Consolas"/>
          <w:color w:val="000000"/>
          <w:sz w:val="24"/>
          <w:szCs w:val="24"/>
        </w:rPr>
        <w:t xml:space="preserve"> </w:t>
      </w:r>
      <w:proofErr w:type="spellStart"/>
      <w:r w:rsidRPr="00E57EA2">
        <w:rPr>
          <w:rFonts w:ascii="Consolas" w:hAnsi="Consolas" w:cs="Consolas"/>
          <w:color w:val="000000"/>
          <w:sz w:val="24"/>
          <w:szCs w:val="24"/>
        </w:rPr>
        <w:t>DayOfWeek</w:t>
      </w:r>
      <w:proofErr w:type="spellEnd"/>
      <w:r w:rsidRPr="00E57EA2">
        <w:rPr>
          <w:rFonts w:ascii="Consolas" w:hAnsi="Consolas" w:cs="Consolas"/>
          <w:color w:val="000000"/>
          <w:sz w:val="24"/>
          <w:szCs w:val="24"/>
        </w:rPr>
        <w:t xml:space="preserve"> {</w:t>
      </w:r>
    </w:p>
    <w:p w14:paraId="30FA844B" w14:textId="77777777" w:rsidR="00E57EA2" w:rsidRPr="00E57EA2" w:rsidRDefault="00E57EA2" w:rsidP="00E57EA2">
      <w:pPr>
        <w:autoSpaceDE w:val="0"/>
        <w:autoSpaceDN w:val="0"/>
        <w:adjustRightInd w:val="0"/>
        <w:spacing w:after="0" w:line="240" w:lineRule="auto"/>
        <w:rPr>
          <w:rFonts w:ascii="Consolas" w:hAnsi="Consolas" w:cs="Consolas"/>
          <w:sz w:val="24"/>
          <w:szCs w:val="24"/>
        </w:rPr>
      </w:pPr>
    </w:p>
    <w:p w14:paraId="15B1FB0E" w14:textId="77777777" w:rsidR="00E57EA2" w:rsidRPr="00E57EA2" w:rsidRDefault="00E57EA2" w:rsidP="00E57EA2">
      <w:pPr>
        <w:autoSpaceDE w:val="0"/>
        <w:autoSpaceDN w:val="0"/>
        <w:adjustRightInd w:val="0"/>
        <w:spacing w:after="0" w:line="240" w:lineRule="auto"/>
        <w:rPr>
          <w:rFonts w:ascii="Consolas" w:hAnsi="Consolas" w:cs="Consolas"/>
          <w:sz w:val="24"/>
          <w:szCs w:val="24"/>
        </w:rPr>
      </w:pPr>
      <w:r w:rsidRPr="00E57EA2">
        <w:rPr>
          <w:rFonts w:ascii="Consolas" w:hAnsi="Consolas" w:cs="Consolas"/>
          <w:color w:val="000000"/>
          <w:sz w:val="24"/>
          <w:szCs w:val="24"/>
        </w:rPr>
        <w:tab/>
      </w:r>
      <w:r w:rsidRPr="00E57EA2">
        <w:rPr>
          <w:rFonts w:ascii="Consolas" w:hAnsi="Consolas" w:cs="Consolas"/>
          <w:b/>
          <w:bCs/>
          <w:i/>
          <w:iCs/>
          <w:color w:val="0000C0"/>
          <w:sz w:val="24"/>
          <w:szCs w:val="24"/>
        </w:rPr>
        <w:t>MONDAY</w:t>
      </w:r>
      <w:r w:rsidRPr="00E57EA2">
        <w:rPr>
          <w:rFonts w:ascii="Consolas" w:hAnsi="Consolas" w:cs="Consolas"/>
          <w:color w:val="000000"/>
          <w:sz w:val="24"/>
          <w:szCs w:val="24"/>
        </w:rPr>
        <w:t xml:space="preserve">, </w:t>
      </w:r>
      <w:r w:rsidRPr="00E57EA2">
        <w:rPr>
          <w:rFonts w:ascii="Consolas" w:hAnsi="Consolas" w:cs="Consolas"/>
          <w:b/>
          <w:bCs/>
          <w:i/>
          <w:iCs/>
          <w:color w:val="0000C0"/>
          <w:sz w:val="24"/>
          <w:szCs w:val="24"/>
        </w:rPr>
        <w:t>TUESDAY</w:t>
      </w:r>
      <w:r w:rsidRPr="00E57EA2">
        <w:rPr>
          <w:rFonts w:ascii="Consolas" w:hAnsi="Consolas" w:cs="Consolas"/>
          <w:color w:val="000000"/>
          <w:sz w:val="24"/>
          <w:szCs w:val="24"/>
        </w:rPr>
        <w:t xml:space="preserve">, </w:t>
      </w:r>
      <w:r w:rsidRPr="00E57EA2">
        <w:rPr>
          <w:rFonts w:ascii="Consolas" w:hAnsi="Consolas" w:cs="Consolas"/>
          <w:b/>
          <w:bCs/>
          <w:i/>
          <w:iCs/>
          <w:color w:val="0000C0"/>
          <w:sz w:val="24"/>
          <w:szCs w:val="24"/>
        </w:rPr>
        <w:t>WEDNESDAY</w:t>
      </w:r>
      <w:r w:rsidRPr="00E57EA2">
        <w:rPr>
          <w:rFonts w:ascii="Consolas" w:hAnsi="Consolas" w:cs="Consolas"/>
          <w:color w:val="000000"/>
          <w:sz w:val="24"/>
          <w:szCs w:val="24"/>
        </w:rPr>
        <w:t xml:space="preserve">, </w:t>
      </w:r>
      <w:r w:rsidRPr="00E57EA2">
        <w:rPr>
          <w:rFonts w:ascii="Consolas" w:hAnsi="Consolas" w:cs="Consolas"/>
          <w:b/>
          <w:bCs/>
          <w:i/>
          <w:iCs/>
          <w:color w:val="0000C0"/>
          <w:sz w:val="24"/>
          <w:szCs w:val="24"/>
        </w:rPr>
        <w:t>THURSDAY</w:t>
      </w:r>
      <w:r w:rsidRPr="00E57EA2">
        <w:rPr>
          <w:rFonts w:ascii="Consolas" w:hAnsi="Consolas" w:cs="Consolas"/>
          <w:color w:val="000000"/>
          <w:sz w:val="24"/>
          <w:szCs w:val="24"/>
        </w:rPr>
        <w:t xml:space="preserve">, </w:t>
      </w:r>
      <w:r w:rsidRPr="00E57EA2">
        <w:rPr>
          <w:rFonts w:ascii="Consolas" w:hAnsi="Consolas" w:cs="Consolas"/>
          <w:b/>
          <w:bCs/>
          <w:i/>
          <w:iCs/>
          <w:color w:val="0000C0"/>
          <w:sz w:val="24"/>
          <w:szCs w:val="24"/>
        </w:rPr>
        <w:t>FRIDAY</w:t>
      </w:r>
      <w:r w:rsidRPr="00E57EA2">
        <w:rPr>
          <w:rFonts w:ascii="Consolas" w:hAnsi="Consolas" w:cs="Consolas"/>
          <w:color w:val="000000"/>
          <w:sz w:val="24"/>
          <w:szCs w:val="24"/>
        </w:rPr>
        <w:t xml:space="preserve">, </w:t>
      </w:r>
      <w:r w:rsidRPr="00E57EA2">
        <w:rPr>
          <w:rFonts w:ascii="Consolas" w:hAnsi="Consolas" w:cs="Consolas"/>
          <w:b/>
          <w:bCs/>
          <w:i/>
          <w:iCs/>
          <w:color w:val="0000C0"/>
          <w:sz w:val="24"/>
          <w:szCs w:val="24"/>
        </w:rPr>
        <w:t>SATURDAY</w:t>
      </w:r>
      <w:r w:rsidRPr="00E57EA2">
        <w:rPr>
          <w:rFonts w:ascii="Consolas" w:hAnsi="Consolas" w:cs="Consolas"/>
          <w:color w:val="000000"/>
          <w:sz w:val="24"/>
          <w:szCs w:val="24"/>
        </w:rPr>
        <w:t xml:space="preserve">, </w:t>
      </w:r>
      <w:r w:rsidRPr="00E57EA2">
        <w:rPr>
          <w:rFonts w:ascii="Consolas" w:hAnsi="Consolas" w:cs="Consolas"/>
          <w:b/>
          <w:bCs/>
          <w:i/>
          <w:iCs/>
          <w:color w:val="0000C0"/>
          <w:sz w:val="24"/>
          <w:szCs w:val="24"/>
        </w:rPr>
        <w:t>SUNDAY</w:t>
      </w:r>
      <w:r w:rsidRPr="00E57EA2">
        <w:rPr>
          <w:rFonts w:ascii="Consolas" w:hAnsi="Consolas" w:cs="Consolas"/>
          <w:color w:val="000000"/>
          <w:sz w:val="24"/>
          <w:szCs w:val="24"/>
        </w:rPr>
        <w:t>;</w:t>
      </w:r>
    </w:p>
    <w:p w14:paraId="67F8F856" w14:textId="77777777" w:rsidR="00E57EA2" w:rsidRPr="00E57EA2" w:rsidRDefault="00E57EA2" w:rsidP="00E57EA2">
      <w:pPr>
        <w:autoSpaceDE w:val="0"/>
        <w:autoSpaceDN w:val="0"/>
        <w:adjustRightInd w:val="0"/>
        <w:spacing w:after="0" w:line="240" w:lineRule="auto"/>
        <w:rPr>
          <w:rFonts w:ascii="Consolas" w:hAnsi="Consolas" w:cs="Consolas"/>
          <w:sz w:val="24"/>
          <w:szCs w:val="24"/>
        </w:rPr>
      </w:pPr>
      <w:r w:rsidRPr="00E57EA2">
        <w:rPr>
          <w:rFonts w:ascii="Consolas" w:hAnsi="Consolas" w:cs="Consolas"/>
          <w:color w:val="000000"/>
          <w:sz w:val="24"/>
          <w:szCs w:val="24"/>
        </w:rPr>
        <w:tab/>
      </w:r>
    </w:p>
    <w:p w14:paraId="680BBC22" w14:textId="44A797A3" w:rsidR="00E57EA2" w:rsidRPr="00E57EA2" w:rsidRDefault="00E57EA2" w:rsidP="00E57EA2">
      <w:pPr>
        <w:rPr>
          <w:rFonts w:ascii="Consolas" w:hAnsi="Consolas" w:cs="Consolas"/>
          <w:color w:val="000000"/>
          <w:sz w:val="24"/>
          <w:szCs w:val="24"/>
        </w:rPr>
      </w:pPr>
      <w:r w:rsidRPr="00E57EA2">
        <w:rPr>
          <w:rFonts w:ascii="Consolas" w:hAnsi="Consolas" w:cs="Consolas"/>
          <w:color w:val="000000"/>
          <w:sz w:val="24"/>
          <w:szCs w:val="24"/>
        </w:rPr>
        <w:t>}</w:t>
      </w:r>
    </w:p>
    <w:p w14:paraId="6C712CB1" w14:textId="745848FF" w:rsidR="00E57EA2" w:rsidRDefault="00E57EA2" w:rsidP="00E57EA2">
      <w:r>
        <w:t xml:space="preserve">You can now click ‘save’ and close the </w:t>
      </w:r>
      <w:proofErr w:type="spellStart"/>
      <w:r>
        <w:t>enum</w:t>
      </w:r>
      <w:proofErr w:type="spellEnd"/>
      <w:r>
        <w:t xml:space="preserve"> file. </w:t>
      </w:r>
      <w:proofErr w:type="gramStart"/>
      <w:r>
        <w:t>That’s</w:t>
      </w:r>
      <w:proofErr w:type="gramEnd"/>
      <w:r>
        <w:t xml:space="preserve"> it. The </w:t>
      </w:r>
      <w:proofErr w:type="spellStart"/>
      <w:r>
        <w:t>enum</w:t>
      </w:r>
      <w:proofErr w:type="spellEnd"/>
      <w:r>
        <w:t xml:space="preserve"> is now ready to use in your code. You can use it in any class throughout your package. </w:t>
      </w:r>
      <w:proofErr w:type="gramStart"/>
      <w:r>
        <w:t>Here’s</w:t>
      </w:r>
      <w:proofErr w:type="gramEnd"/>
      <w:r>
        <w:t xml:space="preserve"> an example:</w:t>
      </w:r>
    </w:p>
    <w:p w14:paraId="79F55180" w14:textId="3BF4BED9" w:rsidR="00E57EA2" w:rsidRDefault="00E57EA2" w:rsidP="00E57EA2">
      <w:r>
        <w:rPr>
          <w:noProof/>
          <w:lang w:eastAsia="en-GB"/>
        </w:rPr>
        <w:drawing>
          <wp:inline distT="0" distB="0" distL="0" distR="0" wp14:anchorId="3BBF7107" wp14:editId="10D9C398">
            <wp:extent cx="5727700" cy="17208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1720850"/>
                    </a:xfrm>
                    <a:prstGeom prst="rect">
                      <a:avLst/>
                    </a:prstGeom>
                    <a:noFill/>
                    <a:ln>
                      <a:noFill/>
                    </a:ln>
                  </pic:spPr>
                </pic:pic>
              </a:graphicData>
            </a:graphic>
          </wp:inline>
        </w:drawing>
      </w:r>
    </w:p>
    <w:p w14:paraId="559F4402" w14:textId="5B1FDA3E" w:rsidR="00E57EA2" w:rsidRDefault="00E57EA2" w:rsidP="00E57EA2">
      <w:r>
        <w:t xml:space="preserve">Notice that the name of the </w:t>
      </w:r>
      <w:proofErr w:type="spellStart"/>
      <w:r>
        <w:t>enum</w:t>
      </w:r>
      <w:proofErr w:type="spellEnd"/>
      <w:r>
        <w:t xml:space="preserve"> (</w:t>
      </w:r>
      <w:proofErr w:type="spellStart"/>
      <w:r>
        <w:t>DayOfWeek</w:t>
      </w:r>
      <w:proofErr w:type="spellEnd"/>
      <w:r>
        <w:t xml:space="preserve">) is our data type. In </w:t>
      </w:r>
      <w:proofErr w:type="gramStart"/>
      <w:r>
        <w:t>Eclipse</w:t>
      </w:r>
      <w:proofErr w:type="gramEnd"/>
      <w:r>
        <w:t xml:space="preserve"> we get a dropdown offering us just 7 values to choose from.</w:t>
      </w:r>
    </w:p>
    <w:p w14:paraId="64976976" w14:textId="77777777" w:rsidR="007436B4" w:rsidRDefault="007436B4" w:rsidP="007436B4">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DayOfWeek</w:t>
      </w:r>
      <w:proofErr w:type="spellEnd"/>
      <w:r>
        <w:rPr>
          <w:rFonts w:ascii="Consolas" w:hAnsi="Consolas" w:cs="Consolas"/>
          <w:color w:val="000000"/>
          <w:sz w:val="28"/>
          <w:szCs w:val="28"/>
        </w:rPr>
        <w:t xml:space="preserve"> </w:t>
      </w:r>
      <w:proofErr w:type="spellStart"/>
      <w:r>
        <w:rPr>
          <w:rFonts w:ascii="Consolas" w:hAnsi="Consolas" w:cs="Consolas"/>
          <w:color w:val="6A3E3E"/>
          <w:sz w:val="28"/>
          <w:szCs w:val="28"/>
        </w:rPr>
        <w:t>deliveryDay</w:t>
      </w:r>
      <w:proofErr w:type="spellEnd"/>
      <w:r>
        <w:rPr>
          <w:rFonts w:ascii="Consolas" w:hAnsi="Consolas" w:cs="Consolas"/>
          <w:color w:val="000000"/>
          <w:sz w:val="28"/>
          <w:szCs w:val="28"/>
        </w:rPr>
        <w:t xml:space="preserve"> = </w:t>
      </w:r>
      <w:proofErr w:type="spellStart"/>
      <w:r>
        <w:rPr>
          <w:rFonts w:ascii="Consolas" w:hAnsi="Consolas" w:cs="Consolas"/>
          <w:color w:val="000000"/>
          <w:sz w:val="28"/>
          <w:szCs w:val="28"/>
        </w:rPr>
        <w:t>DayOfWeek.</w:t>
      </w:r>
      <w:r>
        <w:rPr>
          <w:rFonts w:ascii="Consolas" w:hAnsi="Consolas" w:cs="Consolas"/>
          <w:b/>
          <w:bCs/>
          <w:i/>
          <w:iCs/>
          <w:color w:val="0000C0"/>
          <w:sz w:val="28"/>
          <w:szCs w:val="28"/>
        </w:rPr>
        <w:t>TUESDAY</w:t>
      </w:r>
      <w:proofErr w:type="spellEnd"/>
      <w:r>
        <w:rPr>
          <w:rFonts w:ascii="Consolas" w:hAnsi="Consolas" w:cs="Consolas"/>
          <w:color w:val="000000"/>
          <w:sz w:val="28"/>
          <w:szCs w:val="28"/>
        </w:rPr>
        <w:t>;</w:t>
      </w:r>
    </w:p>
    <w:p w14:paraId="1FB5B1C1" w14:textId="77777777" w:rsidR="007436B4" w:rsidRDefault="007436B4" w:rsidP="007436B4">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14:paraId="70046053" w14:textId="429DE715" w:rsidR="007436B4" w:rsidRDefault="007436B4" w:rsidP="007436B4">
      <w:pPr>
        <w:rPr>
          <w:rFonts w:ascii="Consolas" w:hAnsi="Consolas" w:cs="Consolas"/>
          <w:color w:val="000000"/>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spellStart"/>
      <w:proofErr w:type="gramEnd"/>
      <w:r>
        <w:rPr>
          <w:rFonts w:ascii="Consolas" w:hAnsi="Consolas" w:cs="Consolas"/>
          <w:color w:val="6A3E3E"/>
          <w:sz w:val="28"/>
          <w:szCs w:val="28"/>
        </w:rPr>
        <w:t>deliveryDay</w:t>
      </w:r>
      <w:proofErr w:type="spellEnd"/>
      <w:r>
        <w:rPr>
          <w:rFonts w:ascii="Consolas" w:hAnsi="Consolas" w:cs="Consolas"/>
          <w:color w:val="000000"/>
          <w:sz w:val="28"/>
          <w:szCs w:val="28"/>
        </w:rPr>
        <w:t>);</w:t>
      </w:r>
    </w:p>
    <w:p w14:paraId="3EB6F316" w14:textId="370F6A9B" w:rsidR="007436B4" w:rsidRDefault="007436B4" w:rsidP="007436B4">
      <w:proofErr w:type="gramStart"/>
      <w:r>
        <w:t>So</w:t>
      </w:r>
      <w:proofErr w:type="gramEnd"/>
      <w:r>
        <w:t xml:space="preserve"> in this case our </w:t>
      </w:r>
      <w:proofErr w:type="spellStart"/>
      <w:r>
        <w:t>deliveryDay</w:t>
      </w:r>
      <w:proofErr w:type="spellEnd"/>
      <w:r>
        <w:t xml:space="preserve"> variable is given a value of TUESDAY. This is one of only </w:t>
      </w:r>
      <w:proofErr w:type="gramStart"/>
      <w:r>
        <w:t>7</w:t>
      </w:r>
      <w:proofErr w:type="gramEnd"/>
      <w:r>
        <w:t xml:space="preserve"> values it could have been given. </w:t>
      </w:r>
    </w:p>
    <w:p w14:paraId="65798DE7" w14:textId="77777777" w:rsidR="007436B4" w:rsidRDefault="007436B4" w:rsidP="007436B4"/>
    <w:p w14:paraId="374A6605" w14:textId="4F3C413B" w:rsidR="00E57EA2" w:rsidRDefault="00E57EA2" w:rsidP="00E57EA2">
      <w:r>
        <w:t xml:space="preserve"> </w:t>
      </w:r>
    </w:p>
    <w:p w14:paraId="34C481EF" w14:textId="77777777" w:rsidR="00E57EA2" w:rsidRDefault="00E57EA2" w:rsidP="00E57EA2"/>
    <w:p w14:paraId="3D7B81F3" w14:textId="77777777" w:rsidR="00E57EA2" w:rsidRPr="00E00B15" w:rsidRDefault="00E57EA2" w:rsidP="00E00B15"/>
    <w:sectPr w:rsidR="00E57EA2" w:rsidRPr="00E00B15" w:rsidSect="00742D4B">
      <w:type w:val="continuous"/>
      <w:pgSz w:w="11906" w:h="16838"/>
      <w:pgMar w:top="851" w:right="851" w:bottom="249" w:left="851" w:header="76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63B09E" w14:textId="77777777" w:rsidR="004F1519" w:rsidRDefault="004F1519" w:rsidP="00761760">
      <w:r>
        <w:separator/>
      </w:r>
    </w:p>
  </w:endnote>
  <w:endnote w:type="continuationSeparator" w:id="0">
    <w:p w14:paraId="45ECDF0B" w14:textId="77777777" w:rsidR="004F1519" w:rsidRDefault="004F1519" w:rsidP="00761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Open Sans Extrabold">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9E44B" w14:textId="565A3E79" w:rsidR="00E76E26" w:rsidRDefault="00E76E26">
    <w:pPr>
      <w:pStyle w:val="Footer"/>
    </w:pPr>
  </w:p>
  <w:p w14:paraId="5F1B94AD" w14:textId="7BECC8DE" w:rsidR="00E76E26" w:rsidRDefault="00E76E26">
    <w:pPr>
      <w:pStyle w:val="Footer"/>
    </w:pPr>
  </w:p>
  <w:p w14:paraId="45E2F791" w14:textId="77777777" w:rsidR="00E76E26" w:rsidRDefault="00E76E26">
    <w:pPr>
      <w:pStyle w:val="Footer"/>
    </w:pPr>
  </w:p>
  <w:p w14:paraId="511EBD56" w14:textId="46860B0D" w:rsidR="00E76E26" w:rsidRPr="00E76E26" w:rsidRDefault="00E76E26" w:rsidP="00E76E26">
    <w:pPr>
      <w:rPr>
        <w:color w:val="231F20"/>
      </w:rPr>
    </w:pPr>
    <w:r>
      <w:rPr>
        <w:color w:val="231F20"/>
      </w:rPr>
      <w:t>EUROPE • NORTH AMERICA • AFRICA • APAC</w:t>
    </w:r>
    <w:r>
      <w:rPr>
        <w:noProof/>
        <w:lang w:eastAsia="en-GB"/>
      </w:rPr>
      <mc:AlternateContent>
        <mc:Choice Requires="wpg">
          <w:drawing>
            <wp:anchor distT="0" distB="0" distL="114300" distR="114300" simplePos="0" relativeHeight="251661312" behindDoc="0" locked="0" layoutInCell="1" allowOverlap="1" wp14:anchorId="59DED7C2" wp14:editId="176555B6">
              <wp:simplePos x="0" y="0"/>
              <wp:positionH relativeFrom="page">
                <wp:align>right</wp:align>
              </wp:positionH>
              <wp:positionV relativeFrom="page">
                <wp:align>bottom</wp:align>
              </wp:positionV>
              <wp:extent cx="3762375" cy="1290320"/>
              <wp:effectExtent l="0" t="0" r="9525" b="508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62375" cy="1290320"/>
                        <a:chOff x="5957" y="14791"/>
                        <a:chExt cx="5925" cy="2032"/>
                      </a:xfrm>
                    </wpg:grpSpPr>
                    <wps:wsp>
                      <wps:cNvPr id="16" name="Freeform 16"/>
                      <wps:cNvSpPr>
                        <a:spLocks/>
                      </wps:cNvSpPr>
                      <wps:spPr bwMode="auto">
                        <a:xfrm>
                          <a:off x="5957" y="14791"/>
                          <a:ext cx="5925" cy="2032"/>
                        </a:xfrm>
                        <a:custGeom>
                          <a:avLst/>
                          <a:gdLst>
                            <a:gd name="T0" fmla="+- 0 11906 6227"/>
                            <a:gd name="T1" fmla="*/ T0 w 5679"/>
                            <a:gd name="T2" fmla="+- 0 14911 14911"/>
                            <a:gd name="T3" fmla="*/ 14911 h 1927"/>
                            <a:gd name="T4" fmla="+- 0 6227 6227"/>
                            <a:gd name="T5" fmla="*/ T4 w 5679"/>
                            <a:gd name="T6" fmla="+- 0 16838 14911"/>
                            <a:gd name="T7" fmla="*/ 16838 h 1927"/>
                            <a:gd name="T8" fmla="+- 0 11906 6227"/>
                            <a:gd name="T9" fmla="*/ T8 w 5679"/>
                            <a:gd name="T10" fmla="+- 0 16838 14911"/>
                            <a:gd name="T11" fmla="*/ 16838 h 1927"/>
                            <a:gd name="T12" fmla="+- 0 11906 6227"/>
                            <a:gd name="T13" fmla="*/ T12 w 5679"/>
                            <a:gd name="T14" fmla="+- 0 14911 14911"/>
                            <a:gd name="T15" fmla="*/ 14911 h 1927"/>
                          </a:gdLst>
                          <a:ahLst/>
                          <a:cxnLst>
                            <a:cxn ang="0">
                              <a:pos x="T1" y="T3"/>
                            </a:cxn>
                            <a:cxn ang="0">
                              <a:pos x="T5" y="T7"/>
                            </a:cxn>
                            <a:cxn ang="0">
                              <a:pos x="T9" y="T11"/>
                            </a:cxn>
                            <a:cxn ang="0">
                              <a:pos x="T13" y="T15"/>
                            </a:cxn>
                          </a:cxnLst>
                          <a:rect l="0" t="0" r="r" b="b"/>
                          <a:pathLst>
                            <a:path w="5679" h="1927">
                              <a:moveTo>
                                <a:pt x="5679" y="0"/>
                              </a:moveTo>
                              <a:lnTo>
                                <a:pt x="0" y="1927"/>
                              </a:lnTo>
                              <a:lnTo>
                                <a:pt x="5679" y="1927"/>
                              </a:lnTo>
                              <a:lnTo>
                                <a:pt x="5679" y="0"/>
                              </a:lnTo>
                              <a:close/>
                            </a:path>
                          </a:pathLst>
                        </a:custGeom>
                        <a:solidFill>
                          <a:srgbClr val="00AE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Text Box 17"/>
                      <wps:cNvSpPr txBox="1">
                        <a:spLocks noChangeArrowheads="1"/>
                      </wps:cNvSpPr>
                      <wps:spPr bwMode="auto">
                        <a:xfrm>
                          <a:off x="9545" y="16057"/>
                          <a:ext cx="1530"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25E420" w14:textId="77777777" w:rsidR="00E76E26" w:rsidRPr="004B58D6" w:rsidRDefault="00E76E26" w:rsidP="00E76E26">
                            <w:pPr>
                              <w:rPr>
                                <w:rFonts w:ascii="Open Sans Extrabold"/>
                                <w:b/>
                                <w:sz w:val="20"/>
                                <w:szCs w:val="20"/>
                              </w:rPr>
                            </w:pPr>
                            <w:r w:rsidRPr="004B58D6">
                              <w:rPr>
                                <w:rFonts w:ascii="Open Sans Extrabold"/>
                                <w:b/>
                                <w:color w:val="FFFFFF"/>
                                <w:sz w:val="20"/>
                                <w:szCs w:val="20"/>
                              </w:rPr>
                              <w:t>fdmgroup.com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DED7C2" id="Group 15" o:spid="_x0000_s1027" style="position:absolute;margin-left:245.05pt;margin-top:0;width:296.25pt;height:101.6pt;z-index:251661312;mso-position-horizontal:right;mso-position-horizontal-relative:page;mso-position-vertical:bottom;mso-position-vertical-relative:page" coordorigin="5957,14791" coordsize="5925,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">
              <v:shape id="Freeform 16" o:spid="_x0000_s1028" style="position:absolute;left:5957;top:14791;width:5925;height:2032;visibility:visible;mso-wrap-style:square;v-text-anchor:top" coordsize="5679,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" path="m5679,l,1927r5679,l5679,xe" fillcolor="#00aeef" stroked="f">
                <v:path arrowok="t" o:connecttype="custom" o:connectlocs="5925,15723;0,17755;5925,17755;5925,15723" o:connectangles="0,0,0,0"/>
              </v:shape>
              <v:shapetype id="_x0000_t202" coordsize="21600,21600" o:spt="202" path="m,l,21600r21600,l21600,xe">
                <v:stroke joinstyle="miter"/>
                <v:path gradientshapeok="t" o:connecttype="rect"/>
              </v:shapetype>
              <v:shape id="Text Box 17" o:spid="_x0000_s1029" type="#_x0000_t202" style="position:absolute;left:9545;top:16057;width:1530;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5B25E420" w14:textId="77777777" w:rsidR="00E76E26" w:rsidRPr="004B58D6" w:rsidRDefault="00E76E26" w:rsidP="00E76E26">
                      <w:pPr>
                        <w:rPr>
                          <w:rFonts w:ascii="Open Sans Extrabold"/>
                          <w:b/>
                          <w:sz w:val="20"/>
                          <w:szCs w:val="20"/>
                        </w:rPr>
                      </w:pPr>
                      <w:r w:rsidRPr="004B58D6">
                        <w:rPr>
                          <w:rFonts w:ascii="Open Sans Extrabold"/>
                          <w:b/>
                          <w:color w:val="FFFFFF"/>
                          <w:sz w:val="20"/>
                          <w:szCs w:val="20"/>
                        </w:rPr>
                        <w:t>fdmgroup.com</w:t>
                      </w:r>
                    </w:p>
                  </w:txbxContent>
                </v:textbox>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CECA5F" w14:textId="77777777" w:rsidR="004F1519" w:rsidRDefault="004F1519" w:rsidP="00761760">
      <w:r>
        <w:separator/>
      </w:r>
    </w:p>
  </w:footnote>
  <w:footnote w:type="continuationSeparator" w:id="0">
    <w:p w14:paraId="4EE57235" w14:textId="77777777" w:rsidR="004F1519" w:rsidRDefault="004F1519" w:rsidP="007617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0FE46" w14:textId="4F6F93F7" w:rsidR="00E76E26" w:rsidRDefault="00E76E26">
    <w:pPr>
      <w:pStyle w:val="Header"/>
    </w:pPr>
    <w:r>
      <w:rPr>
        <w:rFonts w:ascii="Times New Roman"/>
        <w:noProof/>
        <w:lang w:eastAsia="en-GB"/>
      </w:rPr>
      <mc:AlternateContent>
        <mc:Choice Requires="wps">
          <w:drawing>
            <wp:anchor distT="0" distB="0" distL="114300" distR="114300" simplePos="0" relativeHeight="251659264" behindDoc="0" locked="0" layoutInCell="1" allowOverlap="1" wp14:anchorId="068C556F" wp14:editId="53AE2748">
              <wp:simplePos x="0" y="0"/>
              <wp:positionH relativeFrom="column">
                <wp:posOffset>5528945</wp:posOffset>
              </wp:positionH>
              <wp:positionV relativeFrom="paragraph">
                <wp:posOffset>207010</wp:posOffset>
              </wp:positionV>
              <wp:extent cx="971550" cy="173355"/>
              <wp:effectExtent l="0" t="0" r="0" b="1714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454F7" w14:textId="77777777" w:rsidR="00E76E26" w:rsidRPr="004B58D6" w:rsidRDefault="00E76E26" w:rsidP="00E76E26">
                          <w:pPr>
                            <w:rPr>
                              <w:rFonts w:ascii="Open Sans Extrabold"/>
                              <w:b/>
                              <w:sz w:val="20"/>
                              <w:szCs w:val="20"/>
                            </w:rPr>
                          </w:pPr>
                          <w:r w:rsidRPr="004B58D6">
                            <w:rPr>
                              <w:rFonts w:ascii="Open Sans Extrabold"/>
                              <w:b/>
                              <w:color w:val="FFFFFF"/>
                              <w:sz w:val="20"/>
                              <w:szCs w:val="20"/>
                            </w:rPr>
                            <w:t>fdmgroup.com</w:t>
                          </w:r>
                        </w:p>
                      </w:txbxContent>
                    </wps:txbx>
                    <wps:bodyPr rot="0" vert="horz" wrap="square" lIns="0" tIns="0" rIns="0" bIns="0" anchor="t" anchorCtr="0" upright="1">
                      <a:noAutofit/>
                    </wps:bodyPr>
                  </wps:wsp>
                </a:graphicData>
              </a:graphic>
            </wp:anchor>
          </w:drawing>
        </mc:Choice>
        <mc:Fallback>
          <w:pict>
            <v:shapetype w14:anchorId="068C556F" id="_x0000_t202" coordsize="21600,21600" o:spt="202" path="m,l,21600r21600,l21600,xe">
              <v:stroke joinstyle="miter"/>
              <v:path gradientshapeok="t" o:connecttype="rect"/>
            </v:shapetype>
            <v:shape id="Text Box 14" o:spid="_x0000_s1026" type="#_x0000_t202" style="position:absolute;margin-left:435.35pt;margin-top:16.3pt;width:76.5pt;height:13.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" filled="f" stroked="f">
              <v:textbox inset="0,0,0,0">
                <w:txbxContent>
                  <w:p w14:paraId="72A454F7" w14:textId="77777777" w:rsidR="00E76E26" w:rsidRPr="004B58D6" w:rsidRDefault="00E76E26" w:rsidP="00E76E26">
                    <w:pPr>
                      <w:rPr>
                        <w:rFonts w:ascii="Open Sans Extrabold"/>
                        <w:b/>
                        <w:sz w:val="20"/>
                        <w:szCs w:val="20"/>
                      </w:rPr>
                    </w:pPr>
                    <w:r w:rsidRPr="004B58D6">
                      <w:rPr>
                        <w:rFonts w:ascii="Open Sans Extrabold"/>
                        <w:b/>
                        <w:color w:val="FFFFFF"/>
                        <w:sz w:val="20"/>
                        <w:szCs w:val="20"/>
                      </w:rPr>
                      <w:t>fdmgroup.com</w:t>
                    </w:r>
                  </w:p>
                </w:txbxContent>
              </v:textbox>
            </v:shape>
          </w:pict>
        </mc:Fallback>
      </mc:AlternateContent>
    </w:r>
    <w:r>
      <w:rPr>
        <w:rFonts w:ascii="Times New Roman"/>
        <w:noProof/>
        <w:lang w:eastAsia="en-GB"/>
      </w:rPr>
      <mc:AlternateContent>
        <mc:Choice Requires="wpg">
          <w:drawing>
            <wp:inline distT="0" distB="0" distL="0" distR="0" wp14:anchorId="396934FA" wp14:editId="14221B7D">
              <wp:extent cx="1148080" cy="541020"/>
              <wp:effectExtent l="9525" t="0" r="4445" b="190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8080" cy="541020"/>
                        <a:chOff x="0" y="0"/>
                        <a:chExt cx="1808" cy="852"/>
                      </a:xfrm>
                    </wpg:grpSpPr>
                    <wps:wsp>
                      <wps:cNvPr id="10" name="AutoShape 2"/>
                      <wps:cNvSpPr>
                        <a:spLocks/>
                      </wps:cNvSpPr>
                      <wps:spPr bwMode="auto">
                        <a:xfrm>
                          <a:off x="0" y="346"/>
                          <a:ext cx="1454" cy="505"/>
                        </a:xfrm>
                        <a:custGeom>
                          <a:avLst/>
                          <a:gdLst>
                            <a:gd name="T0" fmla="*/ 909 w 1454"/>
                            <a:gd name="T1" fmla="+- 0 347 347"/>
                            <a:gd name="T2" fmla="*/ 347 h 505"/>
                            <a:gd name="T3" fmla="*/ 1034 w 1454"/>
                            <a:gd name="T4" fmla="+- 0 852 347"/>
                            <a:gd name="T5" fmla="*/ 852 h 505"/>
                            <a:gd name="T6" fmla="*/ 1168 w 1454"/>
                            <a:gd name="T7" fmla="+- 0 597 347"/>
                            <a:gd name="T8" fmla="*/ 597 h 505"/>
                            <a:gd name="T9" fmla="*/ 1454 w 1454"/>
                            <a:gd name="T10" fmla="+- 0 598 347"/>
                            <a:gd name="T11" fmla="*/ 598 h 505"/>
                            <a:gd name="T12" fmla="*/ 1328 w 1454"/>
                            <a:gd name="T13" fmla="+- 0 852 347"/>
                            <a:gd name="T14" fmla="*/ 852 h 505"/>
                            <a:gd name="T15" fmla="*/ 1454 w 1454"/>
                            <a:gd name="T16" fmla="+- 0 598 347"/>
                            <a:gd name="T17" fmla="*/ 598 h 505"/>
                            <a:gd name="T18" fmla="*/ 1033 w 1454"/>
                            <a:gd name="T19" fmla="+- 0 597 347"/>
                            <a:gd name="T20" fmla="*/ 597 h 505"/>
                            <a:gd name="T21" fmla="*/ 1146 w 1454"/>
                            <a:gd name="T22" fmla="+- 0 772 347"/>
                            <a:gd name="T23" fmla="*/ 772 h 505"/>
                            <a:gd name="T24" fmla="*/ 1216 w 1454"/>
                            <a:gd name="T25" fmla="+- 0 771 347"/>
                            <a:gd name="T26" fmla="*/ 771 h 505"/>
                            <a:gd name="T27" fmla="*/ 1181 w 1454"/>
                            <a:gd name="T28" fmla="+- 0 616 347"/>
                            <a:gd name="T29" fmla="*/ 616 h 505"/>
                            <a:gd name="T30" fmla="*/ 1454 w 1454"/>
                            <a:gd name="T31" fmla="+- 0 347 347"/>
                            <a:gd name="T32" fmla="*/ 347 h 505"/>
                            <a:gd name="T33" fmla="*/ 1181 w 1454"/>
                            <a:gd name="T34" fmla="+- 0 616 347"/>
                            <a:gd name="T35" fmla="*/ 616 h 505"/>
                            <a:gd name="T36" fmla="*/ 1328 w 1454"/>
                            <a:gd name="T37" fmla="+- 0 598 347"/>
                            <a:gd name="T38" fmla="*/ 598 h 505"/>
                            <a:gd name="T39" fmla="*/ 1454 w 1454"/>
                            <a:gd name="T40" fmla="+- 0 347 347"/>
                            <a:gd name="T41" fmla="*/ 347 h 505"/>
                            <a:gd name="T42" fmla="*/ 407 w 1454"/>
                            <a:gd name="T43" fmla="+- 0 347 347"/>
                            <a:gd name="T44" fmla="*/ 347 h 505"/>
                            <a:gd name="T45" fmla="*/ 610 w 1454"/>
                            <a:gd name="T46" fmla="+- 0 852 347"/>
                            <a:gd name="T47" fmla="*/ 852 h 505"/>
                            <a:gd name="T48" fmla="*/ 751 w 1454"/>
                            <a:gd name="T49" fmla="+- 0 819 347"/>
                            <a:gd name="T50" fmla="*/ 819 h 505"/>
                            <a:gd name="T51" fmla="*/ 840 w 1454"/>
                            <a:gd name="T52" fmla="+- 0 739 347"/>
                            <a:gd name="T53" fmla="*/ 739 h 505"/>
                            <a:gd name="T54" fmla="*/ 532 w 1454"/>
                            <a:gd name="T55" fmla="+- 0 459 347"/>
                            <a:gd name="T56" fmla="*/ 459 h 505"/>
                            <a:gd name="T57" fmla="*/ 806 w 1454"/>
                            <a:gd name="T58" fmla="+- 0 417 347"/>
                            <a:gd name="T59" fmla="*/ 417 h 505"/>
                            <a:gd name="T60" fmla="*/ 685 w 1454"/>
                            <a:gd name="T61" fmla="+- 0 355 347"/>
                            <a:gd name="T62" fmla="*/ 355 h 505"/>
                            <a:gd name="T63" fmla="*/ 841 w 1454"/>
                            <a:gd name="T64" fmla="+- 0 459 347"/>
                            <a:gd name="T65" fmla="*/ 459 h 505"/>
                            <a:gd name="T66" fmla="*/ 667 w 1454"/>
                            <a:gd name="T67" fmla="+- 0 470 347"/>
                            <a:gd name="T68" fmla="*/ 470 h 505"/>
                            <a:gd name="T69" fmla="*/ 744 w 1454"/>
                            <a:gd name="T70" fmla="+- 0 543 347"/>
                            <a:gd name="T71" fmla="*/ 543 h 505"/>
                            <a:gd name="T72" fmla="*/ 744 w 1454"/>
                            <a:gd name="T73" fmla="+- 0 654 347"/>
                            <a:gd name="T74" fmla="*/ 654 h 505"/>
                            <a:gd name="T75" fmla="*/ 667 w 1454"/>
                            <a:gd name="T76" fmla="+- 0 728 347"/>
                            <a:gd name="T77" fmla="*/ 728 h 505"/>
                            <a:gd name="T78" fmla="*/ 840 w 1454"/>
                            <a:gd name="T79" fmla="+- 0 739 347"/>
                            <a:gd name="T80" fmla="*/ 739 h 505"/>
                            <a:gd name="T81" fmla="*/ 874 w 1454"/>
                            <a:gd name="T82" fmla="+- 0 669 347"/>
                            <a:gd name="T83" fmla="*/ 669 h 505"/>
                            <a:gd name="T84" fmla="*/ 874 w 1454"/>
                            <a:gd name="T85" fmla="+- 0 528 347"/>
                            <a:gd name="T86" fmla="*/ 528 h 505"/>
                            <a:gd name="T87" fmla="*/ 841 w 1454"/>
                            <a:gd name="T88" fmla="+- 0 459 347"/>
                            <a:gd name="T89" fmla="*/ 459 h 505"/>
                            <a:gd name="T90" fmla="*/ 0 w 1454"/>
                            <a:gd name="T91" fmla="+- 0 347 347"/>
                            <a:gd name="T92" fmla="*/ 347 h 505"/>
                            <a:gd name="T93" fmla="*/ 126 w 1454"/>
                            <a:gd name="T94" fmla="+- 0 852 347"/>
                            <a:gd name="T95" fmla="*/ 852 h 505"/>
                            <a:gd name="T96" fmla="*/ 342 w 1454"/>
                            <a:gd name="T97" fmla="+- 0 673 347"/>
                            <a:gd name="T98" fmla="*/ 673 h 505"/>
                            <a:gd name="T99" fmla="*/ 126 w 1454"/>
                            <a:gd name="T100" fmla="+- 0 564 347"/>
                            <a:gd name="T101" fmla="*/ 564 h 505"/>
                            <a:gd name="T102" fmla="*/ 377 w 1454"/>
                            <a:gd name="T103" fmla="+- 0 457 347"/>
                            <a:gd name="T104" fmla="*/ 457 h 50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Lst>
                          <a:rect l="0" t="0" r="r" b="b"/>
                          <a:pathLst>
                            <a:path w="1454" h="505">
                              <a:moveTo>
                                <a:pt x="1001" y="0"/>
                              </a:moveTo>
                              <a:lnTo>
                                <a:pt x="909" y="0"/>
                              </a:lnTo>
                              <a:lnTo>
                                <a:pt x="909" y="505"/>
                              </a:lnTo>
                              <a:lnTo>
                                <a:pt x="1034" y="505"/>
                              </a:lnTo>
                              <a:lnTo>
                                <a:pt x="1033" y="250"/>
                              </a:lnTo>
                              <a:lnTo>
                                <a:pt x="1168" y="250"/>
                              </a:lnTo>
                              <a:lnTo>
                                <a:pt x="1001" y="0"/>
                              </a:lnTo>
                              <a:close/>
                              <a:moveTo>
                                <a:pt x="1454" y="251"/>
                              </a:moveTo>
                              <a:lnTo>
                                <a:pt x="1328" y="251"/>
                              </a:lnTo>
                              <a:lnTo>
                                <a:pt x="1328" y="505"/>
                              </a:lnTo>
                              <a:lnTo>
                                <a:pt x="1454" y="505"/>
                              </a:lnTo>
                              <a:lnTo>
                                <a:pt x="1454" y="251"/>
                              </a:lnTo>
                              <a:close/>
                              <a:moveTo>
                                <a:pt x="1168" y="250"/>
                              </a:moveTo>
                              <a:lnTo>
                                <a:pt x="1033" y="250"/>
                              </a:lnTo>
                              <a:lnTo>
                                <a:pt x="1146" y="424"/>
                              </a:lnTo>
                              <a:lnTo>
                                <a:pt x="1146" y="425"/>
                              </a:lnTo>
                              <a:lnTo>
                                <a:pt x="1216" y="425"/>
                              </a:lnTo>
                              <a:lnTo>
                                <a:pt x="1216" y="424"/>
                              </a:lnTo>
                              <a:lnTo>
                                <a:pt x="1317" y="269"/>
                              </a:lnTo>
                              <a:lnTo>
                                <a:pt x="1181" y="269"/>
                              </a:lnTo>
                              <a:lnTo>
                                <a:pt x="1168" y="250"/>
                              </a:lnTo>
                              <a:close/>
                              <a:moveTo>
                                <a:pt x="1454" y="0"/>
                              </a:moveTo>
                              <a:lnTo>
                                <a:pt x="1360" y="0"/>
                              </a:lnTo>
                              <a:lnTo>
                                <a:pt x="1181" y="269"/>
                              </a:lnTo>
                              <a:lnTo>
                                <a:pt x="1317" y="269"/>
                              </a:lnTo>
                              <a:lnTo>
                                <a:pt x="1328" y="251"/>
                              </a:lnTo>
                              <a:lnTo>
                                <a:pt x="1454" y="251"/>
                              </a:lnTo>
                              <a:lnTo>
                                <a:pt x="1454" y="0"/>
                              </a:lnTo>
                              <a:close/>
                              <a:moveTo>
                                <a:pt x="610" y="0"/>
                              </a:moveTo>
                              <a:lnTo>
                                <a:pt x="407" y="0"/>
                              </a:lnTo>
                              <a:lnTo>
                                <a:pt x="407" y="505"/>
                              </a:lnTo>
                              <a:lnTo>
                                <a:pt x="610" y="505"/>
                              </a:lnTo>
                              <a:lnTo>
                                <a:pt x="685" y="496"/>
                              </a:lnTo>
                              <a:lnTo>
                                <a:pt x="751" y="472"/>
                              </a:lnTo>
                              <a:lnTo>
                                <a:pt x="806" y="434"/>
                              </a:lnTo>
                              <a:lnTo>
                                <a:pt x="840" y="392"/>
                              </a:lnTo>
                              <a:lnTo>
                                <a:pt x="532" y="392"/>
                              </a:lnTo>
                              <a:lnTo>
                                <a:pt x="532" y="112"/>
                              </a:lnTo>
                              <a:lnTo>
                                <a:pt x="841" y="112"/>
                              </a:lnTo>
                              <a:lnTo>
                                <a:pt x="806" y="70"/>
                              </a:lnTo>
                              <a:lnTo>
                                <a:pt x="751" y="32"/>
                              </a:lnTo>
                              <a:lnTo>
                                <a:pt x="685" y="8"/>
                              </a:lnTo>
                              <a:lnTo>
                                <a:pt x="610" y="0"/>
                              </a:lnTo>
                              <a:close/>
                              <a:moveTo>
                                <a:pt x="841" y="112"/>
                              </a:moveTo>
                              <a:lnTo>
                                <a:pt x="610" y="112"/>
                              </a:lnTo>
                              <a:lnTo>
                                <a:pt x="667" y="123"/>
                              </a:lnTo>
                              <a:lnTo>
                                <a:pt x="713" y="152"/>
                              </a:lnTo>
                              <a:lnTo>
                                <a:pt x="744" y="196"/>
                              </a:lnTo>
                              <a:lnTo>
                                <a:pt x="755" y="251"/>
                              </a:lnTo>
                              <a:lnTo>
                                <a:pt x="744" y="307"/>
                              </a:lnTo>
                              <a:lnTo>
                                <a:pt x="713" y="351"/>
                              </a:lnTo>
                              <a:lnTo>
                                <a:pt x="667" y="381"/>
                              </a:lnTo>
                              <a:lnTo>
                                <a:pt x="610" y="392"/>
                              </a:lnTo>
                              <a:lnTo>
                                <a:pt x="840" y="392"/>
                              </a:lnTo>
                              <a:lnTo>
                                <a:pt x="847" y="383"/>
                              </a:lnTo>
                              <a:lnTo>
                                <a:pt x="874" y="322"/>
                              </a:lnTo>
                              <a:lnTo>
                                <a:pt x="883" y="251"/>
                              </a:lnTo>
                              <a:lnTo>
                                <a:pt x="874" y="181"/>
                              </a:lnTo>
                              <a:lnTo>
                                <a:pt x="847" y="120"/>
                              </a:lnTo>
                              <a:lnTo>
                                <a:pt x="841" y="112"/>
                              </a:lnTo>
                              <a:close/>
                              <a:moveTo>
                                <a:pt x="377" y="0"/>
                              </a:moveTo>
                              <a:lnTo>
                                <a:pt x="0" y="0"/>
                              </a:lnTo>
                              <a:lnTo>
                                <a:pt x="0" y="505"/>
                              </a:lnTo>
                              <a:lnTo>
                                <a:pt x="126" y="505"/>
                              </a:lnTo>
                              <a:lnTo>
                                <a:pt x="126" y="326"/>
                              </a:lnTo>
                              <a:lnTo>
                                <a:pt x="342" y="326"/>
                              </a:lnTo>
                              <a:lnTo>
                                <a:pt x="342" y="217"/>
                              </a:lnTo>
                              <a:lnTo>
                                <a:pt x="126" y="217"/>
                              </a:lnTo>
                              <a:lnTo>
                                <a:pt x="126" y="110"/>
                              </a:lnTo>
                              <a:lnTo>
                                <a:pt x="377" y="110"/>
                              </a:lnTo>
                              <a:lnTo>
                                <a:pt x="377"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AutoShape 3"/>
                      <wps:cNvSpPr>
                        <a:spLocks/>
                      </wps:cNvSpPr>
                      <wps:spPr bwMode="auto">
                        <a:xfrm>
                          <a:off x="1333" y="0"/>
                          <a:ext cx="474" cy="499"/>
                        </a:xfrm>
                        <a:custGeom>
                          <a:avLst/>
                          <a:gdLst>
                            <a:gd name="T0" fmla="+- 0 1516 1334"/>
                            <a:gd name="T1" fmla="*/ T0 w 474"/>
                            <a:gd name="T2" fmla="*/ 0 h 499"/>
                            <a:gd name="T3" fmla="+- 0 1512 1334"/>
                            <a:gd name="T4" fmla="*/ T3 w 474"/>
                            <a:gd name="T5" fmla="*/ 1 h 499"/>
                            <a:gd name="T6" fmla="+- 0 1512 1334"/>
                            <a:gd name="T7" fmla="*/ T6 w 474"/>
                            <a:gd name="T8" fmla="*/ 188 h 499"/>
                            <a:gd name="T9" fmla="+- 0 1511 1334"/>
                            <a:gd name="T10" fmla="*/ T9 w 474"/>
                            <a:gd name="T11" fmla="*/ 189 h 499"/>
                            <a:gd name="T12" fmla="+- 0 1510 1334"/>
                            <a:gd name="T13" fmla="*/ T12 w 474"/>
                            <a:gd name="T14" fmla="*/ 190 h 499"/>
                            <a:gd name="T15" fmla="+- 0 1334 1334"/>
                            <a:gd name="T16" fmla="*/ T15 w 474"/>
                            <a:gd name="T17" fmla="*/ 247 h 499"/>
                            <a:gd name="T18" fmla="+- 0 1334 1334"/>
                            <a:gd name="T19" fmla="*/ T18 w 474"/>
                            <a:gd name="T20" fmla="*/ 251 h 499"/>
                            <a:gd name="T21" fmla="+- 0 1510 1334"/>
                            <a:gd name="T22" fmla="*/ T21 w 474"/>
                            <a:gd name="T23" fmla="*/ 309 h 499"/>
                            <a:gd name="T24" fmla="+- 0 1511 1334"/>
                            <a:gd name="T25" fmla="*/ T24 w 474"/>
                            <a:gd name="T26" fmla="*/ 309 h 499"/>
                            <a:gd name="T27" fmla="+- 0 1512 1334"/>
                            <a:gd name="T28" fmla="*/ T27 w 474"/>
                            <a:gd name="T29" fmla="*/ 310 h 499"/>
                            <a:gd name="T30" fmla="+- 0 1512 1334"/>
                            <a:gd name="T31" fmla="*/ T30 w 474"/>
                            <a:gd name="T32" fmla="*/ 497 h 499"/>
                            <a:gd name="T33" fmla="+- 0 1516 1334"/>
                            <a:gd name="T34" fmla="*/ T33 w 474"/>
                            <a:gd name="T35" fmla="*/ 498 h 499"/>
                            <a:gd name="T36" fmla="+- 0 1626 1334"/>
                            <a:gd name="T37" fmla="*/ T36 w 474"/>
                            <a:gd name="T38" fmla="*/ 347 h 499"/>
                            <a:gd name="T39" fmla="+- 0 1628 1334"/>
                            <a:gd name="T40" fmla="*/ T39 w 474"/>
                            <a:gd name="T41" fmla="*/ 347 h 499"/>
                            <a:gd name="T42" fmla="+- 0 1768 1334"/>
                            <a:gd name="T43" fmla="*/ T42 w 474"/>
                            <a:gd name="T44" fmla="*/ 347 h 499"/>
                            <a:gd name="T45" fmla="+- 0 1698 1334"/>
                            <a:gd name="T46" fmla="*/ T45 w 474"/>
                            <a:gd name="T47" fmla="*/ 250 h 499"/>
                            <a:gd name="T48" fmla="+- 0 1698 1334"/>
                            <a:gd name="T49" fmla="*/ T48 w 474"/>
                            <a:gd name="T50" fmla="*/ 248 h 499"/>
                            <a:gd name="T51" fmla="+- 0 1768 1334"/>
                            <a:gd name="T52" fmla="*/ T51 w 474"/>
                            <a:gd name="T53" fmla="*/ 152 h 499"/>
                            <a:gd name="T54" fmla="+- 0 1628 1334"/>
                            <a:gd name="T55" fmla="*/ T54 w 474"/>
                            <a:gd name="T56" fmla="*/ 152 h 499"/>
                            <a:gd name="T57" fmla="+- 0 1626 1334"/>
                            <a:gd name="T58" fmla="*/ T57 w 474"/>
                            <a:gd name="T59" fmla="*/ 151 h 499"/>
                            <a:gd name="T60" fmla="+- 0 1516 1334"/>
                            <a:gd name="T61" fmla="*/ T60 w 474"/>
                            <a:gd name="T62" fmla="*/ 0 h 499"/>
                            <a:gd name="T63" fmla="+- 0 1768 1334"/>
                            <a:gd name="T64" fmla="*/ T63 w 474"/>
                            <a:gd name="T65" fmla="*/ 347 h 499"/>
                            <a:gd name="T66" fmla="+- 0 1628 1334"/>
                            <a:gd name="T67" fmla="*/ T66 w 474"/>
                            <a:gd name="T68" fmla="*/ 347 h 499"/>
                            <a:gd name="T69" fmla="+- 0 1805 1334"/>
                            <a:gd name="T70" fmla="*/ T69 w 474"/>
                            <a:gd name="T71" fmla="*/ 404 h 499"/>
                            <a:gd name="T72" fmla="+- 0 1808 1334"/>
                            <a:gd name="T73" fmla="*/ T72 w 474"/>
                            <a:gd name="T74" fmla="*/ 401 h 499"/>
                            <a:gd name="T75" fmla="+- 0 1768 1334"/>
                            <a:gd name="T76" fmla="*/ T75 w 474"/>
                            <a:gd name="T77" fmla="*/ 347 h 499"/>
                            <a:gd name="T78" fmla="+- 0 1805 1334"/>
                            <a:gd name="T79" fmla="*/ T78 w 474"/>
                            <a:gd name="T80" fmla="*/ 94 h 499"/>
                            <a:gd name="T81" fmla="+- 0 1628 1334"/>
                            <a:gd name="T82" fmla="*/ T81 w 474"/>
                            <a:gd name="T83" fmla="*/ 152 h 499"/>
                            <a:gd name="T84" fmla="+- 0 1768 1334"/>
                            <a:gd name="T85" fmla="*/ T84 w 474"/>
                            <a:gd name="T86" fmla="*/ 152 h 499"/>
                            <a:gd name="T87" fmla="+- 0 1808 1334"/>
                            <a:gd name="T88" fmla="*/ T87 w 474"/>
                            <a:gd name="T89" fmla="*/ 97 h 499"/>
                            <a:gd name="T90" fmla="+- 0 1805 1334"/>
                            <a:gd name="T91" fmla="*/ T90 w 474"/>
                            <a:gd name="T92" fmla="*/ 94 h 499"/>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Lst>
                          <a:rect l="0" t="0" r="r" b="b"/>
                          <a:pathLst>
                            <a:path w="474" h="499">
                              <a:moveTo>
                                <a:pt x="182" y="0"/>
                              </a:moveTo>
                              <a:lnTo>
                                <a:pt x="178" y="1"/>
                              </a:lnTo>
                              <a:lnTo>
                                <a:pt x="178" y="188"/>
                              </a:lnTo>
                              <a:lnTo>
                                <a:pt x="177" y="189"/>
                              </a:lnTo>
                              <a:lnTo>
                                <a:pt x="176" y="190"/>
                              </a:lnTo>
                              <a:lnTo>
                                <a:pt x="0" y="247"/>
                              </a:lnTo>
                              <a:lnTo>
                                <a:pt x="0" y="251"/>
                              </a:lnTo>
                              <a:lnTo>
                                <a:pt x="176" y="309"/>
                              </a:lnTo>
                              <a:lnTo>
                                <a:pt x="177" y="309"/>
                              </a:lnTo>
                              <a:lnTo>
                                <a:pt x="178" y="310"/>
                              </a:lnTo>
                              <a:lnTo>
                                <a:pt x="178" y="497"/>
                              </a:lnTo>
                              <a:lnTo>
                                <a:pt x="182" y="498"/>
                              </a:lnTo>
                              <a:lnTo>
                                <a:pt x="292" y="347"/>
                              </a:lnTo>
                              <a:lnTo>
                                <a:pt x="294" y="347"/>
                              </a:lnTo>
                              <a:lnTo>
                                <a:pt x="434" y="347"/>
                              </a:lnTo>
                              <a:lnTo>
                                <a:pt x="364" y="250"/>
                              </a:lnTo>
                              <a:lnTo>
                                <a:pt x="364" y="248"/>
                              </a:lnTo>
                              <a:lnTo>
                                <a:pt x="434" y="152"/>
                              </a:lnTo>
                              <a:lnTo>
                                <a:pt x="294" y="152"/>
                              </a:lnTo>
                              <a:lnTo>
                                <a:pt x="292" y="151"/>
                              </a:lnTo>
                              <a:lnTo>
                                <a:pt x="182" y="0"/>
                              </a:lnTo>
                              <a:close/>
                              <a:moveTo>
                                <a:pt x="434" y="347"/>
                              </a:moveTo>
                              <a:lnTo>
                                <a:pt x="294" y="347"/>
                              </a:lnTo>
                              <a:lnTo>
                                <a:pt x="471" y="404"/>
                              </a:lnTo>
                              <a:lnTo>
                                <a:pt x="474" y="401"/>
                              </a:lnTo>
                              <a:lnTo>
                                <a:pt x="434" y="347"/>
                              </a:lnTo>
                              <a:close/>
                              <a:moveTo>
                                <a:pt x="471" y="94"/>
                              </a:moveTo>
                              <a:lnTo>
                                <a:pt x="294" y="152"/>
                              </a:lnTo>
                              <a:lnTo>
                                <a:pt x="434" y="152"/>
                              </a:lnTo>
                              <a:lnTo>
                                <a:pt x="474" y="97"/>
                              </a:lnTo>
                              <a:lnTo>
                                <a:pt x="471" y="9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A912C81" id="Group 9" o:spid="_x0000_s1026" style="width:90.4pt;height:42.6pt;mso-position-horizontal-relative:char;mso-position-vertical-relative:line" coordsize="1808,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">
              <v:shape id="AutoShape 2" o:spid="_x0000_s1027" style="position:absolute;top:346;width:1454;height:505;visibility:visible;mso-wrap-style:square;v-text-anchor:top" coordsize="1454,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" path="m1001,l909,r,505l1034,505r-1,-255l1168,250,1001,xm1454,251r-126,l1328,505r126,l1454,251xm1168,250r-135,l1146,424r,1l1216,425r,-1l1317,269r-136,l1168,250xm1454,r-94,l1181,269r136,l1328,251r126,l1454,xm610,l407,r,505l610,505r75,-9l751,472r55,-38l840,392r-308,l532,112r309,l806,70,751,32,685,8,610,xm841,112r-231,l667,123r46,29l744,196r11,55l744,307r-31,44l667,381r-57,11l840,392r7,-9l874,322r9,-71l874,181,847,120r-6,-8xm377,l,,,505r126,l126,326r216,l342,217r-216,l126,110r251,l377,xe" fillcolor="#231f20" stroked="f">
                <v:path arrowok="t" o:connecttype="custom" o:connectlocs="909,347;1034,852;1168,597;1454,598;1328,852;1454,598;1033,597;1146,772;1216,771;1181,616;1454,347;1181,616;1328,598;1454,347;407,347;610,852;751,819;840,739;532,459;806,417;685,355;841,459;667,470;744,543;744,654;667,728;840,739;874,669;874,528;841,459;0,347;126,852;342,673;126,564;377,457" o:connectangles="0,0,0,0,0,0,0,0,0,0,0,0,0,0,0,0,0,0,0,0,0,0,0,0,0,0,0,0,0,0,0,0,0,0,0"/>
              </v:shape>
              <v:shape id="AutoShape 3" o:spid="_x0000_s1028" style="position:absolute;left:1333;width:474;height:499;visibility:visible;mso-wrap-style:square;v-text-anchor:top" coordsize="47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" path="m182,r-4,1l178,188r-1,1l176,190,,247r,4l176,309r1,l178,310r,187l182,498,292,347r2,l434,347,364,250r,-2l434,152r-140,l292,151,182,xm434,347r-140,l471,404r3,-3l434,347xm471,94l294,152r140,l474,97r-3,-3xe" fillcolor="#231f20" stroked="f">
                <v:path arrowok="t" o:connecttype="custom" o:connectlocs="182,0;178,1;178,188;177,189;176,190;0,247;0,251;176,309;177,309;178,310;178,497;182,498;292,347;294,347;434,347;364,250;364,248;434,152;294,152;292,151;182,0;434,347;294,347;471,404;474,401;434,347;471,94;294,152;434,152;474,97;471,94" o:connectangles="0,0,0,0,0,0,0,0,0,0,0,0,0,0,0,0,0,0,0,0,0,0,0,0,0,0,0,0,0,0,0"/>
              </v:shap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F5ADC"/>
    <w:multiLevelType w:val="hybridMultilevel"/>
    <w:tmpl w:val="CBF87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017D62"/>
    <w:multiLevelType w:val="hybridMultilevel"/>
    <w:tmpl w:val="B652DB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AC6A79"/>
    <w:multiLevelType w:val="hybridMultilevel"/>
    <w:tmpl w:val="E488E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962A60"/>
    <w:multiLevelType w:val="hybridMultilevel"/>
    <w:tmpl w:val="A8DC8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672BB6"/>
    <w:multiLevelType w:val="hybridMultilevel"/>
    <w:tmpl w:val="6636B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3D3D7D"/>
    <w:multiLevelType w:val="hybridMultilevel"/>
    <w:tmpl w:val="684480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774C18"/>
    <w:multiLevelType w:val="hybridMultilevel"/>
    <w:tmpl w:val="FA38C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6F7A9A"/>
    <w:multiLevelType w:val="hybridMultilevel"/>
    <w:tmpl w:val="421A62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866C7A"/>
    <w:multiLevelType w:val="hybridMultilevel"/>
    <w:tmpl w:val="8A369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4B0ED9"/>
    <w:multiLevelType w:val="hybridMultilevel"/>
    <w:tmpl w:val="B4887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CB6BA5"/>
    <w:multiLevelType w:val="hybridMultilevel"/>
    <w:tmpl w:val="1E8C37D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17416C5"/>
    <w:multiLevelType w:val="hybridMultilevel"/>
    <w:tmpl w:val="94F4E7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BE0084"/>
    <w:multiLevelType w:val="hybridMultilevel"/>
    <w:tmpl w:val="F6E45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C419D6"/>
    <w:multiLevelType w:val="hybridMultilevel"/>
    <w:tmpl w:val="A96E77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67226C5"/>
    <w:multiLevelType w:val="hybridMultilevel"/>
    <w:tmpl w:val="F7FAC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7C53AA"/>
    <w:multiLevelType w:val="hybridMultilevel"/>
    <w:tmpl w:val="376A59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2FF0C94"/>
    <w:multiLevelType w:val="hybridMultilevel"/>
    <w:tmpl w:val="F484F31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9E4A33"/>
    <w:multiLevelType w:val="hybridMultilevel"/>
    <w:tmpl w:val="8C8E9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0C465C"/>
    <w:multiLevelType w:val="hybridMultilevel"/>
    <w:tmpl w:val="E3503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6502855"/>
    <w:multiLevelType w:val="hybridMultilevel"/>
    <w:tmpl w:val="F286AD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9"/>
  </w:num>
  <w:num w:numId="3">
    <w:abstractNumId w:val="10"/>
  </w:num>
  <w:num w:numId="4">
    <w:abstractNumId w:val="3"/>
  </w:num>
  <w:num w:numId="5">
    <w:abstractNumId w:val="12"/>
  </w:num>
  <w:num w:numId="6">
    <w:abstractNumId w:val="13"/>
  </w:num>
  <w:num w:numId="7">
    <w:abstractNumId w:val="1"/>
  </w:num>
  <w:num w:numId="8">
    <w:abstractNumId w:val="2"/>
  </w:num>
  <w:num w:numId="9">
    <w:abstractNumId w:val="11"/>
  </w:num>
  <w:num w:numId="10">
    <w:abstractNumId w:val="14"/>
  </w:num>
  <w:num w:numId="11">
    <w:abstractNumId w:val="0"/>
  </w:num>
  <w:num w:numId="12">
    <w:abstractNumId w:val="16"/>
  </w:num>
  <w:num w:numId="13">
    <w:abstractNumId w:val="9"/>
  </w:num>
  <w:num w:numId="14">
    <w:abstractNumId w:val="17"/>
  </w:num>
  <w:num w:numId="15">
    <w:abstractNumId w:val="8"/>
  </w:num>
  <w:num w:numId="16">
    <w:abstractNumId w:val="7"/>
  </w:num>
  <w:num w:numId="17">
    <w:abstractNumId w:val="18"/>
  </w:num>
  <w:num w:numId="18">
    <w:abstractNumId w:val="15"/>
  </w:num>
  <w:num w:numId="19">
    <w:abstractNumId w:val="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CF8"/>
    <w:rsid w:val="00013576"/>
    <w:rsid w:val="00016DBD"/>
    <w:rsid w:val="00036ED8"/>
    <w:rsid w:val="000479AE"/>
    <w:rsid w:val="0007584B"/>
    <w:rsid w:val="00077EDE"/>
    <w:rsid w:val="000B2FD2"/>
    <w:rsid w:val="000B4662"/>
    <w:rsid w:val="000D50FC"/>
    <w:rsid w:val="000D5105"/>
    <w:rsid w:val="000E2B19"/>
    <w:rsid w:val="000E79E3"/>
    <w:rsid w:val="00101747"/>
    <w:rsid w:val="00131B27"/>
    <w:rsid w:val="0015359D"/>
    <w:rsid w:val="00157B1D"/>
    <w:rsid w:val="00172BDF"/>
    <w:rsid w:val="00186238"/>
    <w:rsid w:val="0019556B"/>
    <w:rsid w:val="0019712E"/>
    <w:rsid w:val="001A0207"/>
    <w:rsid w:val="001C0A4D"/>
    <w:rsid w:val="001D00C0"/>
    <w:rsid w:val="001D11D7"/>
    <w:rsid w:val="001D27EA"/>
    <w:rsid w:val="001D4C45"/>
    <w:rsid w:val="001D7551"/>
    <w:rsid w:val="00210E0C"/>
    <w:rsid w:val="00237139"/>
    <w:rsid w:val="00253193"/>
    <w:rsid w:val="00254FD8"/>
    <w:rsid w:val="00256BBA"/>
    <w:rsid w:val="002843DF"/>
    <w:rsid w:val="00284996"/>
    <w:rsid w:val="0029200A"/>
    <w:rsid w:val="002A3BE2"/>
    <w:rsid w:val="002A65B5"/>
    <w:rsid w:val="002A7AF1"/>
    <w:rsid w:val="002E2958"/>
    <w:rsid w:val="002F6ADF"/>
    <w:rsid w:val="00300A70"/>
    <w:rsid w:val="00305C5F"/>
    <w:rsid w:val="00306DA0"/>
    <w:rsid w:val="00310D87"/>
    <w:rsid w:val="00312E06"/>
    <w:rsid w:val="00321716"/>
    <w:rsid w:val="003328B5"/>
    <w:rsid w:val="003371F3"/>
    <w:rsid w:val="00344F5F"/>
    <w:rsid w:val="0034782C"/>
    <w:rsid w:val="00352919"/>
    <w:rsid w:val="0036058D"/>
    <w:rsid w:val="0036113C"/>
    <w:rsid w:val="00375EB7"/>
    <w:rsid w:val="0039434E"/>
    <w:rsid w:val="003A2CBB"/>
    <w:rsid w:val="003B2CA8"/>
    <w:rsid w:val="003C5E0D"/>
    <w:rsid w:val="003D3896"/>
    <w:rsid w:val="003D657C"/>
    <w:rsid w:val="00406C86"/>
    <w:rsid w:val="0041798F"/>
    <w:rsid w:val="004252FE"/>
    <w:rsid w:val="00445207"/>
    <w:rsid w:val="00460F44"/>
    <w:rsid w:val="0048334C"/>
    <w:rsid w:val="00483A18"/>
    <w:rsid w:val="00484A71"/>
    <w:rsid w:val="004A1E0F"/>
    <w:rsid w:val="004A2BA8"/>
    <w:rsid w:val="004A3CCE"/>
    <w:rsid w:val="004A3D86"/>
    <w:rsid w:val="004A530D"/>
    <w:rsid w:val="004B4C12"/>
    <w:rsid w:val="004B5F73"/>
    <w:rsid w:val="004D75BC"/>
    <w:rsid w:val="004E1AA9"/>
    <w:rsid w:val="004E208D"/>
    <w:rsid w:val="004E52C4"/>
    <w:rsid w:val="004E71A4"/>
    <w:rsid w:val="004F1519"/>
    <w:rsid w:val="004F32DD"/>
    <w:rsid w:val="005212CA"/>
    <w:rsid w:val="00522209"/>
    <w:rsid w:val="00526D58"/>
    <w:rsid w:val="00552382"/>
    <w:rsid w:val="005569EA"/>
    <w:rsid w:val="005614D7"/>
    <w:rsid w:val="005623DA"/>
    <w:rsid w:val="00566542"/>
    <w:rsid w:val="005818CB"/>
    <w:rsid w:val="00590C88"/>
    <w:rsid w:val="0059396F"/>
    <w:rsid w:val="00595E0A"/>
    <w:rsid w:val="005971A7"/>
    <w:rsid w:val="005A0E8B"/>
    <w:rsid w:val="005A163F"/>
    <w:rsid w:val="005D2D25"/>
    <w:rsid w:val="005F3244"/>
    <w:rsid w:val="005F7512"/>
    <w:rsid w:val="006045F4"/>
    <w:rsid w:val="0061163A"/>
    <w:rsid w:val="00637AB8"/>
    <w:rsid w:val="00674AE0"/>
    <w:rsid w:val="00677843"/>
    <w:rsid w:val="00683DD4"/>
    <w:rsid w:val="006A5AFB"/>
    <w:rsid w:val="006C124B"/>
    <w:rsid w:val="006E3EB7"/>
    <w:rsid w:val="007044E6"/>
    <w:rsid w:val="0072136C"/>
    <w:rsid w:val="007323EE"/>
    <w:rsid w:val="00732F61"/>
    <w:rsid w:val="00742D4B"/>
    <w:rsid w:val="007436B4"/>
    <w:rsid w:val="00746FA3"/>
    <w:rsid w:val="0075053B"/>
    <w:rsid w:val="007505D2"/>
    <w:rsid w:val="0075273E"/>
    <w:rsid w:val="00761760"/>
    <w:rsid w:val="00781A41"/>
    <w:rsid w:val="0078349C"/>
    <w:rsid w:val="00792CA9"/>
    <w:rsid w:val="007B0532"/>
    <w:rsid w:val="007C6B49"/>
    <w:rsid w:val="007D7D05"/>
    <w:rsid w:val="007F16CF"/>
    <w:rsid w:val="007F4727"/>
    <w:rsid w:val="007F51B4"/>
    <w:rsid w:val="0081481C"/>
    <w:rsid w:val="008258F2"/>
    <w:rsid w:val="00825968"/>
    <w:rsid w:val="00847658"/>
    <w:rsid w:val="00855375"/>
    <w:rsid w:val="00857545"/>
    <w:rsid w:val="00871440"/>
    <w:rsid w:val="00873961"/>
    <w:rsid w:val="00885176"/>
    <w:rsid w:val="008A559A"/>
    <w:rsid w:val="008C03A6"/>
    <w:rsid w:val="008C4BC5"/>
    <w:rsid w:val="008C59C6"/>
    <w:rsid w:val="008C6E98"/>
    <w:rsid w:val="008E1F80"/>
    <w:rsid w:val="008E6A15"/>
    <w:rsid w:val="00911A5D"/>
    <w:rsid w:val="00920E48"/>
    <w:rsid w:val="00921AB5"/>
    <w:rsid w:val="00924323"/>
    <w:rsid w:val="00925445"/>
    <w:rsid w:val="009418F4"/>
    <w:rsid w:val="00965C64"/>
    <w:rsid w:val="0097378B"/>
    <w:rsid w:val="00974CE8"/>
    <w:rsid w:val="00974CF8"/>
    <w:rsid w:val="009813E8"/>
    <w:rsid w:val="009843FC"/>
    <w:rsid w:val="00987211"/>
    <w:rsid w:val="00995A54"/>
    <w:rsid w:val="009A15FD"/>
    <w:rsid w:val="009A5855"/>
    <w:rsid w:val="009B39AE"/>
    <w:rsid w:val="009E51F1"/>
    <w:rsid w:val="00A20BD5"/>
    <w:rsid w:val="00A21797"/>
    <w:rsid w:val="00A233B8"/>
    <w:rsid w:val="00A27BA1"/>
    <w:rsid w:val="00A33FDD"/>
    <w:rsid w:val="00A42CB1"/>
    <w:rsid w:val="00A4526C"/>
    <w:rsid w:val="00A7348D"/>
    <w:rsid w:val="00A74C41"/>
    <w:rsid w:val="00A95AB5"/>
    <w:rsid w:val="00A962FF"/>
    <w:rsid w:val="00AA4F9A"/>
    <w:rsid w:val="00AB6D33"/>
    <w:rsid w:val="00AC58EB"/>
    <w:rsid w:val="00AD1D2E"/>
    <w:rsid w:val="00AE2598"/>
    <w:rsid w:val="00AE7E95"/>
    <w:rsid w:val="00AF29AB"/>
    <w:rsid w:val="00AF67D4"/>
    <w:rsid w:val="00B121C8"/>
    <w:rsid w:val="00B173A4"/>
    <w:rsid w:val="00B706B4"/>
    <w:rsid w:val="00B87DAF"/>
    <w:rsid w:val="00BF748E"/>
    <w:rsid w:val="00C14774"/>
    <w:rsid w:val="00C20E47"/>
    <w:rsid w:val="00C323F4"/>
    <w:rsid w:val="00C55151"/>
    <w:rsid w:val="00C57441"/>
    <w:rsid w:val="00C6657A"/>
    <w:rsid w:val="00C667A6"/>
    <w:rsid w:val="00C7244B"/>
    <w:rsid w:val="00C7455E"/>
    <w:rsid w:val="00CA157F"/>
    <w:rsid w:val="00CB04D7"/>
    <w:rsid w:val="00CB0981"/>
    <w:rsid w:val="00CB5DDA"/>
    <w:rsid w:val="00CC3835"/>
    <w:rsid w:val="00CC6B08"/>
    <w:rsid w:val="00CC7D33"/>
    <w:rsid w:val="00CD04E0"/>
    <w:rsid w:val="00CD1A5C"/>
    <w:rsid w:val="00CD3921"/>
    <w:rsid w:val="00CE78EC"/>
    <w:rsid w:val="00D10A99"/>
    <w:rsid w:val="00D15E87"/>
    <w:rsid w:val="00D16D16"/>
    <w:rsid w:val="00D24041"/>
    <w:rsid w:val="00D2582D"/>
    <w:rsid w:val="00D433B8"/>
    <w:rsid w:val="00D563A7"/>
    <w:rsid w:val="00D62736"/>
    <w:rsid w:val="00D72D68"/>
    <w:rsid w:val="00D80FD0"/>
    <w:rsid w:val="00D9368F"/>
    <w:rsid w:val="00DB050D"/>
    <w:rsid w:val="00DD2AC6"/>
    <w:rsid w:val="00DD5167"/>
    <w:rsid w:val="00DD63E6"/>
    <w:rsid w:val="00DE4027"/>
    <w:rsid w:val="00E00B15"/>
    <w:rsid w:val="00E028C7"/>
    <w:rsid w:val="00E22BAC"/>
    <w:rsid w:val="00E37074"/>
    <w:rsid w:val="00E55B6A"/>
    <w:rsid w:val="00E57EA2"/>
    <w:rsid w:val="00E63DF4"/>
    <w:rsid w:val="00E734F7"/>
    <w:rsid w:val="00E753BF"/>
    <w:rsid w:val="00E76E26"/>
    <w:rsid w:val="00E84288"/>
    <w:rsid w:val="00E94489"/>
    <w:rsid w:val="00EB2ACB"/>
    <w:rsid w:val="00ED17B6"/>
    <w:rsid w:val="00ED7483"/>
    <w:rsid w:val="00EE0948"/>
    <w:rsid w:val="00EE3013"/>
    <w:rsid w:val="00EE77B1"/>
    <w:rsid w:val="00EF7BFE"/>
    <w:rsid w:val="00F226D5"/>
    <w:rsid w:val="00F25FD0"/>
    <w:rsid w:val="00F2733B"/>
    <w:rsid w:val="00F30015"/>
    <w:rsid w:val="00F41B87"/>
    <w:rsid w:val="00F51046"/>
    <w:rsid w:val="00F82466"/>
    <w:rsid w:val="00F90D4A"/>
    <w:rsid w:val="00F95A61"/>
    <w:rsid w:val="00F96335"/>
    <w:rsid w:val="00FA066C"/>
    <w:rsid w:val="00FB1726"/>
    <w:rsid w:val="00FC2B7F"/>
    <w:rsid w:val="00FD0AED"/>
    <w:rsid w:val="00FE51D0"/>
    <w:rsid w:val="00FF173A"/>
    <w:rsid w:val="00FF4658"/>
    <w:rsid w:val="00FF4A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91B69F"/>
  <w15:chartTrackingRefBased/>
  <w15:docId w15:val="{9BBEA6BB-2522-4D7C-871D-402BA8461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lang w:val="en-GB" w:eastAsia="en-US" w:bidi="ar-SA"/>
      </w:rPr>
    </w:rPrDefault>
    <w:pPrDefault/>
  </w:docDefaults>
  <w:latentStyles w:defLockedState="0" w:defUIPriority="99" w:defSemiHidden="0" w:defUnhideWhenUsed="0" w:defQFormat="0" w:count="371">
    <w:lsdException w:name="Normal" w:uiPriority="0" w:qFormat="1"/>
    <w:lsdException w:name="heading 1" w:uiPriority="6"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CF8"/>
    <w:pPr>
      <w:spacing w:after="200" w:line="276" w:lineRule="auto"/>
    </w:pPr>
    <w:rPr>
      <w:rFonts w:asciiTheme="minorHAnsi" w:hAnsiTheme="minorHAnsi" w:cstheme="minorBidi"/>
      <w:sz w:val="22"/>
      <w:szCs w:val="22"/>
    </w:rPr>
  </w:style>
  <w:style w:type="paragraph" w:styleId="Heading1">
    <w:name w:val="heading 1"/>
    <w:basedOn w:val="Normal"/>
    <w:next w:val="Normal"/>
    <w:link w:val="Heading1Char"/>
    <w:uiPriority w:val="6"/>
    <w:qFormat/>
    <w:rsid w:val="00974CF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74CF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74CF8"/>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974CF8"/>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760"/>
    <w:pPr>
      <w:tabs>
        <w:tab w:val="center" w:pos="4513"/>
        <w:tab w:val="right" w:pos="9026"/>
      </w:tabs>
    </w:pPr>
  </w:style>
  <w:style w:type="character" w:customStyle="1" w:styleId="HeaderChar">
    <w:name w:val="Header Char"/>
    <w:basedOn w:val="DefaultParagraphFont"/>
    <w:link w:val="Header"/>
    <w:uiPriority w:val="99"/>
    <w:rsid w:val="00761760"/>
  </w:style>
  <w:style w:type="paragraph" w:styleId="Footer">
    <w:name w:val="footer"/>
    <w:basedOn w:val="Normal"/>
    <w:link w:val="FooterChar"/>
    <w:uiPriority w:val="99"/>
    <w:unhideWhenUsed/>
    <w:rsid w:val="00761760"/>
    <w:pPr>
      <w:tabs>
        <w:tab w:val="center" w:pos="4513"/>
        <w:tab w:val="right" w:pos="9026"/>
      </w:tabs>
    </w:pPr>
  </w:style>
  <w:style w:type="character" w:customStyle="1" w:styleId="FooterChar">
    <w:name w:val="Footer Char"/>
    <w:basedOn w:val="DefaultParagraphFont"/>
    <w:link w:val="Footer"/>
    <w:uiPriority w:val="99"/>
    <w:rsid w:val="00761760"/>
  </w:style>
  <w:style w:type="character" w:customStyle="1" w:styleId="Heading1Char">
    <w:name w:val="Heading 1 Char"/>
    <w:basedOn w:val="DefaultParagraphFont"/>
    <w:link w:val="Heading1"/>
    <w:uiPriority w:val="6"/>
    <w:rsid w:val="00974CF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974CF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974CF8"/>
    <w:rPr>
      <w:rFonts w:asciiTheme="majorHAnsi" w:eastAsiaTheme="majorEastAsia" w:hAnsiTheme="majorHAnsi" w:cstheme="majorBidi"/>
      <w:b/>
      <w:bCs/>
      <w:color w:val="5B9BD5" w:themeColor="accent1"/>
      <w:sz w:val="22"/>
      <w:szCs w:val="22"/>
    </w:rPr>
  </w:style>
  <w:style w:type="character" w:customStyle="1" w:styleId="Heading4Char">
    <w:name w:val="Heading 4 Char"/>
    <w:basedOn w:val="DefaultParagraphFont"/>
    <w:link w:val="Heading4"/>
    <w:uiPriority w:val="9"/>
    <w:rsid w:val="00974CF8"/>
    <w:rPr>
      <w:rFonts w:asciiTheme="majorHAnsi" w:eastAsiaTheme="majorEastAsia" w:hAnsiTheme="majorHAnsi" w:cstheme="majorBidi"/>
      <w:b/>
      <w:bCs/>
      <w:i/>
      <w:iCs/>
      <w:color w:val="5B9BD5" w:themeColor="accent1"/>
      <w:sz w:val="22"/>
      <w:szCs w:val="22"/>
    </w:rPr>
  </w:style>
  <w:style w:type="character" w:styleId="Hyperlink">
    <w:name w:val="Hyperlink"/>
    <w:basedOn w:val="DefaultParagraphFont"/>
    <w:uiPriority w:val="99"/>
    <w:unhideWhenUsed/>
    <w:rsid w:val="00974CF8"/>
    <w:rPr>
      <w:color w:val="0000FF"/>
      <w:u w:val="single"/>
    </w:rPr>
  </w:style>
  <w:style w:type="paragraph" w:styleId="ListParagraph">
    <w:name w:val="List Paragraph"/>
    <w:basedOn w:val="Normal"/>
    <w:uiPriority w:val="34"/>
    <w:qFormat/>
    <w:rsid w:val="00974CF8"/>
    <w:pPr>
      <w:ind w:left="720"/>
      <w:contextualSpacing/>
    </w:pPr>
  </w:style>
  <w:style w:type="paragraph" w:customStyle="1" w:styleId="Code">
    <w:name w:val="Code"/>
    <w:basedOn w:val="Normal"/>
    <w:link w:val="CodeChar"/>
    <w:uiPriority w:val="1"/>
    <w:qFormat/>
    <w:rsid w:val="00974CF8"/>
    <w:pPr>
      <w:spacing w:after="100"/>
      <w:ind w:firstLine="720"/>
    </w:pPr>
    <w:rPr>
      <w:rFonts w:ascii="Courier New" w:hAnsi="Courier New" w:cs="Courier New"/>
      <w:sz w:val="18"/>
    </w:rPr>
  </w:style>
  <w:style w:type="character" w:customStyle="1" w:styleId="CodeChar">
    <w:name w:val="Code Char"/>
    <w:basedOn w:val="DefaultParagraphFont"/>
    <w:link w:val="Code"/>
    <w:uiPriority w:val="1"/>
    <w:rsid w:val="00974CF8"/>
    <w:rPr>
      <w:rFonts w:ascii="Courier New" w:hAnsi="Courier New" w:cs="Courier New"/>
      <w:sz w:val="18"/>
      <w:szCs w:val="22"/>
    </w:rPr>
  </w:style>
  <w:style w:type="paragraph" w:customStyle="1" w:styleId="Subtitle">
    <w:name w:val="Sub title"/>
    <w:basedOn w:val="Normal"/>
    <w:rsid w:val="00974CF8"/>
    <w:pPr>
      <w:spacing w:after="0" w:line="240" w:lineRule="auto"/>
    </w:pPr>
    <w:rPr>
      <w:rFonts w:ascii="Arial" w:eastAsia="Times New Roman" w:hAnsi="Arial" w:cs="Arial"/>
      <w:b/>
      <w:sz w:val="44"/>
      <w:szCs w:val="44"/>
    </w:rPr>
  </w:style>
  <w:style w:type="character" w:customStyle="1" w:styleId="stress1">
    <w:name w:val="stress1"/>
    <w:basedOn w:val="DefaultParagraphFont"/>
    <w:rsid w:val="00974CF8"/>
    <w:rPr>
      <w:b/>
      <w:bCs/>
    </w:rPr>
  </w:style>
  <w:style w:type="character" w:customStyle="1" w:styleId="normaltextrun">
    <w:name w:val="normaltextrun"/>
    <w:basedOn w:val="DefaultParagraphFont"/>
    <w:rsid w:val="00974CF8"/>
  </w:style>
  <w:style w:type="character" w:customStyle="1" w:styleId="eop">
    <w:name w:val="eop"/>
    <w:basedOn w:val="DefaultParagraphFont"/>
    <w:rsid w:val="00974CF8"/>
  </w:style>
  <w:style w:type="character" w:styleId="PlaceholderText">
    <w:name w:val="Placeholder Text"/>
    <w:basedOn w:val="DefaultParagraphFont"/>
    <w:uiPriority w:val="99"/>
    <w:semiHidden/>
    <w:rsid w:val="00974CF8"/>
    <w:rPr>
      <w:color w:val="808080"/>
    </w:rPr>
  </w:style>
  <w:style w:type="paragraph" w:styleId="NormalWeb">
    <w:name w:val="Normal (Web)"/>
    <w:basedOn w:val="Normal"/>
    <w:uiPriority w:val="99"/>
    <w:semiHidden/>
    <w:unhideWhenUsed/>
    <w:rsid w:val="008C03A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745037">
      <w:bodyDiv w:val="1"/>
      <w:marLeft w:val="0"/>
      <w:marRight w:val="0"/>
      <w:marTop w:val="0"/>
      <w:marBottom w:val="0"/>
      <w:divBdr>
        <w:top w:val="none" w:sz="0" w:space="0" w:color="auto"/>
        <w:left w:val="none" w:sz="0" w:space="0" w:color="auto"/>
        <w:bottom w:val="none" w:sz="0" w:space="0" w:color="auto"/>
        <w:right w:val="none" w:sz="0" w:space="0" w:color="auto"/>
      </w:divBdr>
    </w:div>
    <w:div w:id="710807095">
      <w:bodyDiv w:val="1"/>
      <w:marLeft w:val="0"/>
      <w:marRight w:val="0"/>
      <w:marTop w:val="0"/>
      <w:marBottom w:val="0"/>
      <w:divBdr>
        <w:top w:val="none" w:sz="0" w:space="0" w:color="auto"/>
        <w:left w:val="none" w:sz="0" w:space="0" w:color="auto"/>
        <w:bottom w:val="none" w:sz="0" w:space="0" w:color="auto"/>
        <w:right w:val="none" w:sz="0" w:space="0" w:color="auto"/>
      </w:divBdr>
    </w:div>
    <w:div w:id="932317788">
      <w:bodyDiv w:val="1"/>
      <w:marLeft w:val="0"/>
      <w:marRight w:val="0"/>
      <w:marTop w:val="0"/>
      <w:marBottom w:val="0"/>
      <w:divBdr>
        <w:top w:val="none" w:sz="0" w:space="0" w:color="auto"/>
        <w:left w:val="none" w:sz="0" w:space="0" w:color="auto"/>
        <w:bottom w:val="none" w:sz="0" w:space="0" w:color="auto"/>
        <w:right w:val="none" w:sz="0" w:space="0" w:color="auto"/>
      </w:divBdr>
    </w:div>
    <w:div w:id="155021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e.mcpake\OneDrive%20-%20FDM%20Group\Attachments\FDM%20Word%20Document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B0E085AA0140D09B91E3B430F4DC0D"/>
        <w:category>
          <w:name w:val="General"/>
          <w:gallery w:val="placeholder"/>
        </w:category>
        <w:types>
          <w:type w:val="bbPlcHdr"/>
        </w:types>
        <w:behaviors>
          <w:behavior w:val="content"/>
        </w:behaviors>
        <w:guid w:val="{4A3C895E-641F-4BC0-B66A-EDE6E7155553}"/>
      </w:docPartPr>
      <w:docPartBody>
        <w:p w:rsidR="009D6421" w:rsidRDefault="00266A59" w:rsidP="00266A59">
          <w:pPr>
            <w:pStyle w:val="87B0E085AA0140D09B91E3B430F4DC0D"/>
          </w:pPr>
          <w:r w:rsidRPr="003D1EE0">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Open Sans Extrabold">
    <w:altName w:val="Arial"/>
    <w:charset w:val="00"/>
    <w:family w:val="swiss"/>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A59"/>
    <w:rsid w:val="00266A59"/>
    <w:rsid w:val="00334F40"/>
    <w:rsid w:val="004810A8"/>
    <w:rsid w:val="007C531E"/>
    <w:rsid w:val="009C5374"/>
    <w:rsid w:val="009D6421"/>
    <w:rsid w:val="009E6F9C"/>
    <w:rsid w:val="00C9261D"/>
    <w:rsid w:val="00F759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A59"/>
    <w:rPr>
      <w:color w:val="808080"/>
    </w:rPr>
  </w:style>
  <w:style w:type="paragraph" w:customStyle="1" w:styleId="F47D7FCCD5484FECA775B36422D78322">
    <w:name w:val="F47D7FCCD5484FECA775B36422D78322"/>
    <w:rsid w:val="00266A59"/>
  </w:style>
  <w:style w:type="paragraph" w:customStyle="1" w:styleId="87B0E085AA0140D09B91E3B430F4DC0D">
    <w:name w:val="87B0E085AA0140D09B91E3B430F4DC0D"/>
    <w:rsid w:val="00266A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C92BAE1B22B44B87A271C2BC4F8A81" ma:contentTypeVersion="15" ma:contentTypeDescription="Create a new document." ma:contentTypeScope="" ma:versionID="7b57eb76db23a55fab34d90929988e01">
  <xsd:schema xmlns:xsd="http://www.w3.org/2001/XMLSchema" xmlns:xs="http://www.w3.org/2001/XMLSchema" xmlns:p="http://schemas.microsoft.com/office/2006/metadata/properties" xmlns:ns2="015f1fad-42fb-4769-b39a-89e5f7710c06" xmlns:ns3="5f5a09f6-dbea-4385-9cdb-31969af332f5" targetNamespace="http://schemas.microsoft.com/office/2006/metadata/properties" ma:root="true" ma:fieldsID="7e1392c45ad1c89a191a0532fabc5a70" ns2:_="" ns3:_="">
    <xsd:import namespace="015f1fad-42fb-4769-b39a-89e5f7710c06"/>
    <xsd:import namespace="5f5a09f6-dbea-4385-9cdb-31969af332f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5f1fad-42fb-4769-b39a-89e5f7710c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4c02725-ee3f-4403-a5d1-1ad05cc4523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f5a09f6-dbea-4385-9cdb-31969af332f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0145fe5-e8d2-4395-9804-f752b5d60a05}" ma:internalName="TaxCatchAll" ma:showField="CatchAllData" ma:web="5f5a09f6-dbea-4385-9cdb-31969af332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15f1fad-42fb-4769-b39a-89e5f7710c06">
      <Terms xmlns="http://schemas.microsoft.com/office/infopath/2007/PartnerControls"/>
    </lcf76f155ced4ddcb4097134ff3c332f>
    <TaxCatchAll xmlns="5f5a09f6-dbea-4385-9cdb-31969af332f5" xsi:nil="true"/>
  </documentManagement>
</p:properties>
</file>

<file path=customXml/item4.xml><?xml version="1.0" encoding="utf-8"?>
<?mso-contentType ?>
<customXsn xmlns="http://schemas.microsoft.com/office/2006/metadata/customXsn">
  <xsnLocation/>
  <cached>False</cached>
  <openByDefault>False</openByDefault>
  <xsnScope>http://spsbtn001/academy/learning/commondevelopment/Shared Documents</xsnScope>
</customXsn>
</file>

<file path=customXml/itemProps1.xml><?xml version="1.0" encoding="utf-8"?>
<ds:datastoreItem xmlns:ds="http://schemas.openxmlformats.org/officeDocument/2006/customXml" ds:itemID="{829EE10E-2E88-4201-A174-1ABC623EBC42}"/>
</file>

<file path=customXml/itemProps2.xml><?xml version="1.0" encoding="utf-8"?>
<ds:datastoreItem xmlns:ds="http://schemas.openxmlformats.org/officeDocument/2006/customXml" ds:itemID="{163BC32B-1D98-45E9-8001-7582ECA29F5C}"/>
</file>

<file path=customXml/itemProps3.xml><?xml version="1.0" encoding="utf-8"?>
<ds:datastoreItem xmlns:ds="http://schemas.openxmlformats.org/officeDocument/2006/customXml" ds:itemID="{40C4A9B9-CBEC-498B-BAD4-C52AD1AD3718}"/>
</file>

<file path=customXml/itemProps4.xml><?xml version="1.0" encoding="utf-8"?>
<ds:datastoreItem xmlns:ds="http://schemas.openxmlformats.org/officeDocument/2006/customXml" ds:itemID="{3DF24D7A-DCA2-4EFD-8F87-2DC2B9D6A666}"/>
</file>

<file path=docProps/app.xml><?xml version="1.0" encoding="utf-8"?>
<Properties xmlns="http://schemas.openxmlformats.org/officeDocument/2006/extended-properties" xmlns:vt="http://schemas.openxmlformats.org/officeDocument/2006/docPropsVTypes">
  <Template>FDM Word Documents.dotx</Template>
  <TotalTime>2334</TotalTime>
  <Pages>13</Pages>
  <Words>2471</Words>
  <Characters>14091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02-Java-Intermediate-Walkthroughs-TDD-JUnit-Collections</vt:lpstr>
    </vt:vector>
  </TitlesOfParts>
  <Company>FDM Group</Company>
  <LinksUpToDate>false</LinksUpToDate>
  <CharactersWithSpaces>16529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Java-Tutorial - Data Types</dc:title>
  <dc:subject/>
  <dc:creator>Nick Lawton</dc:creator>
  <cp:keywords/>
  <dc:description/>
  <cp:lastModifiedBy>Nick Lawton</cp:lastModifiedBy>
  <cp:revision>147</cp:revision>
  <dcterms:created xsi:type="dcterms:W3CDTF">2020-10-05T08:13:00Z</dcterms:created>
  <dcterms:modified xsi:type="dcterms:W3CDTF">2021-01-21T14:43:00Z</dcterms:modified>
  <cp:category>Tutorial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0x0101003DC92BAE1B22B44B87A271C2BC4F8A81</vt:lpwstr>
  </property>
</Properties>
</file>