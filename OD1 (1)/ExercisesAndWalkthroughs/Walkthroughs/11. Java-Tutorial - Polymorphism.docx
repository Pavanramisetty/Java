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663E0" w14:textId="5DAF38FB" w:rsidR="00974CF8" w:rsidRPr="008839B1" w:rsidRDefault="00974CF8" w:rsidP="00974CF8">
      <w:r>
        <w:rPr>
          <w:rStyle w:val="normaltextrun"/>
          <w:rFonts w:ascii="Calibri" w:hAnsi="Calibri" w:cs="Segoe UI"/>
          <w:b/>
          <w:bCs/>
          <w:color w:val="333399"/>
          <w:sz w:val="56"/>
          <w:szCs w:val="56"/>
          <w:shd w:val="clear" w:color="auto" w:fill="FFFFFF"/>
        </w:rPr>
        <w:t>Object Oriented Development using Java</w:t>
      </w:r>
      <w:r>
        <w:rPr>
          <w:rStyle w:val="eop"/>
          <w:rFonts w:ascii="Calibri" w:hAnsi="Calibri"/>
          <w:color w:val="000000"/>
          <w:sz w:val="56"/>
          <w:szCs w:val="56"/>
          <w:shd w:val="clear" w:color="auto" w:fill="FFFFFF"/>
        </w:rPr>
        <w:t> </w:t>
      </w:r>
    </w:p>
    <w:p w14:paraId="6E8E542D" w14:textId="75907188" w:rsidR="00072AA6" w:rsidRDefault="009B2CAD" w:rsidP="00974CF8">
      <w:pPr>
        <w:pStyle w:val="Subtitle"/>
        <w:rPr>
          <w:sz w:val="27"/>
          <w:szCs w:val="27"/>
        </w:rPr>
      </w:pPr>
      <w:r>
        <w:rPr>
          <w:sz w:val="27"/>
          <w:szCs w:val="27"/>
        </w:rPr>
        <w:t>OOD Week 1 – Module 11</w:t>
      </w:r>
    </w:p>
    <w:p w14:paraId="69355BC8" w14:textId="77777777" w:rsidR="00072AA6" w:rsidRDefault="00072AA6" w:rsidP="00974CF8">
      <w:pPr>
        <w:pStyle w:val="Subtitle"/>
        <w:rPr>
          <w:sz w:val="27"/>
          <w:szCs w:val="27"/>
        </w:rPr>
      </w:pPr>
    </w:p>
    <w:p w14:paraId="1A61F9C1" w14:textId="4CC734DE" w:rsidR="00974CF8" w:rsidRPr="00855375" w:rsidRDefault="009B2CAD" w:rsidP="00974CF8">
      <w:pPr>
        <w:pStyle w:val="Subtitle"/>
        <w:rPr>
          <w:sz w:val="27"/>
          <w:szCs w:val="27"/>
        </w:rPr>
      </w:pPr>
      <w:r>
        <w:rPr>
          <w:sz w:val="27"/>
          <w:szCs w:val="27"/>
        </w:rPr>
        <w:t>Polymorphism</w:t>
      </w:r>
    </w:p>
    <w:p w14:paraId="7C2BD583" w14:textId="77777777" w:rsidR="00855375" w:rsidRPr="00174089" w:rsidRDefault="00855375" w:rsidP="00974CF8">
      <w:pPr>
        <w:pStyle w:val="Subtitle"/>
        <w:rPr>
          <w:sz w:val="22"/>
          <w:szCs w:val="22"/>
        </w:rPr>
      </w:pPr>
    </w:p>
    <w:sdt>
      <w:sdtPr>
        <w:rPr>
          <w:color w:val="000000"/>
          <w:sz w:val="27"/>
          <w:szCs w:val="27"/>
        </w:rPr>
        <w:alias w:val="Category"/>
        <w:id w:val="-2046288717"/>
        <w:placeholder>
          <w:docPart w:val="87B0E085AA0140D09B91E3B430F4DC0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3BB70F1F" w14:textId="4527CA26" w:rsidR="00974CF8" w:rsidRDefault="00D30925" w:rsidP="00974CF8">
          <w:pPr>
            <w:pStyle w:val="Subtitle"/>
          </w:pPr>
          <w:r>
            <w:rPr>
              <w:color w:val="000000"/>
              <w:sz w:val="27"/>
              <w:szCs w:val="27"/>
            </w:rPr>
            <w:t>Tutorial</w:t>
          </w:r>
        </w:p>
      </w:sdtContent>
    </w:sdt>
    <w:p w14:paraId="78CBDFF7" w14:textId="77777777" w:rsidR="00974CF8" w:rsidRDefault="00974CF8" w:rsidP="00974CF8"/>
    <w:p w14:paraId="405C006A" w14:textId="77777777" w:rsidR="00974CF8" w:rsidRDefault="00974CF8" w:rsidP="00974CF8"/>
    <w:p w14:paraId="2488BBC0" w14:textId="77777777" w:rsidR="00974CF8" w:rsidRDefault="00974CF8" w:rsidP="00974CF8"/>
    <w:p w14:paraId="2C97750A" w14:textId="77777777" w:rsidR="00974CF8" w:rsidRDefault="00974CF8" w:rsidP="00974CF8"/>
    <w:p w14:paraId="4971D4A1" w14:textId="77777777" w:rsidR="00974CF8" w:rsidRDefault="00974CF8" w:rsidP="00974CF8"/>
    <w:p w14:paraId="2EF6EFB8" w14:textId="77777777" w:rsidR="00974CF8" w:rsidRDefault="00974CF8" w:rsidP="00974CF8"/>
    <w:p w14:paraId="748F9825" w14:textId="77777777" w:rsidR="00974CF8" w:rsidRDefault="00974CF8" w:rsidP="00974CF8"/>
    <w:p w14:paraId="43CCBBB4" w14:textId="77777777" w:rsidR="00974CF8" w:rsidRDefault="00974CF8" w:rsidP="00974CF8"/>
    <w:p w14:paraId="2049B066" w14:textId="77777777" w:rsidR="00974CF8" w:rsidRDefault="00974CF8" w:rsidP="00974CF8"/>
    <w:p w14:paraId="460101E3" w14:textId="77777777" w:rsidR="00974CF8" w:rsidRDefault="00974CF8" w:rsidP="00974CF8"/>
    <w:p w14:paraId="68F8989B" w14:textId="1D3FD29E" w:rsidR="001D72E2" w:rsidRDefault="001D72E2" w:rsidP="00974CF8">
      <w:pPr>
        <w:rPr>
          <w:rStyle w:val="stress1"/>
          <w:color w:val="333399"/>
          <w:szCs w:val="20"/>
        </w:rPr>
      </w:pPr>
    </w:p>
    <w:p w14:paraId="347FBB36" w14:textId="77777777" w:rsidR="00061B77" w:rsidRDefault="00061B77" w:rsidP="00974CF8">
      <w:pPr>
        <w:rPr>
          <w:rStyle w:val="stress1"/>
          <w:color w:val="333399"/>
          <w:szCs w:val="20"/>
        </w:rPr>
      </w:pPr>
    </w:p>
    <w:p w14:paraId="2FB23DC8" w14:textId="233DC8DB" w:rsidR="001D72E2" w:rsidRDefault="001D72E2" w:rsidP="00974CF8">
      <w:pPr>
        <w:rPr>
          <w:rStyle w:val="stress1"/>
          <w:color w:val="333399"/>
          <w:szCs w:val="20"/>
        </w:rPr>
      </w:pPr>
    </w:p>
    <w:p w14:paraId="4B465603" w14:textId="645E9FFB" w:rsidR="00061B77" w:rsidRDefault="00061B77" w:rsidP="00974CF8">
      <w:pPr>
        <w:rPr>
          <w:rStyle w:val="stress1"/>
          <w:color w:val="333399"/>
          <w:szCs w:val="20"/>
        </w:rPr>
      </w:pPr>
    </w:p>
    <w:p w14:paraId="5D6E3B81" w14:textId="77777777" w:rsidR="001D72E2" w:rsidRDefault="001D72E2" w:rsidP="00974CF8">
      <w:pPr>
        <w:rPr>
          <w:rStyle w:val="stress1"/>
          <w:color w:val="333399"/>
          <w:szCs w:val="20"/>
        </w:rPr>
      </w:pPr>
    </w:p>
    <w:p w14:paraId="4000998F" w14:textId="77777777" w:rsidR="00855375" w:rsidRDefault="00855375" w:rsidP="00974CF8">
      <w:pPr>
        <w:rPr>
          <w:rStyle w:val="stress1"/>
          <w:color w:val="333399"/>
          <w:szCs w:val="20"/>
        </w:rPr>
      </w:pPr>
    </w:p>
    <w:p w14:paraId="0ADA8D8D" w14:textId="05EF14E0" w:rsidR="00974CF8" w:rsidRPr="00855375" w:rsidRDefault="00855375" w:rsidP="00974CF8">
      <w:pPr>
        <w:rPr>
          <w:rStyle w:val="stress1"/>
          <w:rFonts w:ascii="Cambria" w:hAnsi="Cambria"/>
          <w:color w:val="333399"/>
          <w:sz w:val="28"/>
          <w:szCs w:val="28"/>
        </w:rPr>
      </w:pPr>
      <w:r w:rsidRPr="00855375">
        <w:rPr>
          <w:rStyle w:val="stress1"/>
          <w:rFonts w:ascii="Cambria" w:hAnsi="Cambria"/>
          <w:color w:val="333399"/>
          <w:sz w:val="28"/>
          <w:szCs w:val="28"/>
        </w:rPr>
        <w:t>© FDM Group Ltd 2020</w:t>
      </w:r>
      <w:r w:rsidR="00974CF8" w:rsidRPr="00855375">
        <w:rPr>
          <w:rStyle w:val="stress1"/>
          <w:rFonts w:ascii="Cambria" w:hAnsi="Cambria"/>
          <w:color w:val="333399"/>
          <w:sz w:val="28"/>
          <w:szCs w:val="28"/>
        </w:rPr>
        <w:t>.  All Rights Reserved.</w:t>
      </w:r>
    </w:p>
    <w:p w14:paraId="7D750FA5" w14:textId="77777777" w:rsidR="00974CF8" w:rsidRPr="00855375" w:rsidRDefault="00974CF8" w:rsidP="00974CF8">
      <w:pPr>
        <w:rPr>
          <w:rFonts w:ascii="Cambria" w:hAnsi="Cambria"/>
          <w:color w:val="333399"/>
          <w:sz w:val="28"/>
          <w:szCs w:val="28"/>
        </w:rPr>
      </w:pPr>
      <w:r w:rsidRPr="00855375">
        <w:rPr>
          <w:rStyle w:val="stress1"/>
          <w:rFonts w:ascii="Cambria" w:hAnsi="Cambria"/>
          <w:color w:val="333399"/>
          <w:sz w:val="28"/>
          <w:szCs w:val="28"/>
        </w:rPr>
        <w:t>Any unauthorised reproduction or distribution in part</w:t>
      </w:r>
      <w:r w:rsidRPr="00855375">
        <w:rPr>
          <w:rStyle w:val="stress1"/>
          <w:rFonts w:ascii="Cambria" w:hAnsi="Cambria"/>
          <w:color w:val="333399"/>
          <w:sz w:val="28"/>
          <w:szCs w:val="28"/>
        </w:rPr>
        <w:br/>
        <w:t>or in whole will constitute an infringement of copyright.</w:t>
      </w:r>
    </w:p>
    <w:p w14:paraId="2C8D3693" w14:textId="7221681E" w:rsidR="00974CF8" w:rsidRDefault="00974CF8" w:rsidP="00974CF8">
      <w:pPr>
        <w:pStyle w:val="Heading1"/>
      </w:pPr>
      <w:r>
        <w:lastRenderedPageBreak/>
        <w:t xml:space="preserve">What does this </w:t>
      </w:r>
      <w:r w:rsidR="00D30925">
        <w:t>tutorial</w:t>
      </w:r>
      <w:r>
        <w:t xml:space="preserve"> cover?</w:t>
      </w:r>
    </w:p>
    <w:p w14:paraId="40737D5E" w14:textId="6809199A" w:rsidR="00974CF8" w:rsidRDefault="00974CF8" w:rsidP="00974CF8">
      <w:r>
        <w:t xml:space="preserve">This </w:t>
      </w:r>
      <w:r w:rsidR="00D30925">
        <w:t>tutorial</w:t>
      </w:r>
      <w:r>
        <w:t xml:space="preserve"> will introduce </w:t>
      </w:r>
      <w:r w:rsidR="00E84288">
        <w:t xml:space="preserve">you to the idea of </w:t>
      </w:r>
      <w:r w:rsidR="00C7466B">
        <w:t xml:space="preserve">using polymorphism to create different versions of the same method. </w:t>
      </w:r>
      <w:proofErr w:type="gramStart"/>
      <w:r w:rsidR="00C7466B">
        <w:t>You’ll</w:t>
      </w:r>
      <w:proofErr w:type="gramEnd"/>
      <w:r w:rsidR="00C7466B">
        <w:t xml:space="preserve"> become familiar with the two different types of polymorphism and see some concrete applications of the principle.</w:t>
      </w:r>
    </w:p>
    <w:p w14:paraId="299D626E" w14:textId="5AE2C079" w:rsidR="00974CF8" w:rsidRDefault="00974CF8" w:rsidP="00974CF8">
      <w:pPr>
        <w:pStyle w:val="Heading1"/>
      </w:pPr>
      <w:r>
        <w:t xml:space="preserve">How long will the </w:t>
      </w:r>
      <w:r w:rsidR="00D30925">
        <w:t>tutorial</w:t>
      </w:r>
      <w:r>
        <w:t xml:space="preserve"> take to complete?</w:t>
      </w:r>
    </w:p>
    <w:p w14:paraId="15D5E34A" w14:textId="32DF7A20" w:rsidR="00974CF8" w:rsidRDefault="00E84288" w:rsidP="00974CF8">
      <w:r>
        <w:t>1 hour</w:t>
      </w:r>
    </w:p>
    <w:p w14:paraId="497D52BE" w14:textId="77777777" w:rsidR="00974CF8" w:rsidRDefault="00974CF8" w:rsidP="00974CF8">
      <w:pPr>
        <w:pStyle w:val="Heading1"/>
      </w:pPr>
      <w:r>
        <w:t>What should you have already completed?</w:t>
      </w:r>
    </w:p>
    <w:p w14:paraId="67DC1A17" w14:textId="5A1E2870" w:rsidR="00974CF8" w:rsidRDefault="00A70F92" w:rsidP="00974CF8">
      <w:r>
        <w:t>Modules 1 to 9 (up to and including Inheritance – classes)</w:t>
      </w:r>
    </w:p>
    <w:p w14:paraId="01E1C0BF" w14:textId="77777777" w:rsidR="00974CF8" w:rsidRDefault="00974CF8" w:rsidP="00974CF8">
      <w:pPr>
        <w:pStyle w:val="Heading1"/>
      </w:pPr>
      <w:r>
        <w:t>What do you need?</w:t>
      </w:r>
    </w:p>
    <w:p w14:paraId="4CAC1170" w14:textId="77777777" w:rsidR="00974CF8" w:rsidRDefault="00974CF8" w:rsidP="00974CF8">
      <w:r>
        <w:t xml:space="preserve">In order to </w:t>
      </w:r>
      <w:proofErr w:type="gramStart"/>
      <w:r>
        <w:t>complete</w:t>
      </w:r>
      <w:proofErr w:type="gramEnd"/>
      <w:r>
        <w:t xml:space="preserve"> this tutorial exercise you will need:</w:t>
      </w:r>
    </w:p>
    <w:p w14:paraId="0025DC6C" w14:textId="7379782F" w:rsidR="00974CF8" w:rsidRDefault="00C20E47" w:rsidP="00974CF8">
      <w:pPr>
        <w:pStyle w:val="ListParagraph"/>
        <w:numPr>
          <w:ilvl w:val="0"/>
          <w:numId w:val="5"/>
        </w:numPr>
      </w:pPr>
      <w:r>
        <w:t>Java Development Kit 1.8</w:t>
      </w:r>
      <w:r w:rsidR="00974CF8">
        <w:t xml:space="preserve"> or above</w:t>
      </w:r>
    </w:p>
    <w:p w14:paraId="4785C079" w14:textId="77777777" w:rsidR="00974CF8" w:rsidRDefault="00974CF8" w:rsidP="00974CF8">
      <w:pPr>
        <w:pStyle w:val="ListParagraph"/>
        <w:numPr>
          <w:ilvl w:val="0"/>
          <w:numId w:val="5"/>
        </w:numPr>
      </w:pPr>
      <w:r>
        <w:t>Apache Maven</w:t>
      </w:r>
    </w:p>
    <w:p w14:paraId="3CCED5E0" w14:textId="7DA3FCB5" w:rsidR="00974CF8" w:rsidRPr="00D0670C" w:rsidRDefault="00974CF8" w:rsidP="00C20E47">
      <w:pPr>
        <w:pStyle w:val="ListParagraph"/>
        <w:numPr>
          <w:ilvl w:val="0"/>
          <w:numId w:val="5"/>
        </w:numPr>
      </w:pPr>
      <w:r>
        <w:t>Eclipse IDE Kepler or above</w:t>
      </w:r>
    </w:p>
    <w:p w14:paraId="65EFBE0D" w14:textId="155A118C" w:rsidR="00974CF8" w:rsidRDefault="00974CF8" w:rsidP="00974CF8">
      <w:pPr>
        <w:pStyle w:val="Heading1"/>
      </w:pPr>
      <w:r>
        <w:t xml:space="preserve">What does this </w:t>
      </w:r>
      <w:r w:rsidR="00D30925">
        <w:t>tutorial</w:t>
      </w:r>
      <w:r>
        <w:t xml:space="preserve"> cover?</w:t>
      </w:r>
    </w:p>
    <w:p w14:paraId="4A15A8AF" w14:textId="60642875" w:rsidR="00E84288" w:rsidRDefault="00B27C50" w:rsidP="00C20E47">
      <w:pPr>
        <w:pStyle w:val="ListParagraph"/>
        <w:numPr>
          <w:ilvl w:val="0"/>
          <w:numId w:val="1"/>
        </w:numPr>
      </w:pPr>
      <w:r>
        <w:t>What is polymorphism?</w:t>
      </w:r>
    </w:p>
    <w:p w14:paraId="53DB70A1" w14:textId="6752C0C0" w:rsidR="00F51046" w:rsidRDefault="00B27C50" w:rsidP="00C20E47">
      <w:pPr>
        <w:pStyle w:val="ListParagraph"/>
        <w:numPr>
          <w:ilvl w:val="0"/>
          <w:numId w:val="1"/>
        </w:numPr>
      </w:pPr>
      <w:r>
        <w:t>Overriding / late binding / runtime polymorphism</w:t>
      </w:r>
    </w:p>
    <w:p w14:paraId="5BA3A614" w14:textId="0324F4E1" w:rsidR="00B27C50" w:rsidRDefault="00B27C50" w:rsidP="00C20E47">
      <w:pPr>
        <w:pStyle w:val="ListParagraph"/>
        <w:numPr>
          <w:ilvl w:val="0"/>
          <w:numId w:val="1"/>
        </w:numPr>
      </w:pPr>
      <w:r>
        <w:t xml:space="preserve">Overriding the equals() and </w:t>
      </w:r>
      <w:proofErr w:type="spellStart"/>
      <w:r>
        <w:t>hashCode</w:t>
      </w:r>
      <w:proofErr w:type="spellEnd"/>
      <w:r>
        <w:t>() methods</w:t>
      </w:r>
    </w:p>
    <w:p w14:paraId="6FAE8817" w14:textId="11A40013" w:rsidR="00EE77B1" w:rsidRDefault="00B27C50" w:rsidP="00C20E47">
      <w:pPr>
        <w:pStyle w:val="ListParagraph"/>
        <w:numPr>
          <w:ilvl w:val="0"/>
          <w:numId w:val="1"/>
        </w:numPr>
      </w:pPr>
      <w:r>
        <w:t>Overloading / early binding / compile time polymorphism</w:t>
      </w:r>
    </w:p>
    <w:p w14:paraId="4B90EB69" w14:textId="6472877A" w:rsidR="00B27C50" w:rsidRDefault="00B27C50" w:rsidP="00C20E47">
      <w:pPr>
        <w:pStyle w:val="ListParagraph"/>
        <w:numPr>
          <w:ilvl w:val="0"/>
          <w:numId w:val="1"/>
        </w:numPr>
      </w:pPr>
      <w:r>
        <w:t>Horizontal constructor chaining</w:t>
      </w:r>
    </w:p>
    <w:p w14:paraId="05C781A8" w14:textId="77777777" w:rsidR="00E84288" w:rsidRDefault="00E8428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72B23650" w14:textId="3ED0E252" w:rsidR="00974CF8" w:rsidRDefault="00BB75D7" w:rsidP="00077EDE">
      <w:pPr>
        <w:pStyle w:val="Heading1"/>
      </w:pPr>
      <w:r>
        <w:lastRenderedPageBreak/>
        <w:t>What is polymorphism?</w:t>
      </w:r>
    </w:p>
    <w:p w14:paraId="6E87486A" w14:textId="3F81E351" w:rsidR="00BB75D7" w:rsidRDefault="00BB75D7" w:rsidP="00BB75D7">
      <w:r>
        <w:t xml:space="preserve">Polymorphism means ‘multiple forms’. In </w:t>
      </w:r>
      <w:proofErr w:type="gramStart"/>
      <w:r>
        <w:t>Java</w:t>
      </w:r>
      <w:proofErr w:type="gramEnd"/>
      <w:r>
        <w:t xml:space="preserve"> it means that there can be multiple forms of the same method. </w:t>
      </w:r>
      <w:proofErr w:type="gramStart"/>
      <w:r>
        <w:t>It’s</w:t>
      </w:r>
      <w:proofErr w:type="gramEnd"/>
      <w:r>
        <w:t xml:space="preserve"> one of the 4 pillars of Object Oriented Programming. There are </w:t>
      </w:r>
      <w:proofErr w:type="gramStart"/>
      <w:r>
        <w:t>2</w:t>
      </w:r>
      <w:proofErr w:type="gramEnd"/>
      <w:r>
        <w:t xml:space="preserve"> forms of polymorphism:</w:t>
      </w:r>
    </w:p>
    <w:p w14:paraId="74FA6DF8" w14:textId="2F9CCB07" w:rsidR="00BB75D7" w:rsidRDefault="00BB75D7" w:rsidP="00BB75D7">
      <w:pPr>
        <w:pStyle w:val="ListParagraph"/>
        <w:numPr>
          <w:ilvl w:val="0"/>
          <w:numId w:val="18"/>
        </w:numPr>
      </w:pPr>
      <w:r>
        <w:t>Overriding – also known as late binding or runtime polymorphism</w:t>
      </w:r>
    </w:p>
    <w:p w14:paraId="2D259FFD" w14:textId="03D226AF" w:rsidR="00BB75D7" w:rsidRDefault="00BB75D7" w:rsidP="00BB75D7">
      <w:pPr>
        <w:pStyle w:val="ListParagraph"/>
        <w:numPr>
          <w:ilvl w:val="0"/>
          <w:numId w:val="18"/>
        </w:numPr>
      </w:pPr>
      <w:r>
        <w:t xml:space="preserve">Overloading – </w:t>
      </w:r>
      <w:proofErr w:type="spellStart"/>
      <w:r>
        <w:t>alson</w:t>
      </w:r>
      <w:proofErr w:type="spellEnd"/>
      <w:r>
        <w:t xml:space="preserve"> known as early binding or compile time polymorphism.</w:t>
      </w:r>
    </w:p>
    <w:p w14:paraId="788545A3" w14:textId="02F0DDCC" w:rsidR="00BB75D7" w:rsidRDefault="00BB75D7" w:rsidP="00BB75D7"/>
    <w:p w14:paraId="6D797C3A" w14:textId="24F36451" w:rsidR="00BB75D7" w:rsidRDefault="00BB75D7" w:rsidP="00BB75D7">
      <w:pPr>
        <w:pStyle w:val="Heading1"/>
      </w:pPr>
      <w:r>
        <w:t>Overriding</w:t>
      </w:r>
    </w:p>
    <w:p w14:paraId="285C322C" w14:textId="1281C597" w:rsidR="00BB75D7" w:rsidRDefault="00BB75D7" w:rsidP="00BB75D7">
      <w:r>
        <w:t xml:space="preserve">Overriding </w:t>
      </w:r>
      <w:proofErr w:type="gramStart"/>
      <w:r>
        <w:t>is related</w:t>
      </w:r>
      <w:proofErr w:type="gramEnd"/>
      <w:r>
        <w:t xml:space="preserve"> to inheritance. </w:t>
      </w:r>
      <w:proofErr w:type="gramStart"/>
      <w:r>
        <w:t>It’s</w:t>
      </w:r>
      <w:proofErr w:type="gramEnd"/>
      <w:r>
        <w:t xml:space="preserve"> something that you will only find in child classes. </w:t>
      </w:r>
      <w:proofErr w:type="gramStart"/>
      <w:r>
        <w:t>Here’s</w:t>
      </w:r>
      <w:proofErr w:type="gramEnd"/>
      <w:r>
        <w:t xml:space="preserve"> a simple example:</w:t>
      </w:r>
    </w:p>
    <w:p w14:paraId="3D4CB537" w14:textId="645DC0B2" w:rsidR="00BB75D7" w:rsidRPr="00BB75D7" w:rsidRDefault="00BB75D7" w:rsidP="00BB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B75D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B75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75D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B75D7">
        <w:rPr>
          <w:rFonts w:ascii="Consolas" w:hAnsi="Consolas" w:cs="Consolas"/>
          <w:color w:val="000000"/>
          <w:sz w:val="20"/>
          <w:szCs w:val="20"/>
        </w:rPr>
        <w:t xml:space="preserve"> Car </w:t>
      </w:r>
      <w:r>
        <w:rPr>
          <w:rFonts w:ascii="Consolas" w:hAnsi="Consolas" w:cs="Consolas"/>
          <w:color w:val="000000"/>
          <w:sz w:val="20"/>
          <w:szCs w:val="20"/>
        </w:rPr>
        <w:t>extends Vehicle</w:t>
      </w:r>
      <w:r w:rsidRPr="00BB75D7">
        <w:rPr>
          <w:rFonts w:ascii="Consolas" w:hAnsi="Consolas" w:cs="Consolas"/>
          <w:color w:val="000000"/>
          <w:sz w:val="20"/>
          <w:szCs w:val="20"/>
        </w:rPr>
        <w:t>{</w:t>
      </w:r>
    </w:p>
    <w:p w14:paraId="42D0D346" w14:textId="77777777" w:rsidR="00BB75D7" w:rsidRPr="00BB75D7" w:rsidRDefault="00BB75D7" w:rsidP="00BB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460B88" w14:textId="77777777" w:rsidR="00BB75D7" w:rsidRPr="00BB75D7" w:rsidRDefault="00BB75D7" w:rsidP="00BB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75D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B75D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B75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75D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B75D7">
        <w:rPr>
          <w:rFonts w:ascii="Consolas" w:hAnsi="Consolas" w:cs="Consolas"/>
          <w:color w:val="000000"/>
          <w:sz w:val="20"/>
          <w:szCs w:val="20"/>
        </w:rPr>
        <w:t xml:space="preserve"> accelerate() {</w:t>
      </w:r>
    </w:p>
    <w:p w14:paraId="7A3537D8" w14:textId="77777777" w:rsidR="00BB75D7" w:rsidRPr="00BB75D7" w:rsidRDefault="00BB75D7" w:rsidP="00BB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75D7">
        <w:rPr>
          <w:rFonts w:ascii="Consolas" w:hAnsi="Consolas" w:cs="Consolas"/>
          <w:color w:val="000000"/>
          <w:sz w:val="20"/>
          <w:szCs w:val="20"/>
        </w:rPr>
        <w:tab/>
      </w:r>
      <w:r w:rsidRPr="00BB75D7">
        <w:rPr>
          <w:rFonts w:ascii="Consolas" w:hAnsi="Consolas" w:cs="Consolas"/>
          <w:color w:val="000000"/>
          <w:sz w:val="20"/>
          <w:szCs w:val="20"/>
        </w:rPr>
        <w:tab/>
      </w:r>
      <w:r w:rsidRPr="00BB75D7">
        <w:rPr>
          <w:rFonts w:ascii="Consolas" w:hAnsi="Consolas" w:cs="Consolas"/>
          <w:color w:val="3F7F5F"/>
          <w:sz w:val="20"/>
          <w:szCs w:val="20"/>
        </w:rPr>
        <w:t>// code to accelerate a car</w:t>
      </w:r>
    </w:p>
    <w:p w14:paraId="66AC58B2" w14:textId="77777777" w:rsidR="00BB75D7" w:rsidRPr="00BB75D7" w:rsidRDefault="00BB75D7" w:rsidP="00BB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75D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D38EFC" w14:textId="77777777" w:rsidR="00BB75D7" w:rsidRPr="00BB75D7" w:rsidRDefault="00BB75D7" w:rsidP="00BB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5F478" w14:textId="5B215015" w:rsidR="00BB75D7" w:rsidRPr="00BB75D7" w:rsidRDefault="00BB75D7" w:rsidP="00BB75D7">
      <w:pPr>
        <w:rPr>
          <w:sz w:val="20"/>
          <w:szCs w:val="20"/>
        </w:rPr>
      </w:pPr>
      <w:r w:rsidRPr="00BB75D7">
        <w:rPr>
          <w:rFonts w:ascii="Consolas" w:hAnsi="Consolas" w:cs="Consolas"/>
          <w:color w:val="000000"/>
          <w:sz w:val="20"/>
          <w:szCs w:val="20"/>
        </w:rPr>
        <w:t>}</w:t>
      </w:r>
    </w:p>
    <w:p w14:paraId="15F17797" w14:textId="01C847DB" w:rsidR="00BB75D7" w:rsidRDefault="009505AE" w:rsidP="00BB75D7">
      <w:r>
        <w:t xml:space="preserve">Our car class has an </w:t>
      </w:r>
      <w:proofErr w:type="gramStart"/>
      <w:r>
        <w:t>accelerate(</w:t>
      </w:r>
      <w:proofErr w:type="gramEnd"/>
      <w:r>
        <w:t xml:space="preserve">) method containing code to make a car accelerate. </w:t>
      </w:r>
      <w:proofErr w:type="gramStart"/>
      <w:r>
        <w:t>But</w:t>
      </w:r>
      <w:proofErr w:type="gramEnd"/>
      <w:r>
        <w:t xml:space="preserve"> what if we create a child class of car called </w:t>
      </w:r>
      <w:proofErr w:type="spellStart"/>
      <w:r>
        <w:t>ElectricCar</w:t>
      </w:r>
      <w:proofErr w:type="spellEnd"/>
      <w:r>
        <w:t xml:space="preserve">? In </w:t>
      </w:r>
      <w:proofErr w:type="gramStart"/>
      <w:r>
        <w:t>reality</w:t>
      </w:r>
      <w:proofErr w:type="gramEnd"/>
      <w:r>
        <w:t xml:space="preserve"> an electric car accelerates very differently to a regular car. If we’re going to simulate an </w:t>
      </w:r>
      <w:proofErr w:type="spellStart"/>
      <w:r>
        <w:t>electic</w:t>
      </w:r>
      <w:proofErr w:type="spellEnd"/>
      <w:r>
        <w:t xml:space="preserve"> car properly we need some different code in our </w:t>
      </w:r>
      <w:proofErr w:type="gramStart"/>
      <w:r>
        <w:t>accelerate(</w:t>
      </w:r>
      <w:proofErr w:type="gramEnd"/>
      <w:r>
        <w:t xml:space="preserve">) method. To do this we’re going to override the </w:t>
      </w:r>
      <w:proofErr w:type="gramStart"/>
      <w:r>
        <w:t>accelerate(</w:t>
      </w:r>
      <w:proofErr w:type="gramEnd"/>
      <w:r>
        <w:t xml:space="preserve">) method in the </w:t>
      </w:r>
      <w:proofErr w:type="spellStart"/>
      <w:r>
        <w:t>ElectricCar</w:t>
      </w:r>
      <w:proofErr w:type="spellEnd"/>
      <w:r>
        <w:t xml:space="preserve"> class:</w:t>
      </w:r>
    </w:p>
    <w:p w14:paraId="13A69B13" w14:textId="77777777" w:rsidR="009505AE" w:rsidRPr="009505AE" w:rsidRDefault="009505AE" w:rsidP="00950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505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505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05A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505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05AE">
        <w:rPr>
          <w:rFonts w:ascii="Consolas" w:hAnsi="Consolas" w:cs="Consolas"/>
          <w:color w:val="000000"/>
          <w:sz w:val="20"/>
          <w:szCs w:val="20"/>
        </w:rPr>
        <w:t>ElectricCar</w:t>
      </w:r>
      <w:proofErr w:type="spellEnd"/>
      <w:r w:rsidRPr="009505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05A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9505AE">
        <w:rPr>
          <w:rFonts w:ascii="Consolas" w:hAnsi="Consolas" w:cs="Consolas"/>
          <w:color w:val="000000"/>
          <w:sz w:val="20"/>
          <w:szCs w:val="20"/>
        </w:rPr>
        <w:t xml:space="preserve"> Car{</w:t>
      </w:r>
    </w:p>
    <w:p w14:paraId="7997F4A0" w14:textId="77777777" w:rsidR="009505AE" w:rsidRPr="009505AE" w:rsidRDefault="009505AE" w:rsidP="00950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909E54" w14:textId="77777777" w:rsidR="009505AE" w:rsidRPr="009505AE" w:rsidRDefault="009505AE" w:rsidP="00950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5AE">
        <w:rPr>
          <w:rFonts w:ascii="Consolas" w:hAnsi="Consolas" w:cs="Consolas"/>
          <w:color w:val="000000"/>
          <w:sz w:val="20"/>
          <w:szCs w:val="20"/>
        </w:rPr>
        <w:tab/>
      </w:r>
      <w:r w:rsidRPr="009505A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816CE44" w14:textId="77777777" w:rsidR="009505AE" w:rsidRPr="009505AE" w:rsidRDefault="009505AE" w:rsidP="00950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5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505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505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05A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505AE">
        <w:rPr>
          <w:rFonts w:ascii="Consolas" w:hAnsi="Consolas" w:cs="Consolas"/>
          <w:color w:val="000000"/>
          <w:sz w:val="20"/>
          <w:szCs w:val="20"/>
        </w:rPr>
        <w:t xml:space="preserve"> accelerate() {</w:t>
      </w:r>
    </w:p>
    <w:p w14:paraId="0DF3C0B3" w14:textId="77777777" w:rsidR="009505AE" w:rsidRPr="009505AE" w:rsidRDefault="009505AE" w:rsidP="00950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5AE">
        <w:rPr>
          <w:rFonts w:ascii="Consolas" w:hAnsi="Consolas" w:cs="Consolas"/>
          <w:color w:val="000000"/>
          <w:sz w:val="20"/>
          <w:szCs w:val="20"/>
        </w:rPr>
        <w:tab/>
      </w:r>
      <w:r w:rsidRPr="009505AE">
        <w:rPr>
          <w:rFonts w:ascii="Consolas" w:hAnsi="Consolas" w:cs="Consolas"/>
          <w:color w:val="000000"/>
          <w:sz w:val="20"/>
          <w:szCs w:val="20"/>
        </w:rPr>
        <w:tab/>
      </w:r>
      <w:r w:rsidRPr="009505AE">
        <w:rPr>
          <w:rFonts w:ascii="Consolas" w:hAnsi="Consolas" w:cs="Consolas"/>
          <w:color w:val="3F7F5F"/>
          <w:sz w:val="20"/>
          <w:szCs w:val="20"/>
        </w:rPr>
        <w:t>// code to accelerate an electric car</w:t>
      </w:r>
    </w:p>
    <w:p w14:paraId="5B345D21" w14:textId="77777777" w:rsidR="009505AE" w:rsidRPr="009505AE" w:rsidRDefault="009505AE" w:rsidP="00950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5A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E5AD7C" w14:textId="77777777" w:rsidR="009505AE" w:rsidRPr="009505AE" w:rsidRDefault="009505AE" w:rsidP="00950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5AE">
        <w:rPr>
          <w:rFonts w:ascii="Consolas" w:hAnsi="Consolas" w:cs="Consolas"/>
          <w:color w:val="000000"/>
          <w:sz w:val="20"/>
          <w:szCs w:val="20"/>
        </w:rPr>
        <w:tab/>
      </w:r>
    </w:p>
    <w:p w14:paraId="6336E666" w14:textId="01A1015D" w:rsidR="00BB75D7" w:rsidRDefault="009505AE" w:rsidP="009505AE">
      <w:pPr>
        <w:rPr>
          <w:rFonts w:ascii="Consolas" w:hAnsi="Consolas" w:cs="Consolas"/>
          <w:color w:val="000000"/>
          <w:sz w:val="20"/>
          <w:szCs w:val="20"/>
        </w:rPr>
      </w:pPr>
      <w:r w:rsidRPr="009505AE">
        <w:rPr>
          <w:rFonts w:ascii="Consolas" w:hAnsi="Consolas" w:cs="Consolas"/>
          <w:color w:val="000000"/>
          <w:sz w:val="20"/>
          <w:szCs w:val="20"/>
        </w:rPr>
        <w:t>}</w:t>
      </w:r>
    </w:p>
    <w:p w14:paraId="18BDED75" w14:textId="67556539" w:rsidR="009505AE" w:rsidRDefault="003B1C6A" w:rsidP="009505AE">
      <w:r>
        <w:t xml:space="preserve">An override is very </w:t>
      </w:r>
      <w:proofErr w:type="gramStart"/>
      <w:r>
        <w:t>simple,</w:t>
      </w:r>
      <w:proofErr w:type="gramEnd"/>
      <w:r>
        <w:t xml:space="preserve"> it’s just a method in the child class with an identical header to the method in the parent class. The only difference is the code within the method. </w:t>
      </w:r>
    </w:p>
    <w:p w14:paraId="521918C4" w14:textId="2EF6B6FA" w:rsidR="003B1C6A" w:rsidRDefault="003B1C6A" w:rsidP="009505AE">
      <w:r>
        <w:t xml:space="preserve">If we make an object of our </w:t>
      </w:r>
      <w:proofErr w:type="spellStart"/>
      <w:r>
        <w:t>ElectricCar</w:t>
      </w:r>
      <w:proofErr w:type="spellEnd"/>
      <w:r>
        <w:t xml:space="preserve"> class, we’ll find that the only version of the </w:t>
      </w:r>
      <w:proofErr w:type="gramStart"/>
      <w:r>
        <w:t>accelerate(</w:t>
      </w:r>
      <w:proofErr w:type="gramEnd"/>
      <w:r>
        <w:t xml:space="preserve">) method that’s available is the one defined in </w:t>
      </w:r>
      <w:proofErr w:type="spellStart"/>
      <w:r>
        <w:t>ElectricCar</w:t>
      </w:r>
      <w:proofErr w:type="spellEnd"/>
      <w:r>
        <w:t>:</w:t>
      </w:r>
    </w:p>
    <w:p w14:paraId="49D658B4" w14:textId="6174C685" w:rsidR="003B1C6A" w:rsidRDefault="003B1C6A" w:rsidP="009505AE">
      <w:r>
        <w:rPr>
          <w:noProof/>
          <w:lang w:eastAsia="en-GB"/>
        </w:rPr>
        <w:lastRenderedPageBreak/>
        <w:drawing>
          <wp:inline distT="0" distB="0" distL="0" distR="0" wp14:anchorId="52995950" wp14:editId="4E67642E">
            <wp:extent cx="5257800" cy="1079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C5BD" w14:textId="4509D6BC" w:rsidR="003B1C6A" w:rsidRDefault="003B1C6A" w:rsidP="009505AE">
      <w:r>
        <w:t xml:space="preserve">The version of </w:t>
      </w:r>
      <w:proofErr w:type="gramStart"/>
      <w:r>
        <w:t>accelerate(</w:t>
      </w:r>
      <w:proofErr w:type="gramEnd"/>
      <w:r>
        <w:t xml:space="preserve">) we defined in </w:t>
      </w:r>
      <w:proofErr w:type="spellStart"/>
      <w:r>
        <w:t>ElectricCar</w:t>
      </w:r>
      <w:proofErr w:type="spellEnd"/>
      <w:r>
        <w:t xml:space="preserve"> has replaced the version we defined in Car.</w:t>
      </w:r>
    </w:p>
    <w:p w14:paraId="257FB826" w14:textId="1D2C59CB" w:rsidR="00AA5CF0" w:rsidRDefault="00AA5CF0">
      <w:pPr>
        <w:spacing w:after="0" w:line="240" w:lineRule="auto"/>
      </w:pPr>
    </w:p>
    <w:p w14:paraId="12815D20" w14:textId="2227864D" w:rsidR="003B1C6A" w:rsidRDefault="00AA5CF0" w:rsidP="00AA5CF0">
      <w:pPr>
        <w:pStyle w:val="Heading2"/>
      </w:pPr>
      <w:r>
        <w:t>The @Override annotation</w:t>
      </w:r>
    </w:p>
    <w:p w14:paraId="6157EEAB" w14:textId="43BBA8DA" w:rsidR="00AA5CF0" w:rsidRDefault="00AA5CF0" w:rsidP="00AA5CF0">
      <w:r>
        <w:t xml:space="preserve">You might be wondering what the @Override annotation above the </w:t>
      </w:r>
      <w:proofErr w:type="gramStart"/>
      <w:r>
        <w:t>accelerate(</w:t>
      </w:r>
      <w:proofErr w:type="gramEnd"/>
      <w:r>
        <w:t xml:space="preserve">) method in </w:t>
      </w:r>
      <w:proofErr w:type="spellStart"/>
      <w:r>
        <w:t>ElectricCar</w:t>
      </w:r>
      <w:proofErr w:type="spellEnd"/>
      <w:r>
        <w:t xml:space="preserve"> does:</w:t>
      </w:r>
    </w:p>
    <w:p w14:paraId="6E95A8F1" w14:textId="77777777" w:rsidR="00AA5CF0" w:rsidRPr="009505AE" w:rsidRDefault="00AA5CF0" w:rsidP="00AA5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5AE">
        <w:rPr>
          <w:rFonts w:ascii="Consolas" w:hAnsi="Consolas" w:cs="Consolas"/>
          <w:color w:val="000000"/>
          <w:sz w:val="20"/>
          <w:szCs w:val="20"/>
        </w:rPr>
        <w:tab/>
      </w:r>
      <w:r w:rsidRPr="009505A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E7F1843" w14:textId="77777777" w:rsidR="00AA5CF0" w:rsidRPr="009505AE" w:rsidRDefault="00AA5CF0" w:rsidP="00AA5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5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505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505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05A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505AE">
        <w:rPr>
          <w:rFonts w:ascii="Consolas" w:hAnsi="Consolas" w:cs="Consolas"/>
          <w:color w:val="000000"/>
          <w:sz w:val="20"/>
          <w:szCs w:val="20"/>
        </w:rPr>
        <w:t xml:space="preserve"> accelerate() {</w:t>
      </w:r>
    </w:p>
    <w:p w14:paraId="6CD2C623" w14:textId="77777777" w:rsidR="00AA5CF0" w:rsidRPr="009505AE" w:rsidRDefault="00AA5CF0" w:rsidP="00AA5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5AE">
        <w:rPr>
          <w:rFonts w:ascii="Consolas" w:hAnsi="Consolas" w:cs="Consolas"/>
          <w:color w:val="000000"/>
          <w:sz w:val="20"/>
          <w:szCs w:val="20"/>
        </w:rPr>
        <w:tab/>
      </w:r>
      <w:r w:rsidRPr="009505AE">
        <w:rPr>
          <w:rFonts w:ascii="Consolas" w:hAnsi="Consolas" w:cs="Consolas"/>
          <w:color w:val="000000"/>
          <w:sz w:val="20"/>
          <w:szCs w:val="20"/>
        </w:rPr>
        <w:tab/>
      </w:r>
      <w:r w:rsidRPr="009505AE">
        <w:rPr>
          <w:rFonts w:ascii="Consolas" w:hAnsi="Consolas" w:cs="Consolas"/>
          <w:color w:val="3F7F5F"/>
          <w:sz w:val="20"/>
          <w:szCs w:val="20"/>
        </w:rPr>
        <w:t>// code to accelerate an electric car</w:t>
      </w:r>
    </w:p>
    <w:p w14:paraId="6D081A08" w14:textId="77777777" w:rsidR="00AA5CF0" w:rsidRPr="009505AE" w:rsidRDefault="00AA5CF0" w:rsidP="00AA5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5A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D1B190" w14:textId="6ADBA5B5" w:rsidR="00AA5CF0" w:rsidRDefault="00AA5CF0" w:rsidP="00AA5CF0"/>
    <w:p w14:paraId="0770F3E3" w14:textId="008A03A1" w:rsidR="00AA5CF0" w:rsidRDefault="00AA5CF0" w:rsidP="00AA5CF0">
      <w:r>
        <w:t xml:space="preserve">In our example, if you delete @Override, you </w:t>
      </w:r>
      <w:proofErr w:type="gramStart"/>
      <w:r>
        <w:t>won’t</w:t>
      </w:r>
      <w:proofErr w:type="gramEnd"/>
      <w:r>
        <w:t xml:space="preserve"> notice any difference, the code will still compile and run the same way. So </w:t>
      </w:r>
      <w:proofErr w:type="gramStart"/>
      <w:r>
        <w:t>what’s</w:t>
      </w:r>
      <w:proofErr w:type="gramEnd"/>
      <w:r>
        <w:t xml:space="preserve"> the point of it? </w:t>
      </w:r>
    </w:p>
    <w:p w14:paraId="28C48134" w14:textId="7B91D79A" w:rsidR="00AA5CF0" w:rsidRDefault="00AA5CF0" w:rsidP="00AA5CF0">
      <w:r>
        <w:t xml:space="preserve">The purpose of @Override is to check that a method in a child class really is overriding a method in its parent class. Effectively </w:t>
      </w:r>
      <w:proofErr w:type="gramStart"/>
      <w:r>
        <w:t>it’s</w:t>
      </w:r>
      <w:proofErr w:type="gramEnd"/>
      <w:r>
        <w:t xml:space="preserve"> a way of checking for typos. </w:t>
      </w:r>
      <w:proofErr w:type="gramStart"/>
      <w:r>
        <w:t>Here’s</w:t>
      </w:r>
      <w:proofErr w:type="gramEnd"/>
      <w:r>
        <w:t xml:space="preserve"> an example:</w:t>
      </w:r>
    </w:p>
    <w:p w14:paraId="293E495F" w14:textId="6188C589" w:rsidR="00AA5CF0" w:rsidRDefault="00AA5CF0" w:rsidP="00AA5CF0">
      <w:r>
        <w:rPr>
          <w:noProof/>
          <w:lang w:eastAsia="en-GB"/>
        </w:rPr>
        <w:drawing>
          <wp:inline distT="0" distB="0" distL="0" distR="0" wp14:anchorId="0FBE379C" wp14:editId="67F701EC">
            <wp:extent cx="3994150" cy="965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0364" w14:textId="6DA52BF7" w:rsidR="00AA5CF0" w:rsidRPr="00AA5CF0" w:rsidRDefault="00AA5CF0" w:rsidP="00AA5CF0">
      <w:r>
        <w:t xml:space="preserve">If you miss-spell accelerate (in this case there’s an ‘e’ missing), @Override will force a compile error. This is because the name of the method in </w:t>
      </w:r>
      <w:proofErr w:type="spellStart"/>
      <w:r>
        <w:t>ElectricCar</w:t>
      </w:r>
      <w:proofErr w:type="spellEnd"/>
      <w:r>
        <w:t xml:space="preserve"> </w:t>
      </w:r>
      <w:proofErr w:type="gramStart"/>
      <w:r>
        <w:t>doesn’t</w:t>
      </w:r>
      <w:proofErr w:type="gramEnd"/>
      <w:r>
        <w:t xml:space="preserve"> match the name of the method in Car. </w:t>
      </w:r>
    </w:p>
    <w:p w14:paraId="33077175" w14:textId="105C719F" w:rsidR="003B1C6A" w:rsidRDefault="00AA5CF0" w:rsidP="009505AE">
      <w:r>
        <w:t>Without the @</w:t>
      </w:r>
      <w:proofErr w:type="gramStart"/>
      <w:r>
        <w:t>Override</w:t>
      </w:r>
      <w:proofErr w:type="gramEnd"/>
      <w:r>
        <w:t xml:space="preserve"> this would compile and we wouldn’t notice a problem. However the </w:t>
      </w:r>
      <w:proofErr w:type="gramStart"/>
      <w:r>
        <w:t>accelerate(</w:t>
      </w:r>
      <w:proofErr w:type="gramEnd"/>
      <w:r>
        <w:t>) method in Car wouldn’t’ have been overridden and we’d have two similarly named methods instead:</w:t>
      </w:r>
    </w:p>
    <w:p w14:paraId="457F8FE4" w14:textId="7347C685" w:rsidR="00AA5CF0" w:rsidRDefault="00AA5CF0" w:rsidP="009505AE">
      <w:r>
        <w:rPr>
          <w:noProof/>
          <w:lang w:eastAsia="en-GB"/>
        </w:rPr>
        <w:lastRenderedPageBreak/>
        <w:drawing>
          <wp:inline distT="0" distB="0" distL="0" distR="0" wp14:anchorId="2DEAB0CB" wp14:editId="08A241F8">
            <wp:extent cx="5149850" cy="1270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C90A" w14:textId="397D5237" w:rsidR="00AA5CF0" w:rsidRDefault="00AA5CF0" w:rsidP="009505AE"/>
    <w:p w14:paraId="17C7D828" w14:textId="3435D5E4" w:rsidR="00A366A6" w:rsidRDefault="00A366A6" w:rsidP="00A366A6">
      <w:pPr>
        <w:pStyle w:val="Heading2"/>
      </w:pPr>
      <w:r>
        <w:t>Alternative terms for overriding</w:t>
      </w:r>
    </w:p>
    <w:p w14:paraId="105B5BDB" w14:textId="78BEFE92" w:rsidR="00A366A6" w:rsidRDefault="00A366A6" w:rsidP="00A366A6">
      <w:r>
        <w:t xml:space="preserve">Overriding </w:t>
      </w:r>
      <w:proofErr w:type="gramStart"/>
      <w:r>
        <w:t>is also known</w:t>
      </w:r>
      <w:proofErr w:type="gramEnd"/>
      <w:r>
        <w:t xml:space="preserve"> as late binding or runtime polymorphism. </w:t>
      </w:r>
      <w:proofErr w:type="gramStart"/>
      <w:r>
        <w:t>Here’s</w:t>
      </w:r>
      <w:proofErr w:type="gramEnd"/>
      <w:r>
        <w:t xml:space="preserve"> a simple example to explain why:</w:t>
      </w:r>
    </w:p>
    <w:p w14:paraId="1DA1E551" w14:textId="784D81F3" w:rsidR="00F546B0" w:rsidRPr="00F546B0" w:rsidRDefault="00F546B0" w:rsidP="00F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546B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46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46B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546B0">
        <w:rPr>
          <w:rFonts w:ascii="Consolas" w:hAnsi="Consolas" w:cs="Consolas"/>
          <w:color w:val="000000"/>
          <w:sz w:val="20"/>
          <w:szCs w:val="20"/>
        </w:rPr>
        <w:t xml:space="preserve"> Race {</w:t>
      </w:r>
    </w:p>
    <w:p w14:paraId="66E70DD2" w14:textId="77777777" w:rsidR="00F546B0" w:rsidRPr="00F546B0" w:rsidRDefault="00F546B0" w:rsidP="00F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A105F" w14:textId="5772D3BD" w:rsidR="00F546B0" w:rsidRPr="00F546B0" w:rsidRDefault="00F546B0" w:rsidP="00F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46B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46B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46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46B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546B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46B0">
        <w:rPr>
          <w:rFonts w:ascii="Consolas" w:hAnsi="Consolas" w:cs="Consolas"/>
          <w:color w:val="000000"/>
          <w:sz w:val="20"/>
          <w:szCs w:val="20"/>
        </w:rPr>
        <w:t>startRace</w:t>
      </w:r>
      <w:proofErr w:type="spellEnd"/>
      <w:r w:rsidRPr="00F546B0">
        <w:rPr>
          <w:rFonts w:ascii="Consolas" w:hAnsi="Consolas" w:cs="Consolas"/>
          <w:color w:val="000000"/>
          <w:sz w:val="20"/>
          <w:szCs w:val="20"/>
        </w:rPr>
        <w:t xml:space="preserve">(Car </w:t>
      </w:r>
      <w:r w:rsidRPr="00F546B0">
        <w:rPr>
          <w:rFonts w:ascii="Consolas" w:hAnsi="Consolas" w:cs="Consolas"/>
          <w:color w:val="6A3E3E"/>
          <w:sz w:val="20"/>
          <w:szCs w:val="20"/>
        </w:rPr>
        <w:t>car</w:t>
      </w:r>
      <w:r w:rsidRPr="00F546B0">
        <w:rPr>
          <w:rFonts w:ascii="Consolas" w:hAnsi="Consolas" w:cs="Consolas"/>
          <w:color w:val="000000"/>
          <w:sz w:val="20"/>
          <w:szCs w:val="20"/>
        </w:rPr>
        <w:t>) {</w:t>
      </w:r>
    </w:p>
    <w:p w14:paraId="013C1F73" w14:textId="030EF9D0" w:rsidR="00F546B0" w:rsidRPr="00F546B0" w:rsidRDefault="00F546B0" w:rsidP="00F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46B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46B0">
        <w:rPr>
          <w:rFonts w:ascii="Consolas" w:hAnsi="Consolas" w:cs="Consolas"/>
          <w:color w:val="6A3E3E"/>
          <w:sz w:val="20"/>
          <w:szCs w:val="20"/>
        </w:rPr>
        <w:t>car</w:t>
      </w:r>
      <w:r w:rsidRPr="00F546B0">
        <w:rPr>
          <w:rFonts w:ascii="Consolas" w:hAnsi="Consolas" w:cs="Consolas"/>
          <w:color w:val="000000"/>
          <w:sz w:val="20"/>
          <w:szCs w:val="20"/>
        </w:rPr>
        <w:t>.accelerate</w:t>
      </w:r>
      <w:proofErr w:type="spellEnd"/>
      <w:r w:rsidRPr="00F546B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46B0">
        <w:rPr>
          <w:rFonts w:ascii="Consolas" w:hAnsi="Consolas" w:cs="Consolas"/>
          <w:color w:val="000000"/>
          <w:sz w:val="20"/>
          <w:szCs w:val="20"/>
        </w:rPr>
        <w:t>);</w:t>
      </w:r>
    </w:p>
    <w:p w14:paraId="52392478" w14:textId="5BE2C920" w:rsidR="00A366A6" w:rsidRDefault="00F546B0" w:rsidP="00F546B0">
      <w:pPr>
        <w:rPr>
          <w:rFonts w:ascii="Consolas" w:hAnsi="Consolas" w:cs="Consolas"/>
          <w:color w:val="000000"/>
          <w:sz w:val="20"/>
          <w:szCs w:val="20"/>
        </w:rPr>
      </w:pPr>
      <w:r w:rsidRPr="00F546B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4AC2D1" w14:textId="2EC659D3" w:rsidR="00F546B0" w:rsidRPr="00F546B0" w:rsidRDefault="00F546B0" w:rsidP="00F546B0">
      <w:pPr>
        <w:rPr>
          <w:rFonts w:ascii="Consolas" w:hAnsi="Consolas" w:cs="Consolas"/>
          <w:color w:val="000000"/>
          <w:sz w:val="20"/>
          <w:szCs w:val="20"/>
        </w:rPr>
      </w:pPr>
      <w:r w:rsidRPr="00F546B0">
        <w:rPr>
          <w:rFonts w:ascii="Consolas" w:hAnsi="Consolas" w:cs="Consolas"/>
          <w:color w:val="000000"/>
          <w:sz w:val="20"/>
          <w:szCs w:val="20"/>
        </w:rPr>
        <w:t>}</w:t>
      </w:r>
    </w:p>
    <w:p w14:paraId="17AF88DD" w14:textId="69C986E4" w:rsidR="00A366A6" w:rsidRDefault="00F546B0" w:rsidP="009505AE">
      <w:r>
        <w:t xml:space="preserve">The </w:t>
      </w:r>
      <w:proofErr w:type="spellStart"/>
      <w:proofErr w:type="gramStart"/>
      <w:r>
        <w:t>startRace</w:t>
      </w:r>
      <w:proofErr w:type="spellEnd"/>
      <w:r>
        <w:t>(</w:t>
      </w:r>
      <w:proofErr w:type="gramEnd"/>
      <w:r>
        <w:t xml:space="preserve">) method takes a Car object as an argument. At the time of writing the </w:t>
      </w:r>
      <w:proofErr w:type="gramStart"/>
      <w:r>
        <w:t>method</w:t>
      </w:r>
      <w:proofErr w:type="gramEnd"/>
      <w:r>
        <w:t xml:space="preserve"> we have no idea whether a regular car or an electric car will be passed into the method. This means that we won’t know which version of the </w:t>
      </w:r>
      <w:proofErr w:type="gramStart"/>
      <w:r>
        <w:t>accelerate(</w:t>
      </w:r>
      <w:proofErr w:type="gramEnd"/>
      <w:r>
        <w:t xml:space="preserve">) method will actually be called until an object is passed into the </w:t>
      </w:r>
      <w:proofErr w:type="spellStart"/>
      <w:r>
        <w:t>startRace</w:t>
      </w:r>
      <w:proofErr w:type="spellEnd"/>
      <w:r>
        <w:t>() method. This will only happen when the application is running. Hence runtime polymorphism, or late binding.</w:t>
      </w:r>
    </w:p>
    <w:p w14:paraId="4983BF67" w14:textId="1EA50DE9" w:rsidR="00643DB5" w:rsidRDefault="00643DB5" w:rsidP="00643DB5">
      <w:pPr>
        <w:pStyle w:val="Heading1"/>
      </w:pPr>
      <w:r>
        <w:t xml:space="preserve">Overriding the </w:t>
      </w:r>
      <w:proofErr w:type="gramStart"/>
      <w:r>
        <w:t>equals(</w:t>
      </w:r>
      <w:proofErr w:type="gramEnd"/>
      <w:r>
        <w:t>)</w:t>
      </w:r>
      <w:r w:rsidR="00E85E34">
        <w:t xml:space="preserve"> and </w:t>
      </w:r>
      <w:proofErr w:type="spellStart"/>
      <w:r w:rsidR="00E85E34">
        <w:t>hashCode</w:t>
      </w:r>
      <w:proofErr w:type="spellEnd"/>
      <w:r w:rsidR="00E85E34">
        <w:t xml:space="preserve">() </w:t>
      </w:r>
      <w:r>
        <w:t>methods</w:t>
      </w:r>
    </w:p>
    <w:p w14:paraId="4E64C14B" w14:textId="0127260C" w:rsidR="00643DB5" w:rsidRDefault="00F546B0" w:rsidP="00F546B0">
      <w:r>
        <w:t xml:space="preserve">In this section </w:t>
      </w:r>
      <w:proofErr w:type="gramStart"/>
      <w:r>
        <w:t>we’re</w:t>
      </w:r>
      <w:proofErr w:type="gramEnd"/>
      <w:r>
        <w:t xml:space="preserve"> going to look at </w:t>
      </w:r>
      <w:r w:rsidR="00E85E34">
        <w:t>two</w:t>
      </w:r>
      <w:r>
        <w:t xml:space="preserve"> of the most commonly </w:t>
      </w:r>
      <w:proofErr w:type="spellStart"/>
      <w:r>
        <w:t>overriden</w:t>
      </w:r>
      <w:proofErr w:type="spellEnd"/>
      <w:r>
        <w:t xml:space="preserve"> methods in Java. Before we look at how to override them, let’s start by looking at what the </w:t>
      </w:r>
      <w:proofErr w:type="gramStart"/>
      <w:r>
        <w:t>equals(</w:t>
      </w:r>
      <w:proofErr w:type="gramEnd"/>
      <w:r>
        <w:t xml:space="preserve">) method is used for. </w:t>
      </w:r>
    </w:p>
    <w:p w14:paraId="4D7E14A5" w14:textId="6D529B10" w:rsidR="00E85E34" w:rsidRDefault="00E85E34" w:rsidP="00E85E34">
      <w:pPr>
        <w:pStyle w:val="Heading3"/>
      </w:pPr>
      <w:r>
        <w:t>Equals</w:t>
      </w:r>
    </w:p>
    <w:p w14:paraId="2EA06A7B" w14:textId="31CE2C16" w:rsidR="00F546B0" w:rsidRDefault="00F546B0" w:rsidP="00F546B0">
      <w:r>
        <w:t xml:space="preserve">By now you will probably have used </w:t>
      </w:r>
      <w:proofErr w:type="gramStart"/>
      <w:r>
        <w:t>equals(</w:t>
      </w:r>
      <w:proofErr w:type="gramEnd"/>
      <w:r>
        <w:t xml:space="preserve">) many times to check if two String objects contain the same text. Hopefully you’ll remember that == is used to compare primitives, but </w:t>
      </w:r>
      <w:proofErr w:type="gramStart"/>
      <w:r>
        <w:t>equals(</w:t>
      </w:r>
      <w:proofErr w:type="gramEnd"/>
      <w:r>
        <w:t>) is used to compare objects.</w:t>
      </w:r>
    </w:p>
    <w:p w14:paraId="420B6001" w14:textId="71C931E6" w:rsidR="00F546B0" w:rsidRDefault="007F2FF2" w:rsidP="00F546B0">
      <w:proofErr w:type="gramStart"/>
      <w:r>
        <w:t>Here’s</w:t>
      </w:r>
      <w:proofErr w:type="gramEnd"/>
      <w:r>
        <w:t xml:space="preserve"> an example. </w:t>
      </w:r>
      <w:proofErr w:type="gramStart"/>
      <w:r>
        <w:t>Let’s</w:t>
      </w:r>
      <w:proofErr w:type="gramEnd"/>
      <w:r>
        <w:t xml:space="preserve"> start by creating two identical car objects. </w:t>
      </w:r>
      <w:proofErr w:type="gramStart"/>
      <w:r>
        <w:t>We’ll</w:t>
      </w:r>
      <w:proofErr w:type="gramEnd"/>
      <w:r>
        <w:t xml:space="preserve"> pass their make and engine size into the constructor:</w:t>
      </w:r>
    </w:p>
    <w:p w14:paraId="56EFD954" w14:textId="77777777" w:rsidR="007F2FF2" w:rsidRDefault="007F2FF2" w:rsidP="007F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Car </w:t>
      </w:r>
      <w:r>
        <w:rPr>
          <w:rFonts w:ascii="Consolas" w:hAnsi="Consolas" w:cs="Consolas"/>
          <w:color w:val="6A3E3E"/>
          <w:sz w:val="28"/>
          <w:szCs w:val="28"/>
        </w:rPr>
        <w:t>car1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"Ford"</w:t>
      </w:r>
      <w:r>
        <w:rPr>
          <w:rFonts w:ascii="Consolas" w:hAnsi="Consolas" w:cs="Consolas"/>
          <w:color w:val="000000"/>
          <w:sz w:val="28"/>
          <w:szCs w:val="28"/>
        </w:rPr>
        <w:t>,2.0);</w:t>
      </w:r>
    </w:p>
    <w:p w14:paraId="4E8C3C70" w14:textId="7A0ADCDC" w:rsidR="007F2FF2" w:rsidRDefault="007F2FF2" w:rsidP="007F2F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Car </w:t>
      </w:r>
      <w:r>
        <w:rPr>
          <w:rFonts w:ascii="Consolas" w:hAnsi="Consolas" w:cs="Consolas"/>
          <w:color w:val="6A3E3E"/>
          <w:sz w:val="28"/>
          <w:szCs w:val="28"/>
        </w:rPr>
        <w:t>car2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"Ford"</w:t>
      </w:r>
      <w:r>
        <w:rPr>
          <w:rFonts w:ascii="Consolas" w:hAnsi="Consolas" w:cs="Consolas"/>
          <w:color w:val="000000"/>
          <w:sz w:val="28"/>
          <w:szCs w:val="28"/>
        </w:rPr>
        <w:t>,2.0);</w:t>
      </w:r>
    </w:p>
    <w:p w14:paraId="0DC7E5C7" w14:textId="5227F487" w:rsidR="007F2FF2" w:rsidRDefault="007F2FF2" w:rsidP="007F2FF2">
      <w:r>
        <w:t xml:space="preserve">Let’s now use the </w:t>
      </w:r>
      <w:proofErr w:type="gramStart"/>
      <w:r>
        <w:t>equals(</w:t>
      </w:r>
      <w:proofErr w:type="gramEnd"/>
      <w:r>
        <w:t>) method to see if the two cars have the same attributes:</w:t>
      </w:r>
    </w:p>
    <w:p w14:paraId="61DCBB5A" w14:textId="2E02C160" w:rsidR="007F2FF2" w:rsidRDefault="007F2FF2" w:rsidP="007F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car1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car2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3AC15B83" w14:textId="77777777" w:rsidR="007F2FF2" w:rsidRPr="007F2FF2" w:rsidRDefault="007F2FF2" w:rsidP="007F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65BBBA" w14:textId="5A6ED04B" w:rsidR="007F2FF2" w:rsidRDefault="007F2FF2" w:rsidP="007F2FF2">
      <w:r>
        <w:t xml:space="preserve">You’re probably expecting the </w:t>
      </w:r>
      <w:proofErr w:type="gramStart"/>
      <w:r>
        <w:t>equals(</w:t>
      </w:r>
      <w:proofErr w:type="gramEnd"/>
      <w:r>
        <w:t>) method to return true, but actually it returns false.</w:t>
      </w:r>
      <w:r w:rsidR="004A5CA8">
        <w:t xml:space="preserve"> This wasn’t a problem when you used the </w:t>
      </w:r>
      <w:proofErr w:type="gramStart"/>
      <w:r w:rsidR="004A5CA8">
        <w:t>equals(</w:t>
      </w:r>
      <w:proofErr w:type="gramEnd"/>
      <w:r w:rsidR="004A5CA8">
        <w:t xml:space="preserve">) method to compare two Strings. So </w:t>
      </w:r>
      <w:proofErr w:type="gramStart"/>
      <w:r w:rsidR="004A5CA8">
        <w:t>what’s</w:t>
      </w:r>
      <w:proofErr w:type="gramEnd"/>
      <w:r w:rsidR="004A5CA8">
        <w:t xml:space="preserve"> the problem?</w:t>
      </w:r>
    </w:p>
    <w:p w14:paraId="6839C0C9" w14:textId="193CAEF7" w:rsidR="004A5CA8" w:rsidRDefault="004A5CA8" w:rsidP="007F2FF2">
      <w:proofErr w:type="gramStart"/>
      <w:r>
        <w:t>Let’s</w:t>
      </w:r>
      <w:proofErr w:type="gramEnd"/>
      <w:r>
        <w:t xml:space="preserve"> look a bit more closely:</w:t>
      </w:r>
    </w:p>
    <w:p w14:paraId="47E1A7D4" w14:textId="72F3AE53" w:rsidR="004A5CA8" w:rsidRDefault="004A5CA8" w:rsidP="007F2FF2">
      <w:r>
        <w:rPr>
          <w:noProof/>
          <w:lang w:eastAsia="en-GB"/>
        </w:rPr>
        <w:drawing>
          <wp:inline distT="0" distB="0" distL="0" distR="0" wp14:anchorId="06CB19AA" wp14:editId="39F1E03F">
            <wp:extent cx="2997200" cy="76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A2C3" w14:textId="5F0017E8" w:rsidR="004A5CA8" w:rsidRDefault="004A5CA8" w:rsidP="007F2FF2">
      <w:r>
        <w:t xml:space="preserve">We can see that Car’s </w:t>
      </w:r>
      <w:proofErr w:type="gramStart"/>
      <w:r>
        <w:t>equals(</w:t>
      </w:r>
      <w:proofErr w:type="gramEnd"/>
      <w:r>
        <w:t>) method is defined in the Object class.</w:t>
      </w:r>
    </w:p>
    <w:p w14:paraId="1E81063A" w14:textId="3A9C160B" w:rsidR="004A5CA8" w:rsidRDefault="004A5CA8" w:rsidP="007F2FF2">
      <w:r>
        <w:t xml:space="preserve">But String’s </w:t>
      </w:r>
      <w:proofErr w:type="gramStart"/>
      <w:r>
        <w:t>equals(</w:t>
      </w:r>
      <w:proofErr w:type="gramEnd"/>
      <w:r>
        <w:t xml:space="preserve">) method is defined in String. The </w:t>
      </w:r>
      <w:proofErr w:type="gramStart"/>
      <w:r>
        <w:t>equals(</w:t>
      </w:r>
      <w:proofErr w:type="gramEnd"/>
      <w:r>
        <w:t>) method has been overridden in the String class.</w:t>
      </w:r>
    </w:p>
    <w:p w14:paraId="4CBF180C" w14:textId="1B292203" w:rsidR="004A5CA8" w:rsidRDefault="004A5CA8" w:rsidP="007F2FF2">
      <w:r>
        <w:rPr>
          <w:noProof/>
          <w:lang w:eastAsia="en-GB"/>
        </w:rPr>
        <w:drawing>
          <wp:inline distT="0" distB="0" distL="0" distR="0" wp14:anchorId="6BAEEBA6" wp14:editId="0095693A">
            <wp:extent cx="3526790" cy="1110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9001" w14:textId="45A66725" w:rsidR="004A5CA8" w:rsidRDefault="004A5CA8" w:rsidP="007F2FF2">
      <w:r>
        <w:t xml:space="preserve">So why was the method overridden in String. </w:t>
      </w:r>
      <w:proofErr w:type="gramStart"/>
      <w:r>
        <w:t>Let’s</w:t>
      </w:r>
      <w:proofErr w:type="gramEnd"/>
      <w:r>
        <w:t xml:space="preserve"> have a look at the source code for the Object class:</w:t>
      </w:r>
    </w:p>
    <w:p w14:paraId="21A2ACEB" w14:textId="77777777" w:rsidR="0023068B" w:rsidRPr="0023068B" w:rsidRDefault="0023068B" w:rsidP="0023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68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3068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306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68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3068B"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proofErr w:type="spellStart"/>
      <w:r w:rsidRPr="0023068B"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 w:rsidRPr="0023068B">
        <w:rPr>
          <w:rFonts w:ascii="Consolas" w:hAnsi="Consolas" w:cs="Consolas"/>
          <w:color w:val="000000"/>
          <w:sz w:val="20"/>
          <w:szCs w:val="20"/>
        </w:rPr>
        <w:t>) {</w:t>
      </w:r>
    </w:p>
    <w:p w14:paraId="78D06E56" w14:textId="77777777" w:rsidR="0023068B" w:rsidRPr="0023068B" w:rsidRDefault="0023068B" w:rsidP="0023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68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23068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23068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3068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3068B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23068B"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 w:rsidRPr="0023068B">
        <w:rPr>
          <w:rFonts w:ascii="Consolas" w:hAnsi="Consolas" w:cs="Consolas"/>
          <w:color w:val="000000"/>
          <w:sz w:val="20"/>
          <w:szCs w:val="20"/>
        </w:rPr>
        <w:t>);</w:t>
      </w:r>
    </w:p>
    <w:p w14:paraId="1BCFDD9F" w14:textId="6F25D792" w:rsidR="004A5CA8" w:rsidRPr="0023068B" w:rsidRDefault="0023068B" w:rsidP="0023068B">
      <w:pPr>
        <w:rPr>
          <w:sz w:val="20"/>
          <w:szCs w:val="20"/>
        </w:rPr>
      </w:pPr>
      <w:r w:rsidRPr="0023068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8D337D" w14:textId="45901082" w:rsidR="004A5CA8" w:rsidRDefault="0023068B" w:rsidP="0023068B">
      <w:r>
        <w:t xml:space="preserve">You can see that the </w:t>
      </w:r>
      <w:proofErr w:type="gramStart"/>
      <w:r>
        <w:t>equals(</w:t>
      </w:r>
      <w:proofErr w:type="gramEnd"/>
      <w:r>
        <w:t>) method defined in the Object class doesn’t do much. All it does is compare two objects using</w:t>
      </w:r>
      <w:r w:rsidR="00E85E34">
        <w:t xml:space="preserve"> the</w:t>
      </w:r>
      <w:r>
        <w:t xml:space="preserve"> ==</w:t>
      </w:r>
      <w:r w:rsidR="00E85E34">
        <w:t xml:space="preserve"> operator</w:t>
      </w:r>
      <w:r>
        <w:t xml:space="preserve">. </w:t>
      </w:r>
      <w:r w:rsidR="00E85E34">
        <w:t xml:space="preserve">The method in Object is really just acting as a placeholder. To make it work for a class </w:t>
      </w:r>
      <w:proofErr w:type="gramStart"/>
      <w:r w:rsidR="00E85E34">
        <w:t>you’ve</w:t>
      </w:r>
      <w:proofErr w:type="gramEnd"/>
      <w:r w:rsidR="00E85E34">
        <w:t xml:space="preserve"> written you’ll need to override the method.</w:t>
      </w:r>
    </w:p>
    <w:p w14:paraId="0D8B3A2C" w14:textId="417971BC" w:rsidR="00E85E34" w:rsidRDefault="00E85E34" w:rsidP="0023068B">
      <w:r>
        <w:t xml:space="preserve">The overridden method needs to compare each of the attributes within the two objects. This can be quite long if the class has </w:t>
      </w:r>
      <w:proofErr w:type="gramStart"/>
      <w:r>
        <w:t>a lot of</w:t>
      </w:r>
      <w:proofErr w:type="gramEnd"/>
      <w:r>
        <w:t xml:space="preserve"> attributes. The good news is that your IDE can automatically generate the </w:t>
      </w:r>
      <w:proofErr w:type="gramStart"/>
      <w:r>
        <w:t>equals(</w:t>
      </w:r>
      <w:proofErr w:type="gramEnd"/>
      <w:r>
        <w:t xml:space="preserve">) method for you. If you’re using Eclipse, just go to the Source menu and choose ‘Generate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and equals() methods’. </w:t>
      </w:r>
    </w:p>
    <w:p w14:paraId="6B0D166E" w14:textId="702271B2" w:rsidR="00E85E34" w:rsidRDefault="00E85E34" w:rsidP="0023068B"/>
    <w:p w14:paraId="74709DB1" w14:textId="48F7EF9D" w:rsidR="00E85E34" w:rsidRDefault="00E85E34" w:rsidP="00E85E34">
      <w:pPr>
        <w:pStyle w:val="Heading3"/>
      </w:pPr>
      <w:proofErr w:type="spellStart"/>
      <w:r>
        <w:t>HashCode</w:t>
      </w:r>
      <w:proofErr w:type="spellEnd"/>
    </w:p>
    <w:p w14:paraId="6AB03645" w14:textId="5C711877" w:rsidR="00E85E34" w:rsidRDefault="00E85E34" w:rsidP="00E85E34">
      <w:r>
        <w:t xml:space="preserve">The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method is another method defined in the Object class. Like </w:t>
      </w:r>
      <w:proofErr w:type="gramStart"/>
      <w:r>
        <w:t>equals(</w:t>
      </w:r>
      <w:proofErr w:type="gramEnd"/>
      <w:r>
        <w:t xml:space="preserve">) it’s a way of checking if two objects contain the same attributes. </w:t>
      </w:r>
      <w:proofErr w:type="gramStart"/>
      <w:r>
        <w:t>It’s</w:t>
      </w:r>
      <w:proofErr w:type="gramEnd"/>
      <w:r>
        <w:t xml:space="preserve"> commonly used by some of the built in Collection classes that you’ll see in week 2 of OOD. </w:t>
      </w:r>
    </w:p>
    <w:p w14:paraId="79C47321" w14:textId="699BC4F3" w:rsidR="00E85E34" w:rsidRDefault="00E85E34" w:rsidP="00E85E34">
      <w:r>
        <w:lastRenderedPageBreak/>
        <w:t xml:space="preserve">The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method calculates the hash code for an object. The hash code is a slightly less reliable way than </w:t>
      </w:r>
      <w:proofErr w:type="gramStart"/>
      <w:r>
        <w:t>equals(</w:t>
      </w:r>
      <w:proofErr w:type="gramEnd"/>
      <w:r>
        <w:t xml:space="preserve">) of checking if two objects contain the same data. If two objects are identical, they will have the same hash code. If two objects are </w:t>
      </w:r>
      <w:proofErr w:type="gramStart"/>
      <w:r>
        <w:t>different</w:t>
      </w:r>
      <w:proofErr w:type="gramEnd"/>
      <w:r>
        <w:t xml:space="preserve"> they will probably have different hash codes.</w:t>
      </w:r>
      <w:r w:rsidR="00AB597E">
        <w:t xml:space="preserve"> Note the word ‘probably’. The hash code is an </w:t>
      </w:r>
      <w:proofErr w:type="spellStart"/>
      <w:r w:rsidR="00AB597E">
        <w:t>int</w:t>
      </w:r>
      <w:proofErr w:type="spellEnd"/>
      <w:r w:rsidR="00AB597E">
        <w:t xml:space="preserve"> and so has a limited number of possible values. The number of possible object values is infinite. </w:t>
      </w:r>
      <w:proofErr w:type="gramStart"/>
      <w:r w:rsidR="00AB597E">
        <w:t>So</w:t>
      </w:r>
      <w:proofErr w:type="gramEnd"/>
      <w:r w:rsidR="00AB597E">
        <w:t xml:space="preserve"> it’s possible for two different objects to have the same hash code.</w:t>
      </w:r>
    </w:p>
    <w:p w14:paraId="17DF932B" w14:textId="240A0904" w:rsidR="00AB597E" w:rsidRDefault="00AB597E" w:rsidP="00E85E34">
      <w:proofErr w:type="gramStart"/>
      <w:r>
        <w:t>Let’s</w:t>
      </w:r>
      <w:proofErr w:type="gramEnd"/>
      <w:r>
        <w:t xml:space="preserve"> try getting the hash codes of our two identical Car objects:</w:t>
      </w:r>
    </w:p>
    <w:p w14:paraId="11D14E7D" w14:textId="77777777" w:rsidR="00AB597E" w:rsidRPr="00AB597E" w:rsidRDefault="00AB597E" w:rsidP="00AB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97E">
        <w:rPr>
          <w:rFonts w:ascii="Consolas" w:hAnsi="Consolas" w:cs="Consolas"/>
          <w:color w:val="000000"/>
          <w:sz w:val="20"/>
          <w:szCs w:val="20"/>
        </w:rPr>
        <w:tab/>
      </w:r>
      <w:r w:rsidRPr="00AB597E"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 w:rsidRPr="00AB597E">
        <w:rPr>
          <w:rFonts w:ascii="Consolas" w:hAnsi="Consolas" w:cs="Consolas"/>
          <w:color w:val="6A3E3E"/>
          <w:sz w:val="20"/>
          <w:szCs w:val="20"/>
        </w:rPr>
        <w:t>car1</w:t>
      </w:r>
      <w:r w:rsidRPr="00AB597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B597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B59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B597E"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 w:rsidRPr="00AB597E">
        <w:rPr>
          <w:rFonts w:ascii="Consolas" w:hAnsi="Consolas" w:cs="Consolas"/>
          <w:color w:val="2A00FF"/>
          <w:sz w:val="20"/>
          <w:szCs w:val="20"/>
        </w:rPr>
        <w:t>"Ford"</w:t>
      </w:r>
      <w:r w:rsidRPr="00AB597E">
        <w:rPr>
          <w:rFonts w:ascii="Consolas" w:hAnsi="Consolas" w:cs="Consolas"/>
          <w:color w:val="000000"/>
          <w:sz w:val="20"/>
          <w:szCs w:val="20"/>
        </w:rPr>
        <w:t>,2.0);</w:t>
      </w:r>
    </w:p>
    <w:p w14:paraId="25BCC304" w14:textId="77777777" w:rsidR="00AB597E" w:rsidRPr="00AB597E" w:rsidRDefault="00AB597E" w:rsidP="00AB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97E">
        <w:rPr>
          <w:rFonts w:ascii="Consolas" w:hAnsi="Consolas" w:cs="Consolas"/>
          <w:color w:val="000000"/>
          <w:sz w:val="20"/>
          <w:szCs w:val="20"/>
        </w:rPr>
        <w:tab/>
      </w:r>
      <w:r w:rsidRPr="00AB597E"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 w:rsidRPr="00AB597E">
        <w:rPr>
          <w:rFonts w:ascii="Consolas" w:hAnsi="Consolas" w:cs="Consolas"/>
          <w:color w:val="6A3E3E"/>
          <w:sz w:val="20"/>
          <w:szCs w:val="20"/>
        </w:rPr>
        <w:t>car2</w:t>
      </w:r>
      <w:r w:rsidRPr="00AB597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B597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B59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B597E"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 w:rsidRPr="00AB597E">
        <w:rPr>
          <w:rFonts w:ascii="Consolas" w:hAnsi="Consolas" w:cs="Consolas"/>
          <w:color w:val="2A00FF"/>
          <w:sz w:val="20"/>
          <w:szCs w:val="20"/>
        </w:rPr>
        <w:t>"Ford"</w:t>
      </w:r>
      <w:r w:rsidRPr="00AB597E">
        <w:rPr>
          <w:rFonts w:ascii="Consolas" w:hAnsi="Consolas" w:cs="Consolas"/>
          <w:color w:val="000000"/>
          <w:sz w:val="20"/>
          <w:szCs w:val="20"/>
        </w:rPr>
        <w:t>,2.0);</w:t>
      </w:r>
    </w:p>
    <w:p w14:paraId="55922D5E" w14:textId="77777777" w:rsidR="00AB597E" w:rsidRPr="00AB597E" w:rsidRDefault="00AB597E" w:rsidP="00AB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97E">
        <w:rPr>
          <w:rFonts w:ascii="Consolas" w:hAnsi="Consolas" w:cs="Consolas"/>
          <w:color w:val="000000"/>
          <w:sz w:val="20"/>
          <w:szCs w:val="20"/>
        </w:rPr>
        <w:tab/>
      </w:r>
      <w:r w:rsidRPr="00AB597E">
        <w:rPr>
          <w:rFonts w:ascii="Consolas" w:hAnsi="Consolas" w:cs="Consolas"/>
          <w:color w:val="000000"/>
          <w:sz w:val="20"/>
          <w:szCs w:val="20"/>
        </w:rPr>
        <w:tab/>
      </w:r>
    </w:p>
    <w:p w14:paraId="63E362D6" w14:textId="77777777" w:rsidR="00AB597E" w:rsidRPr="00AB597E" w:rsidRDefault="00AB597E" w:rsidP="00AB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97E">
        <w:rPr>
          <w:rFonts w:ascii="Consolas" w:hAnsi="Consolas" w:cs="Consolas"/>
          <w:color w:val="000000"/>
          <w:sz w:val="20"/>
          <w:szCs w:val="20"/>
        </w:rPr>
        <w:tab/>
      </w:r>
      <w:r w:rsidRPr="00AB597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597E">
        <w:rPr>
          <w:rFonts w:ascii="Consolas" w:hAnsi="Consolas" w:cs="Consolas"/>
          <w:color w:val="000000"/>
          <w:sz w:val="20"/>
          <w:szCs w:val="20"/>
        </w:rPr>
        <w:t>System.</w:t>
      </w:r>
      <w:r w:rsidRPr="00AB597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B597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B597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597E">
        <w:rPr>
          <w:rFonts w:ascii="Consolas" w:hAnsi="Consolas" w:cs="Consolas"/>
          <w:color w:val="6A3E3E"/>
          <w:sz w:val="20"/>
          <w:szCs w:val="20"/>
        </w:rPr>
        <w:t>car1</w:t>
      </w:r>
      <w:r w:rsidRPr="00AB597E">
        <w:rPr>
          <w:rFonts w:ascii="Consolas" w:hAnsi="Consolas" w:cs="Consolas"/>
          <w:color w:val="000000"/>
          <w:sz w:val="20"/>
          <w:szCs w:val="20"/>
        </w:rPr>
        <w:t>.</w:t>
      </w:r>
      <w:r w:rsidRPr="00AB597E">
        <w:rPr>
          <w:rFonts w:ascii="Consolas" w:hAnsi="Consolas" w:cs="Consolas"/>
          <w:color w:val="000000"/>
          <w:sz w:val="20"/>
          <w:szCs w:val="20"/>
          <w:highlight w:val="lightGray"/>
        </w:rPr>
        <w:t>hashCode</w:t>
      </w:r>
      <w:r w:rsidRPr="00AB597E">
        <w:rPr>
          <w:rFonts w:ascii="Consolas" w:hAnsi="Consolas" w:cs="Consolas"/>
          <w:color w:val="000000"/>
          <w:sz w:val="20"/>
          <w:szCs w:val="20"/>
        </w:rPr>
        <w:t>());</w:t>
      </w:r>
    </w:p>
    <w:p w14:paraId="3008A45D" w14:textId="255396F7" w:rsidR="00AB597E" w:rsidRPr="00AB597E" w:rsidRDefault="00AB597E" w:rsidP="00AB597E">
      <w:pPr>
        <w:rPr>
          <w:sz w:val="20"/>
          <w:szCs w:val="20"/>
        </w:rPr>
      </w:pPr>
      <w:r w:rsidRPr="00AB597E">
        <w:rPr>
          <w:rFonts w:ascii="Consolas" w:hAnsi="Consolas" w:cs="Consolas"/>
          <w:color w:val="000000"/>
          <w:sz w:val="20"/>
          <w:szCs w:val="20"/>
        </w:rPr>
        <w:tab/>
      </w:r>
      <w:r w:rsidRPr="00AB597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597E">
        <w:rPr>
          <w:rFonts w:ascii="Consolas" w:hAnsi="Consolas" w:cs="Consolas"/>
          <w:color w:val="000000"/>
          <w:sz w:val="20"/>
          <w:szCs w:val="20"/>
        </w:rPr>
        <w:t>System.</w:t>
      </w:r>
      <w:r w:rsidRPr="00AB597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B597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B597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597E">
        <w:rPr>
          <w:rFonts w:ascii="Consolas" w:hAnsi="Consolas" w:cs="Consolas"/>
          <w:color w:val="6A3E3E"/>
          <w:sz w:val="20"/>
          <w:szCs w:val="20"/>
        </w:rPr>
        <w:t>car2</w:t>
      </w:r>
      <w:r w:rsidRPr="00AB597E">
        <w:rPr>
          <w:rFonts w:ascii="Consolas" w:hAnsi="Consolas" w:cs="Consolas"/>
          <w:color w:val="000000"/>
          <w:sz w:val="20"/>
          <w:szCs w:val="20"/>
        </w:rPr>
        <w:t>.</w:t>
      </w:r>
      <w:r w:rsidRPr="00AB597E">
        <w:rPr>
          <w:rFonts w:ascii="Consolas" w:hAnsi="Consolas" w:cs="Consolas"/>
          <w:color w:val="000000"/>
          <w:sz w:val="20"/>
          <w:szCs w:val="20"/>
          <w:highlight w:val="lightGray"/>
        </w:rPr>
        <w:t>hashCode</w:t>
      </w:r>
      <w:r w:rsidRPr="00AB597E">
        <w:rPr>
          <w:rFonts w:ascii="Consolas" w:hAnsi="Consolas" w:cs="Consolas"/>
          <w:color w:val="000000"/>
          <w:sz w:val="20"/>
          <w:szCs w:val="20"/>
        </w:rPr>
        <w:t>());</w:t>
      </w:r>
    </w:p>
    <w:p w14:paraId="1FDC2B2D" w14:textId="0580477E" w:rsidR="00E85E34" w:rsidRDefault="00AB597E" w:rsidP="00E85E34">
      <w:r>
        <w:t xml:space="preserve">Despite the objects having the same attributes, we get two different </w:t>
      </w:r>
      <w:proofErr w:type="spellStart"/>
      <w:r>
        <w:t>hashCodes</w:t>
      </w:r>
      <w:proofErr w:type="spellEnd"/>
      <w:r>
        <w:t>:</w:t>
      </w:r>
    </w:p>
    <w:p w14:paraId="2D2C8E54" w14:textId="77777777" w:rsidR="00AB597E" w:rsidRDefault="00AB597E" w:rsidP="00AB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2018699554</w:t>
      </w:r>
    </w:p>
    <w:p w14:paraId="25437289" w14:textId="0462E0EE" w:rsidR="00AB597E" w:rsidRDefault="00AB597E" w:rsidP="00AB597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1311053135</w:t>
      </w:r>
    </w:p>
    <w:p w14:paraId="605BD054" w14:textId="415E239C" w:rsidR="00AB597E" w:rsidRDefault="004029DD" w:rsidP="004029DD">
      <w:r>
        <w:t xml:space="preserve">As with </w:t>
      </w:r>
      <w:proofErr w:type="gramStart"/>
      <w:r>
        <w:t>equals(</w:t>
      </w:r>
      <w:proofErr w:type="gramEnd"/>
      <w:r>
        <w:t xml:space="preserve">) the </w:t>
      </w:r>
      <w:proofErr w:type="spellStart"/>
      <w:r>
        <w:t>hashCode</w:t>
      </w:r>
      <w:proofErr w:type="spellEnd"/>
      <w:r>
        <w:t xml:space="preserve">() method needs to be overridden in classes you’ve written if it’s to work properly. As with </w:t>
      </w:r>
      <w:proofErr w:type="gramStart"/>
      <w:r>
        <w:t>equals(</w:t>
      </w:r>
      <w:proofErr w:type="gramEnd"/>
      <w:r>
        <w:t xml:space="preserve">) the easiest way to override the </w:t>
      </w:r>
      <w:proofErr w:type="spellStart"/>
      <w:r>
        <w:t>hashCode</w:t>
      </w:r>
      <w:proofErr w:type="spellEnd"/>
      <w:r>
        <w:t>() method is to get your IDE to automatically generate it.</w:t>
      </w:r>
    </w:p>
    <w:p w14:paraId="5388F2B5" w14:textId="47D3FE31" w:rsidR="004029DD" w:rsidRDefault="004029DD" w:rsidP="004029DD"/>
    <w:p w14:paraId="2ACB81FB" w14:textId="43E37793" w:rsidR="004029DD" w:rsidRDefault="004029DD" w:rsidP="004029DD">
      <w:pPr>
        <w:pStyle w:val="Heading1"/>
      </w:pPr>
      <w:r>
        <w:t>Overloading</w:t>
      </w:r>
    </w:p>
    <w:p w14:paraId="086F0C49" w14:textId="011F917E" w:rsidR="004029DD" w:rsidRDefault="00373787" w:rsidP="004029DD">
      <w:r>
        <w:t xml:space="preserve">Unlike overriding, overloading </w:t>
      </w:r>
      <w:proofErr w:type="gramStart"/>
      <w:r>
        <w:t>is not related</w:t>
      </w:r>
      <w:proofErr w:type="gramEnd"/>
      <w:r>
        <w:t xml:space="preserve"> to inheritance and can be done in any class. An overloaded method is one where there are two or more versions of the method but which take different arguments.</w:t>
      </w:r>
    </w:p>
    <w:p w14:paraId="0B9F4F6A" w14:textId="77777777" w:rsidR="0047642D" w:rsidRDefault="00373787" w:rsidP="004029DD">
      <w:r>
        <w:t xml:space="preserve">An example that you’re probably familiar with is the </w:t>
      </w:r>
      <w:proofErr w:type="gramStart"/>
      <w:r>
        <w:t>substring(</w:t>
      </w:r>
      <w:proofErr w:type="gramEnd"/>
      <w:r>
        <w:t xml:space="preserve">) method of the String class. </w:t>
      </w:r>
      <w:r w:rsidR="0047642D">
        <w:t>The two versions are as follows:</w:t>
      </w:r>
    </w:p>
    <w:p w14:paraId="109035F5" w14:textId="77777777" w:rsidR="0047642D" w:rsidRDefault="0047642D" w:rsidP="0047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4);</w:t>
      </w:r>
    </w:p>
    <w:p w14:paraId="01AACD61" w14:textId="77777777" w:rsidR="0047642D" w:rsidRDefault="0047642D" w:rsidP="0047642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2, 5);</w:t>
      </w:r>
    </w:p>
    <w:p w14:paraId="286CEB10" w14:textId="77777777" w:rsidR="0047642D" w:rsidRDefault="0047642D" w:rsidP="0047642D">
      <w:r>
        <w:t>The first version creates a String containing all of the characters of the original String from position 4 onwards.</w:t>
      </w:r>
    </w:p>
    <w:p w14:paraId="12E9E990" w14:textId="77777777" w:rsidR="0047642D" w:rsidRDefault="0047642D" w:rsidP="0047642D">
      <w:r>
        <w:t>The second version creates a String containing the characters 2</w:t>
      </w:r>
      <w:proofErr w:type="gramStart"/>
      <w:r>
        <w:t>,3</w:t>
      </w:r>
      <w:proofErr w:type="gramEnd"/>
      <w:r>
        <w:t xml:space="preserve"> &amp; 4 of the original String. </w:t>
      </w:r>
    </w:p>
    <w:p w14:paraId="6C563E3F" w14:textId="77777777" w:rsidR="0047642D" w:rsidRDefault="0047642D" w:rsidP="0047642D">
      <w:r>
        <w:t xml:space="preserve">Let’s have a look at how we can overload the </w:t>
      </w:r>
      <w:proofErr w:type="gramStart"/>
      <w:r>
        <w:t>accelerate(</w:t>
      </w:r>
      <w:proofErr w:type="gramEnd"/>
      <w:r>
        <w:t>) method of our Car class:</w:t>
      </w:r>
    </w:p>
    <w:p w14:paraId="098EBE0F" w14:textId="77777777" w:rsidR="0047642D" w:rsidRDefault="0047642D" w:rsidP="0047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accelerate() {}</w:t>
      </w:r>
    </w:p>
    <w:p w14:paraId="6D06CBAE" w14:textId="77777777" w:rsidR="0047642D" w:rsidRDefault="0047642D" w:rsidP="0047642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accelerate(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speedLimit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{}</w:t>
      </w:r>
    </w:p>
    <w:p w14:paraId="13291A2B" w14:textId="77777777" w:rsidR="008C2552" w:rsidRDefault="008C2552" w:rsidP="008C2552">
      <w:r>
        <w:lastRenderedPageBreak/>
        <w:t xml:space="preserve">If our code calls </w:t>
      </w:r>
      <w:proofErr w:type="gramStart"/>
      <w:r>
        <w:t>accelerate(</w:t>
      </w:r>
      <w:proofErr w:type="gramEnd"/>
      <w:r>
        <w:t xml:space="preserve">) with no arguments, the first version will run. If it’s called with an </w:t>
      </w:r>
      <w:proofErr w:type="spellStart"/>
      <w:r>
        <w:t>int</w:t>
      </w:r>
      <w:proofErr w:type="spellEnd"/>
      <w:r>
        <w:t xml:space="preserve"> argument, the second version will </w:t>
      </w:r>
      <w:proofErr w:type="gramStart"/>
      <w:r>
        <w:t>run(</w:t>
      </w:r>
      <w:proofErr w:type="gramEnd"/>
      <w:r>
        <w:t>).</w:t>
      </w:r>
    </w:p>
    <w:p w14:paraId="3A8685D9" w14:textId="5A53E8AC" w:rsidR="008C2552" w:rsidRDefault="008C2552" w:rsidP="008C2552">
      <w:r>
        <w:t>We can have as many overloaded versions of a method as we like, as long as the datatypes of their arguments are different. Both of these would work:</w:t>
      </w:r>
    </w:p>
    <w:p w14:paraId="5784A240" w14:textId="7FF19F44" w:rsidR="008C2552" w:rsidRDefault="008C2552" w:rsidP="008C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accelerate(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speedLimit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gradient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14:paraId="331D30CB" w14:textId="2310E751" w:rsidR="00373787" w:rsidRDefault="008C2552" w:rsidP="008C2552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accelerate(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windSpeed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speedLimit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{}</w:t>
      </w:r>
    </w:p>
    <w:p w14:paraId="06B391E7" w14:textId="6A43793D" w:rsidR="008C2552" w:rsidRDefault="008C2552" w:rsidP="008C2552">
      <w:proofErr w:type="gramStart"/>
      <w:r>
        <w:t>But</w:t>
      </w:r>
      <w:proofErr w:type="gramEnd"/>
      <w:r>
        <w:t xml:space="preserve"> these wouldn’t:</w:t>
      </w:r>
    </w:p>
    <w:p w14:paraId="398F02F6" w14:textId="6E4B406B" w:rsidR="008C2552" w:rsidRDefault="00C6735C" w:rsidP="008C2552">
      <w:r>
        <w:rPr>
          <w:noProof/>
          <w:lang w:eastAsia="en-GB"/>
        </w:rPr>
        <w:drawing>
          <wp:inline distT="0" distB="0" distL="0" distR="0" wp14:anchorId="42702082" wp14:editId="3EC9A2CB">
            <wp:extent cx="4260850" cy="5461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3F2F" w14:textId="7377F0FB" w:rsidR="00C6735C" w:rsidRDefault="00C6735C" w:rsidP="008C2552"/>
    <w:p w14:paraId="5B64C1FF" w14:textId="594F72CE" w:rsidR="00C6735C" w:rsidRDefault="00C6735C" w:rsidP="00C6735C">
      <w:pPr>
        <w:pStyle w:val="Heading2"/>
      </w:pPr>
      <w:r>
        <w:t>Alternative terms for overloading</w:t>
      </w:r>
    </w:p>
    <w:p w14:paraId="57F41C01" w14:textId="0208FE79" w:rsidR="00C6735C" w:rsidRDefault="00C6735C" w:rsidP="00C6735C">
      <w:r>
        <w:t>Overloading is also known as early binding or compile time polymorphism.</w:t>
      </w:r>
    </w:p>
    <w:p w14:paraId="58B3E457" w14:textId="77777777" w:rsidR="00C6735C" w:rsidRPr="00F546B0" w:rsidRDefault="00C6735C" w:rsidP="00C6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546B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46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46B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546B0">
        <w:rPr>
          <w:rFonts w:ascii="Consolas" w:hAnsi="Consolas" w:cs="Consolas"/>
          <w:color w:val="000000"/>
          <w:sz w:val="20"/>
          <w:szCs w:val="20"/>
        </w:rPr>
        <w:t xml:space="preserve"> Race {</w:t>
      </w:r>
    </w:p>
    <w:p w14:paraId="084BBD84" w14:textId="77777777" w:rsidR="00C6735C" w:rsidRPr="00F546B0" w:rsidRDefault="00C6735C" w:rsidP="00C6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2379C" w14:textId="77777777" w:rsidR="00C6735C" w:rsidRPr="00F546B0" w:rsidRDefault="00C6735C" w:rsidP="00C6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46B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46B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46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46B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546B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46B0">
        <w:rPr>
          <w:rFonts w:ascii="Consolas" w:hAnsi="Consolas" w:cs="Consolas"/>
          <w:color w:val="000000"/>
          <w:sz w:val="20"/>
          <w:szCs w:val="20"/>
        </w:rPr>
        <w:t>startRace</w:t>
      </w:r>
      <w:proofErr w:type="spellEnd"/>
      <w:r w:rsidRPr="00F546B0">
        <w:rPr>
          <w:rFonts w:ascii="Consolas" w:hAnsi="Consolas" w:cs="Consolas"/>
          <w:color w:val="000000"/>
          <w:sz w:val="20"/>
          <w:szCs w:val="20"/>
        </w:rPr>
        <w:t xml:space="preserve">(Car </w:t>
      </w:r>
      <w:r w:rsidRPr="00F546B0">
        <w:rPr>
          <w:rFonts w:ascii="Consolas" w:hAnsi="Consolas" w:cs="Consolas"/>
          <w:color w:val="6A3E3E"/>
          <w:sz w:val="20"/>
          <w:szCs w:val="20"/>
        </w:rPr>
        <w:t>car</w:t>
      </w:r>
      <w:r w:rsidRPr="00F546B0">
        <w:rPr>
          <w:rFonts w:ascii="Consolas" w:hAnsi="Consolas" w:cs="Consolas"/>
          <w:color w:val="000000"/>
          <w:sz w:val="20"/>
          <w:szCs w:val="20"/>
        </w:rPr>
        <w:t>) {</w:t>
      </w:r>
    </w:p>
    <w:p w14:paraId="3C0C4087" w14:textId="180F5EE4" w:rsidR="00C6735C" w:rsidRPr="00F546B0" w:rsidRDefault="00C6735C" w:rsidP="00C6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46B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46B0">
        <w:rPr>
          <w:rFonts w:ascii="Consolas" w:hAnsi="Consolas" w:cs="Consolas"/>
          <w:color w:val="6A3E3E"/>
          <w:sz w:val="20"/>
          <w:szCs w:val="20"/>
        </w:rPr>
        <w:t>car</w:t>
      </w:r>
      <w:r w:rsidRPr="00F546B0">
        <w:rPr>
          <w:rFonts w:ascii="Consolas" w:hAnsi="Consolas" w:cs="Consolas"/>
          <w:color w:val="000000"/>
          <w:sz w:val="20"/>
          <w:szCs w:val="20"/>
        </w:rPr>
        <w:t>.accelerate</w:t>
      </w:r>
      <w:proofErr w:type="spellEnd"/>
      <w:r w:rsidRPr="00F546B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</w:t>
      </w:r>
      <w:r w:rsidRPr="00F546B0">
        <w:rPr>
          <w:rFonts w:ascii="Consolas" w:hAnsi="Consolas" w:cs="Consolas"/>
          <w:color w:val="000000"/>
          <w:sz w:val="20"/>
          <w:szCs w:val="20"/>
        </w:rPr>
        <w:t>);</w:t>
      </w:r>
    </w:p>
    <w:p w14:paraId="3D144140" w14:textId="77777777" w:rsidR="00C6735C" w:rsidRDefault="00C6735C" w:rsidP="00C6735C">
      <w:pPr>
        <w:rPr>
          <w:rFonts w:ascii="Consolas" w:hAnsi="Consolas" w:cs="Consolas"/>
          <w:color w:val="000000"/>
          <w:sz w:val="20"/>
          <w:szCs w:val="20"/>
        </w:rPr>
      </w:pPr>
      <w:r w:rsidRPr="00F546B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1815A8" w14:textId="77777777" w:rsidR="00C6735C" w:rsidRPr="00F546B0" w:rsidRDefault="00C6735C" w:rsidP="00C6735C">
      <w:pPr>
        <w:rPr>
          <w:rFonts w:ascii="Consolas" w:hAnsi="Consolas" w:cs="Consolas"/>
          <w:color w:val="000000"/>
          <w:sz w:val="20"/>
          <w:szCs w:val="20"/>
        </w:rPr>
      </w:pPr>
      <w:r w:rsidRPr="00F546B0">
        <w:rPr>
          <w:rFonts w:ascii="Consolas" w:hAnsi="Consolas" w:cs="Consolas"/>
          <w:color w:val="000000"/>
          <w:sz w:val="20"/>
          <w:szCs w:val="20"/>
        </w:rPr>
        <w:t>}</w:t>
      </w:r>
    </w:p>
    <w:p w14:paraId="2E171F41" w14:textId="32D566F6" w:rsidR="00C6735C" w:rsidRDefault="00C6735C" w:rsidP="00C6735C">
      <w:r>
        <w:t xml:space="preserve">We’ve coded our </w:t>
      </w:r>
      <w:proofErr w:type="spellStart"/>
      <w:proofErr w:type="gramStart"/>
      <w:r>
        <w:t>startRace</w:t>
      </w:r>
      <w:proofErr w:type="spellEnd"/>
      <w:r>
        <w:t>(</w:t>
      </w:r>
      <w:proofErr w:type="gramEnd"/>
      <w:r>
        <w:t xml:space="preserve">) method to use the version of accelerate which takes an int. It doesn’t matter which type of car gets passed into the </w:t>
      </w:r>
      <w:proofErr w:type="spellStart"/>
      <w:proofErr w:type="gramStart"/>
      <w:r>
        <w:t>startRace</w:t>
      </w:r>
      <w:proofErr w:type="spellEnd"/>
      <w:r>
        <w:t>(</w:t>
      </w:r>
      <w:proofErr w:type="gramEnd"/>
      <w:r>
        <w:t xml:space="preserve">) method at runtime, the </w:t>
      </w:r>
      <w:proofErr w:type="spellStart"/>
      <w:r>
        <w:t>int</w:t>
      </w:r>
      <w:proofErr w:type="spellEnd"/>
      <w:r>
        <w:t xml:space="preserve"> version of the accelerate() method will always run. </w:t>
      </w:r>
      <w:r w:rsidR="00D2061A">
        <w:t xml:space="preserve">Remember that with overriding we </w:t>
      </w:r>
      <w:proofErr w:type="gramStart"/>
      <w:r w:rsidR="00D2061A">
        <w:t>didn’t</w:t>
      </w:r>
      <w:proofErr w:type="gramEnd"/>
      <w:r w:rsidR="00D2061A">
        <w:t xml:space="preserve"> know which method would run until the application ran.  </w:t>
      </w:r>
      <w:r>
        <w:t xml:space="preserve">With overloading we know </w:t>
      </w:r>
      <w:r w:rsidR="00D2061A">
        <w:t>when we write the code</w:t>
      </w:r>
      <w:r>
        <w:t xml:space="preserve"> which version of the </w:t>
      </w:r>
      <w:proofErr w:type="gramStart"/>
      <w:r>
        <w:t>accelerate(</w:t>
      </w:r>
      <w:proofErr w:type="gramEnd"/>
      <w:r>
        <w:t>) method is going to be used.</w:t>
      </w:r>
      <w:r w:rsidR="00D2061A">
        <w:t xml:space="preserve"> </w:t>
      </w:r>
      <w:r>
        <w:t xml:space="preserve">Hence </w:t>
      </w:r>
      <w:r w:rsidR="009B250A">
        <w:t xml:space="preserve">the terms </w:t>
      </w:r>
      <w:r>
        <w:t>early binding or compile time polymorphism.</w:t>
      </w:r>
    </w:p>
    <w:p w14:paraId="3FDBA86F" w14:textId="77777777" w:rsidR="006C7A12" w:rsidRDefault="006C7A12" w:rsidP="00C6735C"/>
    <w:p w14:paraId="06B5E3B2" w14:textId="77777777" w:rsidR="00061B77" w:rsidRDefault="00061B7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14:paraId="00E986D7" w14:textId="717DEB39" w:rsidR="006C7A12" w:rsidRDefault="006C7A12" w:rsidP="006C7A12">
      <w:pPr>
        <w:pStyle w:val="Heading2"/>
      </w:pPr>
      <w:r>
        <w:lastRenderedPageBreak/>
        <w:t>Widening</w:t>
      </w:r>
    </w:p>
    <w:p w14:paraId="281B1F87" w14:textId="6A5E253F" w:rsidR="006C7A12" w:rsidRDefault="00CA2445" w:rsidP="00C6735C">
      <w:r>
        <w:t xml:space="preserve">In the example </w:t>
      </w:r>
      <w:proofErr w:type="gramStart"/>
      <w:r>
        <w:t>below</w:t>
      </w:r>
      <w:proofErr w:type="gramEnd"/>
      <w:r>
        <w:t xml:space="preserve"> we’ve got 3 overloaded methods, one takes a byte, one takes a short and the other takes a long:</w:t>
      </w:r>
    </w:p>
    <w:p w14:paraId="6779ACD1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244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A24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244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A2445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41E7BFBE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3B27D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A244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A24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244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A244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2445">
        <w:rPr>
          <w:rFonts w:ascii="Consolas" w:hAnsi="Consolas" w:cs="Consolas"/>
          <w:color w:val="000000"/>
          <w:sz w:val="20"/>
          <w:szCs w:val="20"/>
        </w:rPr>
        <w:t>overloadedMethod</w:t>
      </w:r>
      <w:proofErr w:type="spellEnd"/>
      <w:r w:rsidRPr="00CA2445">
        <w:rPr>
          <w:rFonts w:ascii="Consolas" w:hAnsi="Consolas" w:cs="Consolas"/>
          <w:color w:val="000000"/>
          <w:sz w:val="20"/>
          <w:szCs w:val="20"/>
        </w:rPr>
        <w:t>(</w:t>
      </w:r>
      <w:r w:rsidRPr="00CA2445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CA24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2445">
        <w:rPr>
          <w:rFonts w:ascii="Consolas" w:hAnsi="Consolas" w:cs="Consolas"/>
          <w:color w:val="6A3E3E"/>
          <w:sz w:val="20"/>
          <w:szCs w:val="20"/>
        </w:rPr>
        <w:t>number</w:t>
      </w:r>
      <w:r w:rsidRPr="00CA2445">
        <w:rPr>
          <w:rFonts w:ascii="Consolas" w:hAnsi="Consolas" w:cs="Consolas"/>
          <w:color w:val="000000"/>
          <w:sz w:val="20"/>
          <w:szCs w:val="20"/>
        </w:rPr>
        <w:t>) {</w:t>
      </w:r>
    </w:p>
    <w:p w14:paraId="72D356C6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</w:r>
      <w:r w:rsidRPr="00CA244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A2445">
        <w:rPr>
          <w:rFonts w:ascii="Consolas" w:hAnsi="Consolas" w:cs="Consolas"/>
          <w:color w:val="000000"/>
          <w:sz w:val="20"/>
          <w:szCs w:val="20"/>
        </w:rPr>
        <w:t>System.</w:t>
      </w:r>
      <w:r w:rsidRPr="00CA244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A244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A244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A2445">
        <w:rPr>
          <w:rFonts w:ascii="Consolas" w:hAnsi="Consolas" w:cs="Consolas"/>
          <w:color w:val="2A00FF"/>
          <w:sz w:val="20"/>
          <w:szCs w:val="20"/>
        </w:rPr>
        <w:t>"byte"</w:t>
      </w:r>
      <w:r w:rsidRPr="00CA2445">
        <w:rPr>
          <w:rFonts w:ascii="Consolas" w:hAnsi="Consolas" w:cs="Consolas"/>
          <w:color w:val="000000"/>
          <w:sz w:val="20"/>
          <w:szCs w:val="20"/>
        </w:rPr>
        <w:t>);</w:t>
      </w:r>
    </w:p>
    <w:p w14:paraId="30B4E364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8437BD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</w:r>
    </w:p>
    <w:p w14:paraId="395B2148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A244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A24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244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A244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2445">
        <w:rPr>
          <w:rFonts w:ascii="Consolas" w:hAnsi="Consolas" w:cs="Consolas"/>
          <w:color w:val="000000"/>
          <w:sz w:val="20"/>
          <w:szCs w:val="20"/>
        </w:rPr>
        <w:t>overloadedMethod</w:t>
      </w:r>
      <w:proofErr w:type="spellEnd"/>
      <w:r w:rsidRPr="00CA2445">
        <w:rPr>
          <w:rFonts w:ascii="Consolas" w:hAnsi="Consolas" w:cs="Consolas"/>
          <w:color w:val="000000"/>
          <w:sz w:val="20"/>
          <w:szCs w:val="20"/>
        </w:rPr>
        <w:t>(</w:t>
      </w:r>
      <w:r w:rsidRPr="00CA2445"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 w:rsidRPr="00CA24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2445">
        <w:rPr>
          <w:rFonts w:ascii="Consolas" w:hAnsi="Consolas" w:cs="Consolas"/>
          <w:color w:val="6A3E3E"/>
          <w:sz w:val="20"/>
          <w:szCs w:val="20"/>
        </w:rPr>
        <w:t>number</w:t>
      </w:r>
      <w:r w:rsidRPr="00CA2445">
        <w:rPr>
          <w:rFonts w:ascii="Consolas" w:hAnsi="Consolas" w:cs="Consolas"/>
          <w:color w:val="000000"/>
          <w:sz w:val="20"/>
          <w:szCs w:val="20"/>
        </w:rPr>
        <w:t>) {</w:t>
      </w:r>
    </w:p>
    <w:p w14:paraId="781895E7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</w:r>
      <w:r w:rsidRPr="00CA244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A2445">
        <w:rPr>
          <w:rFonts w:ascii="Consolas" w:hAnsi="Consolas" w:cs="Consolas"/>
          <w:color w:val="000000"/>
          <w:sz w:val="20"/>
          <w:szCs w:val="20"/>
        </w:rPr>
        <w:t>System.</w:t>
      </w:r>
      <w:r w:rsidRPr="00CA244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A244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A244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A2445">
        <w:rPr>
          <w:rFonts w:ascii="Consolas" w:hAnsi="Consolas" w:cs="Consolas"/>
          <w:color w:val="2A00FF"/>
          <w:sz w:val="20"/>
          <w:szCs w:val="20"/>
        </w:rPr>
        <w:t>"short"</w:t>
      </w:r>
      <w:r w:rsidRPr="00CA2445">
        <w:rPr>
          <w:rFonts w:ascii="Consolas" w:hAnsi="Consolas" w:cs="Consolas"/>
          <w:color w:val="000000"/>
          <w:sz w:val="20"/>
          <w:szCs w:val="20"/>
        </w:rPr>
        <w:t>);</w:t>
      </w:r>
    </w:p>
    <w:p w14:paraId="623BBB72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93006C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</w:r>
    </w:p>
    <w:p w14:paraId="2A83FA50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A244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A24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244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A244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2445">
        <w:rPr>
          <w:rFonts w:ascii="Consolas" w:hAnsi="Consolas" w:cs="Consolas"/>
          <w:color w:val="000000"/>
          <w:sz w:val="20"/>
          <w:szCs w:val="20"/>
        </w:rPr>
        <w:t>overloadedMethod</w:t>
      </w:r>
      <w:proofErr w:type="spellEnd"/>
      <w:r w:rsidRPr="00CA2445">
        <w:rPr>
          <w:rFonts w:ascii="Consolas" w:hAnsi="Consolas" w:cs="Consolas"/>
          <w:color w:val="000000"/>
          <w:sz w:val="20"/>
          <w:szCs w:val="20"/>
        </w:rPr>
        <w:t>(</w:t>
      </w:r>
      <w:r w:rsidRPr="00CA2445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A24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2445">
        <w:rPr>
          <w:rFonts w:ascii="Consolas" w:hAnsi="Consolas" w:cs="Consolas"/>
          <w:color w:val="6A3E3E"/>
          <w:sz w:val="20"/>
          <w:szCs w:val="20"/>
        </w:rPr>
        <w:t>number</w:t>
      </w:r>
      <w:r w:rsidRPr="00CA2445">
        <w:rPr>
          <w:rFonts w:ascii="Consolas" w:hAnsi="Consolas" w:cs="Consolas"/>
          <w:color w:val="000000"/>
          <w:sz w:val="20"/>
          <w:szCs w:val="20"/>
        </w:rPr>
        <w:t>) {</w:t>
      </w:r>
    </w:p>
    <w:p w14:paraId="2426A90E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</w:r>
      <w:r w:rsidRPr="00CA244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A2445">
        <w:rPr>
          <w:rFonts w:ascii="Consolas" w:hAnsi="Consolas" w:cs="Consolas"/>
          <w:color w:val="000000"/>
          <w:sz w:val="20"/>
          <w:szCs w:val="20"/>
        </w:rPr>
        <w:t>System.</w:t>
      </w:r>
      <w:r w:rsidRPr="00CA244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A244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A244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A2445">
        <w:rPr>
          <w:rFonts w:ascii="Consolas" w:hAnsi="Consolas" w:cs="Consolas"/>
          <w:color w:val="2A00FF"/>
          <w:sz w:val="20"/>
          <w:szCs w:val="20"/>
        </w:rPr>
        <w:t>"long"</w:t>
      </w:r>
      <w:r w:rsidRPr="00CA2445">
        <w:rPr>
          <w:rFonts w:ascii="Consolas" w:hAnsi="Consolas" w:cs="Consolas"/>
          <w:color w:val="000000"/>
          <w:sz w:val="20"/>
          <w:szCs w:val="20"/>
        </w:rPr>
        <w:t>);</w:t>
      </w:r>
    </w:p>
    <w:p w14:paraId="7A303754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C78907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</w:r>
    </w:p>
    <w:p w14:paraId="38C7D175" w14:textId="4FE0A097" w:rsidR="00CA2445" w:rsidRPr="00CA2445" w:rsidRDefault="00CA2445" w:rsidP="00CA2445">
      <w:pPr>
        <w:rPr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>}</w:t>
      </w:r>
    </w:p>
    <w:p w14:paraId="7BE6AE78" w14:textId="4B1F2023" w:rsidR="006C7A12" w:rsidRDefault="00CA2445" w:rsidP="00C6735C">
      <w:r>
        <w:t xml:space="preserve">In our main </w:t>
      </w:r>
      <w:proofErr w:type="gramStart"/>
      <w:r>
        <w:t>method</w:t>
      </w:r>
      <w:proofErr w:type="gramEnd"/>
      <w:r>
        <w:t xml:space="preserve"> we’re going to call </w:t>
      </w:r>
      <w:proofErr w:type="spellStart"/>
      <w:r>
        <w:t>overloadedMethod</w:t>
      </w:r>
      <w:proofErr w:type="spellEnd"/>
      <w:r>
        <w:t xml:space="preserve"> with the argument 5. Which of the three versions of the method do you think is going to run?</w:t>
      </w:r>
    </w:p>
    <w:p w14:paraId="72C1203E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A244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A24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244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A24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244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A2445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CA2445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CA2445">
        <w:rPr>
          <w:rFonts w:ascii="Consolas" w:hAnsi="Consolas" w:cs="Consolas"/>
          <w:color w:val="000000"/>
          <w:sz w:val="20"/>
          <w:szCs w:val="20"/>
        </w:rPr>
        <w:t>) {</w:t>
      </w:r>
    </w:p>
    <w:p w14:paraId="75FEEFBE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04ABA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</w:r>
      <w:r w:rsidRPr="00CA2445"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proofErr w:type="spellStart"/>
      <w:r w:rsidRPr="00CA2445">
        <w:rPr>
          <w:rFonts w:ascii="Consolas" w:hAnsi="Consolas" w:cs="Consolas"/>
          <w:color w:val="6A3E3E"/>
          <w:sz w:val="20"/>
          <w:szCs w:val="20"/>
        </w:rPr>
        <w:t>test</w:t>
      </w:r>
      <w:proofErr w:type="spellEnd"/>
      <w:r w:rsidRPr="00CA244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A244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A244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A2445"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 w:rsidRPr="00CA2445">
        <w:rPr>
          <w:rFonts w:ascii="Consolas" w:hAnsi="Consolas" w:cs="Consolas"/>
          <w:color w:val="000000"/>
          <w:sz w:val="20"/>
          <w:szCs w:val="20"/>
        </w:rPr>
        <w:t>);</w:t>
      </w:r>
    </w:p>
    <w:p w14:paraId="4D7FA167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</w:r>
      <w:r w:rsidRPr="00CA2445">
        <w:rPr>
          <w:rFonts w:ascii="Consolas" w:hAnsi="Consolas" w:cs="Consolas"/>
          <w:color w:val="000000"/>
          <w:sz w:val="20"/>
          <w:szCs w:val="20"/>
        </w:rPr>
        <w:tab/>
      </w:r>
    </w:p>
    <w:p w14:paraId="345FD279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</w:r>
      <w:r w:rsidRPr="00CA244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A2445">
        <w:rPr>
          <w:rFonts w:ascii="Consolas" w:hAnsi="Consolas" w:cs="Consolas"/>
          <w:color w:val="6A3E3E"/>
          <w:sz w:val="20"/>
          <w:szCs w:val="20"/>
        </w:rPr>
        <w:t>test</w:t>
      </w:r>
      <w:r w:rsidRPr="00CA2445">
        <w:rPr>
          <w:rFonts w:ascii="Consolas" w:hAnsi="Consolas" w:cs="Consolas"/>
          <w:color w:val="000000"/>
          <w:sz w:val="20"/>
          <w:szCs w:val="20"/>
        </w:rPr>
        <w:t>.overloadedMethod</w:t>
      </w:r>
      <w:proofErr w:type="spellEnd"/>
      <w:r w:rsidRPr="00CA244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A2445">
        <w:rPr>
          <w:rFonts w:ascii="Consolas" w:hAnsi="Consolas" w:cs="Consolas"/>
          <w:color w:val="000000"/>
          <w:sz w:val="20"/>
          <w:szCs w:val="20"/>
        </w:rPr>
        <w:t>5);</w:t>
      </w:r>
    </w:p>
    <w:p w14:paraId="5B1A2E91" w14:textId="77777777" w:rsidR="00CA2445" w:rsidRPr="00CA2445" w:rsidRDefault="00CA2445" w:rsidP="00CA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</w:r>
      <w:r w:rsidRPr="00CA2445">
        <w:rPr>
          <w:rFonts w:ascii="Consolas" w:hAnsi="Consolas" w:cs="Consolas"/>
          <w:color w:val="000000"/>
          <w:sz w:val="20"/>
          <w:szCs w:val="20"/>
        </w:rPr>
        <w:tab/>
      </w:r>
    </w:p>
    <w:p w14:paraId="30B56E70" w14:textId="16795CE0" w:rsidR="00CA2445" w:rsidRPr="00CA2445" w:rsidRDefault="00CA2445" w:rsidP="00CA2445">
      <w:pPr>
        <w:rPr>
          <w:sz w:val="20"/>
          <w:szCs w:val="20"/>
        </w:rPr>
      </w:pPr>
      <w:r w:rsidRPr="00CA244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44E691" w14:textId="009AA44A" w:rsidR="00CA2445" w:rsidRDefault="00CA2445" w:rsidP="00CA2445">
      <w:r>
        <w:t xml:space="preserve">Chances are you thought that the ‘short’ or ‘byte’ versions were going to run. If you thought </w:t>
      </w:r>
      <w:proofErr w:type="gramStart"/>
      <w:r>
        <w:t>that</w:t>
      </w:r>
      <w:proofErr w:type="gramEnd"/>
      <w:r>
        <w:t xml:space="preserve"> you’d be wrong. Actually, </w:t>
      </w:r>
      <w:proofErr w:type="gramStart"/>
      <w:r>
        <w:t>it’s</w:t>
      </w:r>
      <w:proofErr w:type="gramEnd"/>
      <w:r>
        <w:t xml:space="preserve"> the ‘long’ version that runs. </w:t>
      </w:r>
    </w:p>
    <w:p w14:paraId="479D4B1A" w14:textId="2CF87DD5" w:rsidR="00CA2445" w:rsidRDefault="00CA2445" w:rsidP="00CA2445">
      <w:r>
        <w:t xml:space="preserve">Why is this? The number 5 will fit easily into either a byte or a short. Well it all comes down to the fact that </w:t>
      </w:r>
      <w:proofErr w:type="spellStart"/>
      <w:r>
        <w:t>int</w:t>
      </w:r>
      <w:proofErr w:type="spellEnd"/>
      <w:r>
        <w:t xml:space="preserve"> is the default datatype for whole numbers. Java sees the number 5 as an int. It then looks at our three overloaded methods to see which of them can handle an int. </w:t>
      </w:r>
      <w:proofErr w:type="gramStart"/>
      <w:r>
        <w:t>It’s</w:t>
      </w:r>
      <w:proofErr w:type="gramEnd"/>
      <w:r>
        <w:t xml:space="preserve"> not bothered about the actual value of the argument. </w:t>
      </w:r>
    </w:p>
    <w:p w14:paraId="54001544" w14:textId="35C0625E" w:rsidR="00CA2445" w:rsidRDefault="00CA2445" w:rsidP="00CA2445">
      <w:r>
        <w:t xml:space="preserve">In this </w:t>
      </w:r>
      <w:proofErr w:type="gramStart"/>
      <w:r>
        <w:t>case</w:t>
      </w:r>
      <w:proofErr w:type="gramEnd"/>
      <w:r>
        <w:t xml:space="preserve"> an </w:t>
      </w:r>
      <w:proofErr w:type="spellStart"/>
      <w:r>
        <w:t>int</w:t>
      </w:r>
      <w:proofErr w:type="spellEnd"/>
      <w:r>
        <w:t xml:space="preserve"> value might not fit into a byte or a short but it definitely will fit into a long. For this </w:t>
      </w:r>
      <w:proofErr w:type="gramStart"/>
      <w:r>
        <w:t>reason</w:t>
      </w:r>
      <w:proofErr w:type="gramEnd"/>
      <w:r>
        <w:t xml:space="preserve"> the long version of the method is chosen.</w:t>
      </w:r>
    </w:p>
    <w:p w14:paraId="4E7E6271" w14:textId="77777777" w:rsidR="00CA2445" w:rsidRPr="00C6735C" w:rsidRDefault="00CA2445" w:rsidP="00C6735C"/>
    <w:p w14:paraId="395CE4E4" w14:textId="77777777" w:rsidR="00061B77" w:rsidRDefault="00061B7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1AD636C4" w14:textId="0AECCC0E" w:rsidR="00E85E34" w:rsidRDefault="00184120" w:rsidP="00BB1AEF">
      <w:pPr>
        <w:pStyle w:val="Heading1"/>
      </w:pPr>
      <w:r>
        <w:lastRenderedPageBreak/>
        <w:t>Overloading constructors</w:t>
      </w:r>
    </w:p>
    <w:p w14:paraId="6F2F38B4" w14:textId="23ABF41A" w:rsidR="00BB1AEF" w:rsidRDefault="00184120" w:rsidP="00BB1AEF">
      <w:proofErr w:type="gramStart"/>
      <w:r>
        <w:t>We’ve</w:t>
      </w:r>
      <w:proofErr w:type="gramEnd"/>
      <w:r>
        <w:t xml:space="preserve"> seen that we can overload methods. This also applies to constructors. </w:t>
      </w:r>
      <w:proofErr w:type="gramStart"/>
      <w:r>
        <w:t>Here’s</w:t>
      </w:r>
      <w:proofErr w:type="gramEnd"/>
      <w:r>
        <w:t xml:space="preserve"> an example:</w:t>
      </w:r>
    </w:p>
    <w:p w14:paraId="31E73C53" w14:textId="77777777" w:rsidR="00184120" w:rsidRPr="00184120" w:rsidRDefault="00184120" w:rsidP="0018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12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841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84120">
        <w:rPr>
          <w:rFonts w:ascii="Consolas" w:hAnsi="Consolas" w:cs="Consolas"/>
          <w:color w:val="000000"/>
          <w:sz w:val="20"/>
          <w:szCs w:val="20"/>
        </w:rPr>
        <w:t xml:space="preserve"> Car(</w:t>
      </w:r>
      <w:r w:rsidRPr="00184120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84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120">
        <w:rPr>
          <w:rFonts w:ascii="Consolas" w:hAnsi="Consolas" w:cs="Consolas"/>
          <w:color w:val="6A3E3E"/>
          <w:sz w:val="20"/>
          <w:szCs w:val="20"/>
        </w:rPr>
        <w:t>engineSize</w:t>
      </w:r>
      <w:proofErr w:type="spellEnd"/>
      <w:r w:rsidRPr="00184120">
        <w:rPr>
          <w:rFonts w:ascii="Consolas" w:hAnsi="Consolas" w:cs="Consolas"/>
          <w:color w:val="000000"/>
          <w:sz w:val="20"/>
          <w:szCs w:val="20"/>
        </w:rPr>
        <w:t>) {</w:t>
      </w:r>
    </w:p>
    <w:p w14:paraId="0F01F913" w14:textId="77777777" w:rsidR="00184120" w:rsidRPr="00184120" w:rsidRDefault="00184120" w:rsidP="0018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120">
        <w:rPr>
          <w:rFonts w:ascii="Consolas" w:hAnsi="Consolas" w:cs="Consolas"/>
          <w:color w:val="000000"/>
          <w:sz w:val="20"/>
          <w:szCs w:val="20"/>
        </w:rPr>
        <w:tab/>
      </w:r>
      <w:r w:rsidRPr="00184120">
        <w:rPr>
          <w:rFonts w:ascii="Consolas" w:hAnsi="Consolas" w:cs="Consolas"/>
          <w:color w:val="000000"/>
          <w:sz w:val="20"/>
          <w:szCs w:val="20"/>
        </w:rPr>
        <w:tab/>
      </w:r>
      <w:r w:rsidRPr="00184120">
        <w:rPr>
          <w:rFonts w:ascii="Consolas" w:hAnsi="Consolas" w:cs="Consolas"/>
          <w:color w:val="3F7F5F"/>
          <w:sz w:val="20"/>
          <w:szCs w:val="20"/>
        </w:rPr>
        <w:t>// code to set attributes</w:t>
      </w:r>
    </w:p>
    <w:p w14:paraId="59BCF4DD" w14:textId="77777777" w:rsidR="00184120" w:rsidRPr="00184120" w:rsidRDefault="00184120" w:rsidP="0018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12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0AAD82" w14:textId="77777777" w:rsidR="00184120" w:rsidRPr="00184120" w:rsidRDefault="00184120" w:rsidP="0018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12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1AF2B4B" w14:textId="77777777" w:rsidR="00184120" w:rsidRPr="00184120" w:rsidRDefault="00184120" w:rsidP="0018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12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841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84120">
        <w:rPr>
          <w:rFonts w:ascii="Consolas" w:hAnsi="Consolas" w:cs="Consolas"/>
          <w:color w:val="000000"/>
          <w:sz w:val="20"/>
          <w:szCs w:val="20"/>
        </w:rPr>
        <w:t xml:space="preserve"> Car(</w:t>
      </w:r>
      <w:r w:rsidRPr="00184120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84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120">
        <w:rPr>
          <w:rFonts w:ascii="Consolas" w:hAnsi="Consolas" w:cs="Consolas"/>
          <w:color w:val="6A3E3E"/>
          <w:sz w:val="20"/>
          <w:szCs w:val="20"/>
        </w:rPr>
        <w:t>engineSize</w:t>
      </w:r>
      <w:proofErr w:type="spellEnd"/>
      <w:r w:rsidRPr="0018412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8412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84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120">
        <w:rPr>
          <w:rFonts w:ascii="Consolas" w:hAnsi="Consolas" w:cs="Consolas"/>
          <w:color w:val="6A3E3E"/>
          <w:sz w:val="20"/>
          <w:szCs w:val="20"/>
        </w:rPr>
        <w:t>numberOfDoors</w:t>
      </w:r>
      <w:proofErr w:type="spellEnd"/>
      <w:r w:rsidRPr="00184120">
        <w:rPr>
          <w:rFonts w:ascii="Consolas" w:hAnsi="Consolas" w:cs="Consolas"/>
          <w:color w:val="000000"/>
          <w:sz w:val="20"/>
          <w:szCs w:val="20"/>
        </w:rPr>
        <w:t>) {</w:t>
      </w:r>
    </w:p>
    <w:p w14:paraId="481CB8A2" w14:textId="77777777" w:rsidR="00184120" w:rsidRPr="00184120" w:rsidRDefault="00184120" w:rsidP="0018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120">
        <w:rPr>
          <w:rFonts w:ascii="Consolas" w:hAnsi="Consolas" w:cs="Consolas"/>
          <w:color w:val="000000"/>
          <w:sz w:val="20"/>
          <w:szCs w:val="20"/>
        </w:rPr>
        <w:tab/>
      </w:r>
      <w:r w:rsidRPr="00184120">
        <w:rPr>
          <w:rFonts w:ascii="Consolas" w:hAnsi="Consolas" w:cs="Consolas"/>
          <w:color w:val="000000"/>
          <w:sz w:val="20"/>
          <w:szCs w:val="20"/>
        </w:rPr>
        <w:tab/>
      </w:r>
      <w:r w:rsidRPr="00184120">
        <w:rPr>
          <w:rFonts w:ascii="Consolas" w:hAnsi="Consolas" w:cs="Consolas"/>
          <w:color w:val="3F7F5F"/>
          <w:sz w:val="20"/>
          <w:szCs w:val="20"/>
        </w:rPr>
        <w:t>// code to set attributes</w:t>
      </w:r>
    </w:p>
    <w:p w14:paraId="10E3F745" w14:textId="77777777" w:rsidR="00184120" w:rsidRPr="00184120" w:rsidRDefault="00184120" w:rsidP="0018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12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91D26F" w14:textId="77777777" w:rsidR="00184120" w:rsidRPr="00184120" w:rsidRDefault="00184120" w:rsidP="0018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120">
        <w:rPr>
          <w:rFonts w:ascii="Consolas" w:hAnsi="Consolas" w:cs="Consolas"/>
          <w:color w:val="000000"/>
          <w:sz w:val="20"/>
          <w:szCs w:val="20"/>
        </w:rPr>
        <w:tab/>
      </w:r>
    </w:p>
    <w:p w14:paraId="3942A0ED" w14:textId="77777777" w:rsidR="00184120" w:rsidRPr="00184120" w:rsidRDefault="00184120" w:rsidP="0018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12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841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84120">
        <w:rPr>
          <w:rFonts w:ascii="Consolas" w:hAnsi="Consolas" w:cs="Consolas"/>
          <w:color w:val="000000"/>
          <w:sz w:val="20"/>
          <w:szCs w:val="20"/>
        </w:rPr>
        <w:t xml:space="preserve"> Car() {</w:t>
      </w:r>
    </w:p>
    <w:p w14:paraId="4C246B34" w14:textId="77777777" w:rsidR="00184120" w:rsidRPr="00184120" w:rsidRDefault="00184120" w:rsidP="0018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4120">
        <w:rPr>
          <w:rFonts w:ascii="Consolas" w:hAnsi="Consolas" w:cs="Consolas"/>
          <w:color w:val="000000"/>
          <w:sz w:val="20"/>
          <w:szCs w:val="20"/>
        </w:rPr>
        <w:tab/>
      </w:r>
      <w:r w:rsidRPr="00184120">
        <w:rPr>
          <w:rFonts w:ascii="Consolas" w:hAnsi="Consolas" w:cs="Consolas"/>
          <w:color w:val="000000"/>
          <w:sz w:val="20"/>
          <w:szCs w:val="20"/>
        </w:rPr>
        <w:tab/>
      </w:r>
      <w:r w:rsidRPr="00184120">
        <w:rPr>
          <w:rFonts w:ascii="Consolas" w:hAnsi="Consolas" w:cs="Consolas"/>
          <w:color w:val="3F7F5F"/>
          <w:sz w:val="20"/>
          <w:szCs w:val="20"/>
        </w:rPr>
        <w:t>// no code in this constructor</w:t>
      </w:r>
    </w:p>
    <w:p w14:paraId="23088303" w14:textId="2C319231" w:rsidR="00184120" w:rsidRPr="00184120" w:rsidRDefault="00184120" w:rsidP="00184120">
      <w:pPr>
        <w:rPr>
          <w:sz w:val="20"/>
          <w:szCs w:val="20"/>
        </w:rPr>
      </w:pPr>
      <w:r w:rsidRPr="0018412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C8BB3D" w14:textId="268078FF" w:rsidR="00E85E34" w:rsidRDefault="00184120" w:rsidP="0023068B">
      <w:r>
        <w:t xml:space="preserve">Each constructor sets different combinations of attributes. Notice that the third constructor </w:t>
      </w:r>
      <w:proofErr w:type="gramStart"/>
      <w:r>
        <w:t>doesn’t</w:t>
      </w:r>
      <w:proofErr w:type="gramEnd"/>
      <w:r>
        <w:t xml:space="preserve"> take any arguments or set any attribute values. It does the same thing as the default constructor. You might wonder what the point is of making a </w:t>
      </w:r>
      <w:proofErr w:type="gramStart"/>
      <w:r>
        <w:t>constructor which</w:t>
      </w:r>
      <w:proofErr w:type="gramEnd"/>
      <w:r>
        <w:t xml:space="preserve"> does nothing, but you’ll see in later weeks there are some frameworks which require classes to have a no </w:t>
      </w:r>
      <w:proofErr w:type="spellStart"/>
      <w:r>
        <w:t>args</w:t>
      </w:r>
      <w:proofErr w:type="spellEnd"/>
      <w:r>
        <w:t xml:space="preserve"> constructor. </w:t>
      </w:r>
    </w:p>
    <w:p w14:paraId="0292A857" w14:textId="672807F0" w:rsidR="004A5CA8" w:rsidRDefault="00184120" w:rsidP="00184120">
      <w:pPr>
        <w:pStyle w:val="Heading1"/>
      </w:pPr>
      <w:r>
        <w:t>Horizontal constructor chaining</w:t>
      </w:r>
    </w:p>
    <w:p w14:paraId="05C579DA" w14:textId="3F5077F7" w:rsidR="00184120" w:rsidRDefault="00866F18" w:rsidP="00184120">
      <w:r>
        <w:t xml:space="preserve">In the inheritance model you saw how constructors in child classes can be chained to constructors in parent classes using the </w:t>
      </w:r>
      <w:proofErr w:type="gramStart"/>
      <w:r>
        <w:t>super(</w:t>
      </w:r>
      <w:proofErr w:type="gramEnd"/>
      <w:r>
        <w:t xml:space="preserve">) keyword. This </w:t>
      </w:r>
      <w:proofErr w:type="gramStart"/>
      <w:r>
        <w:t>was known</w:t>
      </w:r>
      <w:proofErr w:type="gramEnd"/>
      <w:r>
        <w:t xml:space="preserve"> as vertical constructor chaining. </w:t>
      </w:r>
    </w:p>
    <w:p w14:paraId="0D1724B6" w14:textId="4F3C7ED8" w:rsidR="00866F18" w:rsidRDefault="00866F18" w:rsidP="00184120">
      <w:proofErr w:type="gramStart"/>
      <w:r>
        <w:t>We’re</w:t>
      </w:r>
      <w:proofErr w:type="gramEnd"/>
      <w:r>
        <w:t xml:space="preserve"> now going to look at something called horizontal constructor chaining. This is where constructors in the same class are chained together using the </w:t>
      </w:r>
      <w:proofErr w:type="gramStart"/>
      <w:r>
        <w:t>this(</w:t>
      </w:r>
      <w:proofErr w:type="gramEnd"/>
      <w:r>
        <w:t>) keyword.</w:t>
      </w:r>
    </w:p>
    <w:p w14:paraId="5EDB0B0B" w14:textId="2344C3F1" w:rsidR="00866F18" w:rsidRDefault="00866F18" w:rsidP="00184120">
      <w:proofErr w:type="gramStart"/>
      <w:r>
        <w:t>Let’s</w:t>
      </w:r>
      <w:proofErr w:type="gramEnd"/>
      <w:r>
        <w:t xml:space="preserve"> start with our first constructor:</w:t>
      </w:r>
    </w:p>
    <w:p w14:paraId="3257DCD0" w14:textId="77777777" w:rsidR="00866F18" w:rsidRPr="00866F18" w:rsidRDefault="00866F18" w:rsidP="0086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66F1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66F18">
        <w:rPr>
          <w:rFonts w:ascii="Consolas" w:hAnsi="Consolas" w:cs="Consolas"/>
          <w:color w:val="000000"/>
          <w:sz w:val="20"/>
          <w:szCs w:val="20"/>
        </w:rPr>
        <w:t xml:space="preserve"> Car(</w:t>
      </w:r>
      <w:r w:rsidRPr="00866F1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866F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66F18">
        <w:rPr>
          <w:rFonts w:ascii="Consolas" w:hAnsi="Consolas" w:cs="Consolas"/>
          <w:color w:val="6A3E3E"/>
          <w:sz w:val="20"/>
          <w:szCs w:val="20"/>
        </w:rPr>
        <w:t>engineSize</w:t>
      </w:r>
      <w:proofErr w:type="spellEnd"/>
      <w:r w:rsidRPr="00866F18">
        <w:rPr>
          <w:rFonts w:ascii="Consolas" w:hAnsi="Consolas" w:cs="Consolas"/>
          <w:color w:val="000000"/>
          <w:sz w:val="20"/>
          <w:szCs w:val="20"/>
        </w:rPr>
        <w:t>) {</w:t>
      </w:r>
    </w:p>
    <w:p w14:paraId="6FBEDAD8" w14:textId="77777777" w:rsidR="00866F18" w:rsidRPr="00866F18" w:rsidRDefault="00866F18" w:rsidP="0086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66F1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866F1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66F18">
        <w:rPr>
          <w:rFonts w:ascii="Consolas" w:hAnsi="Consolas" w:cs="Consolas"/>
          <w:color w:val="6A3E3E"/>
          <w:sz w:val="20"/>
          <w:szCs w:val="20"/>
        </w:rPr>
        <w:t>engineSize</w:t>
      </w:r>
      <w:proofErr w:type="spellEnd"/>
      <w:r w:rsidRPr="00866F18">
        <w:rPr>
          <w:rFonts w:ascii="Consolas" w:hAnsi="Consolas" w:cs="Consolas"/>
          <w:color w:val="000000"/>
          <w:sz w:val="20"/>
          <w:szCs w:val="20"/>
        </w:rPr>
        <w:t xml:space="preserve"> &lt;= 0) {</w:t>
      </w:r>
    </w:p>
    <w:p w14:paraId="07DE9505" w14:textId="77777777" w:rsidR="00866F18" w:rsidRPr="00866F18" w:rsidRDefault="00866F18" w:rsidP="0086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66F1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66F18">
        <w:rPr>
          <w:rFonts w:ascii="Consolas" w:hAnsi="Consolas" w:cs="Consolas"/>
          <w:color w:val="000000"/>
          <w:sz w:val="20"/>
          <w:szCs w:val="20"/>
        </w:rPr>
        <w:t>.</w:t>
      </w:r>
      <w:r w:rsidRPr="00866F18">
        <w:rPr>
          <w:rFonts w:ascii="Consolas" w:hAnsi="Consolas" w:cs="Consolas"/>
          <w:color w:val="0000C0"/>
          <w:sz w:val="20"/>
          <w:szCs w:val="20"/>
        </w:rPr>
        <w:t>engineSize</w:t>
      </w:r>
      <w:proofErr w:type="spellEnd"/>
      <w:r w:rsidRPr="00866F18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107A0BC" w14:textId="77777777" w:rsidR="00866F18" w:rsidRPr="00866F18" w:rsidRDefault="00866F18" w:rsidP="0086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r w:rsidRPr="00866F18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866F1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66F1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ADFD74" w14:textId="77777777" w:rsidR="00866F18" w:rsidRPr="00866F18" w:rsidRDefault="00866F18" w:rsidP="0086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66F1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66F18">
        <w:rPr>
          <w:rFonts w:ascii="Consolas" w:hAnsi="Consolas" w:cs="Consolas"/>
          <w:color w:val="000000"/>
          <w:sz w:val="20"/>
          <w:szCs w:val="20"/>
        </w:rPr>
        <w:t>.</w:t>
      </w:r>
      <w:r w:rsidRPr="00866F18">
        <w:rPr>
          <w:rFonts w:ascii="Consolas" w:hAnsi="Consolas" w:cs="Consolas"/>
          <w:color w:val="0000C0"/>
          <w:sz w:val="20"/>
          <w:szCs w:val="20"/>
        </w:rPr>
        <w:t>engineSize</w:t>
      </w:r>
      <w:proofErr w:type="spellEnd"/>
      <w:r w:rsidRPr="00866F1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66F18">
        <w:rPr>
          <w:rFonts w:ascii="Consolas" w:hAnsi="Consolas" w:cs="Consolas"/>
          <w:color w:val="6A3E3E"/>
          <w:sz w:val="20"/>
          <w:szCs w:val="20"/>
        </w:rPr>
        <w:t>engineSize</w:t>
      </w:r>
      <w:proofErr w:type="spellEnd"/>
      <w:r w:rsidRPr="00866F18">
        <w:rPr>
          <w:rFonts w:ascii="Consolas" w:hAnsi="Consolas" w:cs="Consolas"/>
          <w:color w:val="000000"/>
          <w:sz w:val="20"/>
          <w:szCs w:val="20"/>
        </w:rPr>
        <w:t>;</w:t>
      </w:r>
    </w:p>
    <w:p w14:paraId="59E1049C" w14:textId="77777777" w:rsidR="00866F18" w:rsidRPr="00866F18" w:rsidRDefault="00866F18" w:rsidP="0086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r w:rsidRPr="00866F1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1DC434" w14:textId="0913704C" w:rsidR="00866F18" w:rsidRPr="00866F18" w:rsidRDefault="00866F18" w:rsidP="00866F18">
      <w:pPr>
        <w:rPr>
          <w:rFonts w:ascii="Consolas" w:hAnsi="Consolas" w:cs="Consolas"/>
          <w:color w:val="000000"/>
          <w:sz w:val="20"/>
          <w:szCs w:val="20"/>
        </w:rPr>
      </w:pPr>
      <w:r w:rsidRPr="00866F1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C7C330" w14:textId="340F623B" w:rsidR="00866F18" w:rsidRDefault="00866F18" w:rsidP="00866F18">
      <w:r>
        <w:t xml:space="preserve">The constructor includes a check to make sure that we </w:t>
      </w:r>
      <w:proofErr w:type="gramStart"/>
      <w:r>
        <w:t>don’t</w:t>
      </w:r>
      <w:proofErr w:type="gramEnd"/>
      <w:r>
        <w:t xml:space="preserve"> try to set a zero or negative engine size. If we pass in zero or a negative </w:t>
      </w:r>
      <w:proofErr w:type="gramStart"/>
      <w:r>
        <w:t>number</w:t>
      </w:r>
      <w:proofErr w:type="gramEnd"/>
      <w:r>
        <w:t xml:space="preserve"> the engine size will be set to a default value of 1. </w:t>
      </w:r>
    </w:p>
    <w:p w14:paraId="4D384EA5" w14:textId="7FD2FB14" w:rsidR="00866F18" w:rsidRDefault="00886FFE" w:rsidP="00866F18">
      <w:r>
        <w:t xml:space="preserve">Now </w:t>
      </w:r>
      <w:proofErr w:type="gramStart"/>
      <w:r>
        <w:t>let’s</w:t>
      </w:r>
      <w:proofErr w:type="gramEnd"/>
      <w:r>
        <w:t xml:space="preserve"> add in a second</w:t>
      </w:r>
      <w:r w:rsidR="00866F18">
        <w:t xml:space="preserve"> </w:t>
      </w:r>
      <w:r w:rsidR="008F60F9">
        <w:t xml:space="preserve">overloaded </w:t>
      </w:r>
      <w:r w:rsidR="00866F18">
        <w:t>constructor:</w:t>
      </w:r>
    </w:p>
    <w:p w14:paraId="2F6F314C" w14:textId="77777777" w:rsidR="00061B77" w:rsidRDefault="00061B7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77EAB60B" w14:textId="3BC5D452" w:rsidR="00866F18" w:rsidRPr="00866F18" w:rsidRDefault="00866F18" w:rsidP="0086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866F1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866F1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66F18">
        <w:rPr>
          <w:rFonts w:ascii="Consolas" w:hAnsi="Consolas" w:cs="Consolas"/>
          <w:color w:val="000000"/>
          <w:sz w:val="20"/>
          <w:szCs w:val="20"/>
        </w:rPr>
        <w:t xml:space="preserve"> Car(</w:t>
      </w:r>
      <w:r w:rsidRPr="00866F1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866F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66F18">
        <w:rPr>
          <w:rFonts w:ascii="Consolas" w:hAnsi="Consolas" w:cs="Consolas"/>
          <w:color w:val="6A3E3E"/>
          <w:sz w:val="20"/>
          <w:szCs w:val="20"/>
        </w:rPr>
        <w:t>engineSize</w:t>
      </w:r>
      <w:proofErr w:type="spellEnd"/>
      <w:r w:rsidRPr="00866F1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66F1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66F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66F18">
        <w:rPr>
          <w:rFonts w:ascii="Consolas" w:hAnsi="Consolas" w:cs="Consolas"/>
          <w:color w:val="6A3E3E"/>
          <w:sz w:val="20"/>
          <w:szCs w:val="20"/>
        </w:rPr>
        <w:t>numberOfDoors</w:t>
      </w:r>
      <w:proofErr w:type="spellEnd"/>
      <w:r w:rsidRPr="00866F18">
        <w:rPr>
          <w:rFonts w:ascii="Consolas" w:hAnsi="Consolas" w:cs="Consolas"/>
          <w:color w:val="000000"/>
          <w:sz w:val="20"/>
          <w:szCs w:val="20"/>
        </w:rPr>
        <w:t>) {</w:t>
      </w:r>
    </w:p>
    <w:p w14:paraId="0256AC4D" w14:textId="77777777" w:rsidR="00866F18" w:rsidRPr="00866F18" w:rsidRDefault="00866F18" w:rsidP="0086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66F1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66F1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66F18">
        <w:rPr>
          <w:rFonts w:ascii="Consolas" w:hAnsi="Consolas" w:cs="Consolas"/>
          <w:color w:val="6A3E3E"/>
          <w:sz w:val="20"/>
          <w:szCs w:val="20"/>
        </w:rPr>
        <w:t>engineSize</w:t>
      </w:r>
      <w:proofErr w:type="spellEnd"/>
      <w:r w:rsidRPr="00866F18">
        <w:rPr>
          <w:rFonts w:ascii="Consolas" w:hAnsi="Consolas" w:cs="Consolas"/>
          <w:color w:val="000000"/>
          <w:sz w:val="20"/>
          <w:szCs w:val="20"/>
        </w:rPr>
        <w:t>);</w:t>
      </w:r>
    </w:p>
    <w:p w14:paraId="521CB374" w14:textId="77777777" w:rsidR="00866F18" w:rsidRPr="00866F18" w:rsidRDefault="00866F18" w:rsidP="0086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r w:rsidRPr="00866F18">
        <w:rPr>
          <w:rFonts w:ascii="Consolas" w:hAnsi="Consolas" w:cs="Consolas"/>
          <w:color w:val="000000"/>
          <w:sz w:val="20"/>
          <w:szCs w:val="20"/>
        </w:rPr>
        <w:tab/>
      </w:r>
    </w:p>
    <w:p w14:paraId="321D4CCC" w14:textId="77777777" w:rsidR="00866F18" w:rsidRPr="00866F18" w:rsidRDefault="00866F18" w:rsidP="0086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66F1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866F1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66F18">
        <w:rPr>
          <w:rFonts w:ascii="Consolas" w:hAnsi="Consolas" w:cs="Consolas"/>
          <w:color w:val="6A3E3E"/>
          <w:sz w:val="20"/>
          <w:szCs w:val="20"/>
        </w:rPr>
        <w:t>numberOfDoors</w:t>
      </w:r>
      <w:proofErr w:type="spellEnd"/>
      <w:r w:rsidRPr="00866F18">
        <w:rPr>
          <w:rFonts w:ascii="Consolas" w:hAnsi="Consolas" w:cs="Consolas"/>
          <w:color w:val="000000"/>
          <w:sz w:val="20"/>
          <w:szCs w:val="20"/>
        </w:rPr>
        <w:t xml:space="preserve"> &lt; 1) {</w:t>
      </w:r>
    </w:p>
    <w:p w14:paraId="29180EEB" w14:textId="77777777" w:rsidR="00866F18" w:rsidRPr="00866F18" w:rsidRDefault="00866F18" w:rsidP="0086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66F1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66F18">
        <w:rPr>
          <w:rFonts w:ascii="Consolas" w:hAnsi="Consolas" w:cs="Consolas"/>
          <w:color w:val="000000"/>
          <w:sz w:val="20"/>
          <w:szCs w:val="20"/>
        </w:rPr>
        <w:t>.</w:t>
      </w:r>
      <w:r w:rsidRPr="00866F18">
        <w:rPr>
          <w:rFonts w:ascii="Consolas" w:hAnsi="Consolas" w:cs="Consolas"/>
          <w:color w:val="0000C0"/>
          <w:sz w:val="20"/>
          <w:szCs w:val="20"/>
        </w:rPr>
        <w:t>numberOfDoors</w:t>
      </w:r>
      <w:proofErr w:type="spellEnd"/>
      <w:r w:rsidRPr="00866F18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B011AED" w14:textId="77777777" w:rsidR="00866F18" w:rsidRPr="00866F18" w:rsidRDefault="00866F18" w:rsidP="0086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r w:rsidRPr="00866F18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866F1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66F1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72A980" w14:textId="77777777" w:rsidR="00866F18" w:rsidRPr="00866F18" w:rsidRDefault="00866F18" w:rsidP="0086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66F1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66F18">
        <w:rPr>
          <w:rFonts w:ascii="Consolas" w:hAnsi="Consolas" w:cs="Consolas"/>
          <w:color w:val="000000"/>
          <w:sz w:val="20"/>
          <w:szCs w:val="20"/>
        </w:rPr>
        <w:t>.</w:t>
      </w:r>
      <w:r w:rsidRPr="00866F18">
        <w:rPr>
          <w:rFonts w:ascii="Consolas" w:hAnsi="Consolas" w:cs="Consolas"/>
          <w:color w:val="0000C0"/>
          <w:sz w:val="20"/>
          <w:szCs w:val="20"/>
        </w:rPr>
        <w:t>numberOfDoors</w:t>
      </w:r>
      <w:proofErr w:type="spellEnd"/>
      <w:r w:rsidRPr="00866F1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66F18">
        <w:rPr>
          <w:rFonts w:ascii="Consolas" w:hAnsi="Consolas" w:cs="Consolas"/>
          <w:color w:val="6A3E3E"/>
          <w:sz w:val="20"/>
          <w:szCs w:val="20"/>
        </w:rPr>
        <w:t>numberOfDoors</w:t>
      </w:r>
      <w:proofErr w:type="spellEnd"/>
      <w:r w:rsidRPr="00866F18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DDD5E35" w14:textId="77777777" w:rsidR="00866F18" w:rsidRPr="00866F18" w:rsidRDefault="00866F18" w:rsidP="0086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F18">
        <w:rPr>
          <w:rFonts w:ascii="Consolas" w:hAnsi="Consolas" w:cs="Consolas"/>
          <w:color w:val="000000"/>
          <w:sz w:val="20"/>
          <w:szCs w:val="20"/>
        </w:rPr>
        <w:tab/>
      </w:r>
      <w:r w:rsidRPr="00866F1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702BA1" w14:textId="0073CE68" w:rsidR="00866F18" w:rsidRPr="00866F18" w:rsidRDefault="00866F18" w:rsidP="00866F18">
      <w:pPr>
        <w:rPr>
          <w:sz w:val="20"/>
          <w:szCs w:val="20"/>
        </w:rPr>
      </w:pPr>
      <w:r w:rsidRPr="00866F1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0EA019" w14:textId="76F3D2E0" w:rsidR="00866F18" w:rsidRDefault="008F60F9" w:rsidP="00184120">
      <w:r>
        <w:t xml:space="preserve">To avoid duplicating the code that checks the engine size, our second constructor simply passes the </w:t>
      </w:r>
      <w:proofErr w:type="spellStart"/>
      <w:r>
        <w:t>engineSize</w:t>
      </w:r>
      <w:proofErr w:type="spellEnd"/>
      <w:r>
        <w:t xml:space="preserve"> argument to the first constructor to deal with using </w:t>
      </w:r>
      <w:proofErr w:type="gramStart"/>
      <w:r>
        <w:t>this(</w:t>
      </w:r>
      <w:proofErr w:type="spellStart"/>
      <w:proofErr w:type="gramEnd"/>
      <w:r>
        <w:t>engineSize</w:t>
      </w:r>
      <w:proofErr w:type="spellEnd"/>
      <w:r>
        <w:t xml:space="preserve">). The second constructor now sets a default number of doors if the number of doors passed in is less than </w:t>
      </w:r>
      <w:proofErr w:type="gramStart"/>
      <w:r>
        <w:t>1</w:t>
      </w:r>
      <w:proofErr w:type="gramEnd"/>
      <w:r>
        <w:t>.</w:t>
      </w:r>
    </w:p>
    <w:p w14:paraId="67546713" w14:textId="4FBC9D19" w:rsidR="008F60F9" w:rsidRDefault="008F60F9" w:rsidP="00184120">
      <w:proofErr w:type="gramStart"/>
      <w:r>
        <w:t>Let’s</w:t>
      </w:r>
      <w:proofErr w:type="gramEnd"/>
      <w:r>
        <w:t xml:space="preserve"> add in a</w:t>
      </w:r>
      <w:r w:rsidR="00576BF2">
        <w:t xml:space="preserve"> third and</w:t>
      </w:r>
      <w:r>
        <w:t xml:space="preserve"> final constructor:</w:t>
      </w:r>
    </w:p>
    <w:p w14:paraId="620EB9FD" w14:textId="77777777" w:rsidR="008F60F9" w:rsidRPr="008F60F9" w:rsidRDefault="008F60F9" w:rsidP="008F6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0F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F60F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F60F9">
        <w:rPr>
          <w:rFonts w:ascii="Consolas" w:hAnsi="Consolas" w:cs="Consolas"/>
          <w:color w:val="000000"/>
          <w:sz w:val="20"/>
          <w:szCs w:val="20"/>
        </w:rPr>
        <w:t xml:space="preserve"> Car(</w:t>
      </w:r>
      <w:r w:rsidRPr="008F60F9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8F60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60F9">
        <w:rPr>
          <w:rFonts w:ascii="Consolas" w:hAnsi="Consolas" w:cs="Consolas"/>
          <w:color w:val="6A3E3E"/>
          <w:sz w:val="20"/>
          <w:szCs w:val="20"/>
        </w:rPr>
        <w:t>engineSize</w:t>
      </w:r>
      <w:proofErr w:type="spellEnd"/>
      <w:r w:rsidRPr="008F60F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F60F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F60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60F9">
        <w:rPr>
          <w:rFonts w:ascii="Consolas" w:hAnsi="Consolas" w:cs="Consolas"/>
          <w:color w:val="6A3E3E"/>
          <w:sz w:val="20"/>
          <w:szCs w:val="20"/>
        </w:rPr>
        <w:t>numberOfDoors</w:t>
      </w:r>
      <w:proofErr w:type="spellEnd"/>
      <w:r w:rsidRPr="008F60F9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8F60F9">
        <w:rPr>
          <w:rFonts w:ascii="Consolas" w:hAnsi="Consolas" w:cs="Consolas"/>
          <w:color w:val="6A3E3E"/>
          <w:sz w:val="20"/>
          <w:szCs w:val="20"/>
        </w:rPr>
        <w:t>model</w:t>
      </w:r>
      <w:r w:rsidRPr="008F60F9">
        <w:rPr>
          <w:rFonts w:ascii="Consolas" w:hAnsi="Consolas" w:cs="Consolas"/>
          <w:color w:val="000000"/>
          <w:sz w:val="20"/>
          <w:szCs w:val="20"/>
        </w:rPr>
        <w:t>) {</w:t>
      </w:r>
    </w:p>
    <w:p w14:paraId="6A01F932" w14:textId="77777777" w:rsidR="008F60F9" w:rsidRPr="008F60F9" w:rsidRDefault="008F60F9" w:rsidP="008F6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0F9">
        <w:rPr>
          <w:rFonts w:ascii="Consolas" w:hAnsi="Consolas" w:cs="Consolas"/>
          <w:color w:val="000000"/>
          <w:sz w:val="20"/>
          <w:szCs w:val="20"/>
        </w:rPr>
        <w:tab/>
      </w:r>
      <w:r w:rsidRPr="008F60F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F60F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F60F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F60F9">
        <w:rPr>
          <w:rFonts w:ascii="Consolas" w:hAnsi="Consolas" w:cs="Consolas"/>
          <w:color w:val="6A3E3E"/>
          <w:sz w:val="20"/>
          <w:szCs w:val="20"/>
        </w:rPr>
        <w:t>engineSize</w:t>
      </w:r>
      <w:r w:rsidRPr="008F60F9">
        <w:rPr>
          <w:rFonts w:ascii="Consolas" w:hAnsi="Consolas" w:cs="Consolas"/>
          <w:color w:val="000000"/>
          <w:sz w:val="20"/>
          <w:szCs w:val="20"/>
        </w:rPr>
        <w:t>,</w:t>
      </w:r>
      <w:r w:rsidRPr="008F60F9">
        <w:rPr>
          <w:rFonts w:ascii="Consolas" w:hAnsi="Consolas" w:cs="Consolas"/>
          <w:color w:val="6A3E3E"/>
          <w:sz w:val="20"/>
          <w:szCs w:val="20"/>
        </w:rPr>
        <w:t>numberOfDoors</w:t>
      </w:r>
      <w:proofErr w:type="spellEnd"/>
      <w:r w:rsidRPr="008F60F9">
        <w:rPr>
          <w:rFonts w:ascii="Consolas" w:hAnsi="Consolas" w:cs="Consolas"/>
          <w:color w:val="000000"/>
          <w:sz w:val="20"/>
          <w:szCs w:val="20"/>
        </w:rPr>
        <w:t>);</w:t>
      </w:r>
    </w:p>
    <w:p w14:paraId="68C1EEA5" w14:textId="77777777" w:rsidR="008F60F9" w:rsidRPr="008F60F9" w:rsidRDefault="008F60F9" w:rsidP="008F6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0F9">
        <w:rPr>
          <w:rFonts w:ascii="Consolas" w:hAnsi="Consolas" w:cs="Consolas"/>
          <w:color w:val="000000"/>
          <w:sz w:val="20"/>
          <w:szCs w:val="20"/>
        </w:rPr>
        <w:tab/>
      </w:r>
      <w:r w:rsidRPr="008F60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F60F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F60F9">
        <w:rPr>
          <w:rFonts w:ascii="Consolas" w:hAnsi="Consolas" w:cs="Consolas"/>
          <w:color w:val="000000"/>
          <w:sz w:val="20"/>
          <w:szCs w:val="20"/>
        </w:rPr>
        <w:t>.</w:t>
      </w:r>
      <w:r w:rsidRPr="008F60F9"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r w:rsidRPr="008F60F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F60F9">
        <w:rPr>
          <w:rFonts w:ascii="Consolas" w:hAnsi="Consolas" w:cs="Consolas"/>
          <w:color w:val="6A3E3E"/>
          <w:sz w:val="20"/>
          <w:szCs w:val="20"/>
        </w:rPr>
        <w:t>model</w:t>
      </w:r>
      <w:r w:rsidRPr="008F60F9">
        <w:rPr>
          <w:rFonts w:ascii="Consolas" w:hAnsi="Consolas" w:cs="Consolas"/>
          <w:color w:val="000000"/>
          <w:sz w:val="20"/>
          <w:szCs w:val="20"/>
        </w:rPr>
        <w:t>;</w:t>
      </w:r>
    </w:p>
    <w:p w14:paraId="603B577F" w14:textId="72ED16F7" w:rsidR="008F60F9" w:rsidRPr="008F60F9" w:rsidRDefault="008F60F9" w:rsidP="008F60F9">
      <w:pPr>
        <w:rPr>
          <w:sz w:val="20"/>
          <w:szCs w:val="20"/>
        </w:rPr>
      </w:pPr>
      <w:r w:rsidRPr="008F60F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3CFF8D" w14:textId="6953ADF8" w:rsidR="00AA5CF0" w:rsidRDefault="008F60F9" w:rsidP="009505AE">
      <w:r>
        <w:t xml:space="preserve">Although this constructor sets the most attributes, it does the least work. It passes the </w:t>
      </w:r>
      <w:proofErr w:type="spellStart"/>
      <w:r>
        <w:t>engineSize</w:t>
      </w:r>
      <w:proofErr w:type="spellEnd"/>
      <w:r>
        <w:t xml:space="preserve"> and </w:t>
      </w:r>
      <w:proofErr w:type="spellStart"/>
      <w:r>
        <w:t>numberOfDoors</w:t>
      </w:r>
      <w:proofErr w:type="spellEnd"/>
      <w:r>
        <w:t xml:space="preserve"> to the second constructor using </w:t>
      </w:r>
      <w:proofErr w:type="gramStart"/>
      <w:r>
        <w:t>this(</w:t>
      </w:r>
      <w:proofErr w:type="spellStart"/>
      <w:proofErr w:type="gramEnd"/>
      <w:r>
        <w:t>engineSize,numberOfDoors</w:t>
      </w:r>
      <w:proofErr w:type="spellEnd"/>
      <w:r>
        <w:t xml:space="preserve">). </w:t>
      </w:r>
    </w:p>
    <w:p w14:paraId="4A45F49C" w14:textId="33235DF8" w:rsidR="00D2061A" w:rsidRPr="009505AE" w:rsidRDefault="00D2061A" w:rsidP="009505AE">
      <w:r>
        <w:t xml:space="preserve">Using horizontal chaining has significantly reduced the amount of code </w:t>
      </w:r>
      <w:proofErr w:type="gramStart"/>
      <w:r>
        <w:t>we’ve</w:t>
      </w:r>
      <w:proofErr w:type="gramEnd"/>
      <w:r>
        <w:t xml:space="preserve"> needed to write in our overloaded constructors. </w:t>
      </w:r>
    </w:p>
    <w:sectPr w:rsidR="00D2061A" w:rsidRPr="009505AE" w:rsidSect="009E393B">
      <w:headerReference w:type="default" r:id="rId16"/>
      <w:footerReference w:type="default" r:id="rId17"/>
      <w:pgSz w:w="11906" w:h="16838"/>
      <w:pgMar w:top="851" w:right="851" w:bottom="249" w:left="851" w:header="76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B67E7" w14:textId="77777777" w:rsidR="00567442" w:rsidRDefault="00567442" w:rsidP="00761760">
      <w:r>
        <w:separator/>
      </w:r>
    </w:p>
  </w:endnote>
  <w:endnote w:type="continuationSeparator" w:id="0">
    <w:p w14:paraId="0E27D19B" w14:textId="77777777" w:rsidR="00567442" w:rsidRDefault="00567442" w:rsidP="0076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Extrabold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8122B" w14:textId="77777777" w:rsidR="00061B77" w:rsidRDefault="00061B77" w:rsidP="00061B77">
    <w:pPr>
      <w:rPr>
        <w:color w:val="231F20"/>
      </w:rPr>
    </w:pPr>
  </w:p>
  <w:p w14:paraId="31DB6632" w14:textId="2F3D4F9B" w:rsidR="00061B77" w:rsidRDefault="00061B77" w:rsidP="00061B77">
    <w:pPr>
      <w:rPr>
        <w:color w:val="231F20"/>
      </w:rPr>
    </w:pPr>
  </w:p>
  <w:p w14:paraId="5E23C4C0" w14:textId="77777777" w:rsidR="00061B77" w:rsidRDefault="00061B77" w:rsidP="00061B77">
    <w:pPr>
      <w:rPr>
        <w:color w:val="231F20"/>
      </w:rPr>
    </w:pPr>
  </w:p>
  <w:p w14:paraId="27174698" w14:textId="48EC6075" w:rsidR="00061B77" w:rsidRDefault="00061B77" w:rsidP="00061B77">
    <w:r>
      <w:rPr>
        <w:color w:val="231F20"/>
      </w:rPr>
      <w:t>EUROPE • NORTH AMERICA • AFRICA • APAC</w:t>
    </w: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095F55" wp14:editId="2D9E8158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3762375" cy="1290320"/>
              <wp:effectExtent l="0" t="0" r="9525" b="508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62375" cy="1290320"/>
                        <a:chOff x="5957" y="14791"/>
                        <a:chExt cx="5925" cy="2032"/>
                      </a:xfrm>
                    </wpg:grpSpPr>
                    <wps:wsp>
                      <wps:cNvPr id="11" name="Freeform 11"/>
                      <wps:cNvSpPr>
                        <a:spLocks/>
                      </wps:cNvSpPr>
                      <wps:spPr bwMode="auto">
                        <a:xfrm>
                          <a:off x="5957" y="14791"/>
                          <a:ext cx="5925" cy="2032"/>
                        </a:xfrm>
                        <a:custGeom>
                          <a:avLst/>
                          <a:gdLst>
                            <a:gd name="T0" fmla="+- 0 11906 6227"/>
                            <a:gd name="T1" fmla="*/ T0 w 5679"/>
                            <a:gd name="T2" fmla="+- 0 14911 14911"/>
                            <a:gd name="T3" fmla="*/ 14911 h 1927"/>
                            <a:gd name="T4" fmla="+- 0 6227 6227"/>
                            <a:gd name="T5" fmla="*/ T4 w 5679"/>
                            <a:gd name="T6" fmla="+- 0 16838 14911"/>
                            <a:gd name="T7" fmla="*/ 16838 h 1927"/>
                            <a:gd name="T8" fmla="+- 0 11906 6227"/>
                            <a:gd name="T9" fmla="*/ T8 w 5679"/>
                            <a:gd name="T10" fmla="+- 0 16838 14911"/>
                            <a:gd name="T11" fmla="*/ 16838 h 1927"/>
                            <a:gd name="T12" fmla="+- 0 11906 6227"/>
                            <a:gd name="T13" fmla="*/ T12 w 5679"/>
                            <a:gd name="T14" fmla="+- 0 14911 14911"/>
                            <a:gd name="T15" fmla="*/ 14911 h 19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679" h="1927">
                              <a:moveTo>
                                <a:pt x="5679" y="0"/>
                              </a:moveTo>
                              <a:lnTo>
                                <a:pt x="0" y="1927"/>
                              </a:lnTo>
                              <a:lnTo>
                                <a:pt x="5679" y="1927"/>
                              </a:lnTo>
                              <a:lnTo>
                                <a:pt x="5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9545" y="16057"/>
                          <a:ext cx="1530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A7F00" w14:textId="77777777" w:rsidR="00061B77" w:rsidRPr="004B58D6" w:rsidRDefault="00061B77" w:rsidP="00061B77">
                            <w:pPr>
                              <w:rPr>
                                <w:rFonts w:ascii="Open Sans Extrabold"/>
                                <w:b/>
                                <w:sz w:val="20"/>
                                <w:szCs w:val="20"/>
                              </w:rPr>
                            </w:pPr>
                            <w:r w:rsidRPr="004B58D6">
                              <w:rPr>
                                <w:rFonts w:ascii="Open Sans Extrabold"/>
                                <w:b/>
                                <w:color w:val="FFFFFF"/>
                                <w:sz w:val="20"/>
                                <w:szCs w:val="20"/>
                              </w:rPr>
                              <w:t>fdmgroup.com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095F55" id="Group 10" o:spid="_x0000_s1026" style="position:absolute;margin-left:245.05pt;margin-top:0;width:296.25pt;height:101.6pt;z-index:251659264;mso-position-horizontal:right;mso-position-horizontal-relative:page;mso-position-vertical:bottom;mso-position-vertical-relative:page" coordorigin="5957,14791" coordsize="5925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">
              <v:shape id="Freeform 11" o:spid="_x0000_s1027" style="position:absolute;left:5957;top:14791;width:5925;height:2032;visibility:visible;mso-wrap-style:square;v-text-anchor:top" coordsize="5679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" path="m5679,l,1927r5679,l5679,xe" fillcolor="#00aeef" stroked="f">
                <v:path arrowok="t" o:connecttype="custom" o:connectlocs="5925,15723;0,17755;5925,17755;5925,15723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9545;top:16057;width:153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14:paraId="4F1A7F00" w14:textId="77777777" w:rsidR="00061B77" w:rsidRPr="004B58D6" w:rsidRDefault="00061B77" w:rsidP="00061B77">
                      <w:pPr>
                        <w:rPr>
                          <w:rFonts w:ascii="Open Sans Extrabold"/>
                          <w:b/>
                          <w:sz w:val="20"/>
                          <w:szCs w:val="20"/>
                        </w:rPr>
                      </w:pPr>
                      <w:r w:rsidRPr="004B58D6">
                        <w:rPr>
                          <w:rFonts w:ascii="Open Sans Extrabold"/>
                          <w:b/>
                          <w:color w:val="FFFFFF"/>
                          <w:sz w:val="20"/>
                          <w:szCs w:val="20"/>
                        </w:rPr>
                        <w:t>fdmgroup.com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1F9C9" w14:textId="77777777" w:rsidR="00567442" w:rsidRDefault="00567442" w:rsidP="00761760">
      <w:r>
        <w:separator/>
      </w:r>
    </w:p>
  </w:footnote>
  <w:footnote w:type="continuationSeparator" w:id="0">
    <w:p w14:paraId="7D6349C2" w14:textId="77777777" w:rsidR="00567442" w:rsidRDefault="00567442" w:rsidP="00761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E5CCE" w14:textId="04A89C85" w:rsidR="00061B77" w:rsidRDefault="00061B77">
    <w:pPr>
      <w:pStyle w:val="Header"/>
    </w:pPr>
    <w:r>
      <w:rPr>
        <w:rFonts w:ascii="Times New Roman"/>
        <w:noProof/>
        <w:lang w:eastAsia="en-GB"/>
      </w:rPr>
      <mc:AlternateContent>
        <mc:Choice Requires="wpg">
          <w:drawing>
            <wp:inline distT="0" distB="0" distL="0" distR="0" wp14:anchorId="53893DE8" wp14:editId="5318D1D6">
              <wp:extent cx="1148080" cy="541020"/>
              <wp:effectExtent l="9525" t="0" r="4445" b="1905"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8080" cy="541020"/>
                        <a:chOff x="0" y="0"/>
                        <a:chExt cx="1808" cy="852"/>
                      </a:xfrm>
                    </wpg:grpSpPr>
                    <wps:wsp>
                      <wps:cNvPr id="4" name="AutoShape 2"/>
                      <wps:cNvSpPr>
                        <a:spLocks/>
                      </wps:cNvSpPr>
                      <wps:spPr bwMode="auto">
                        <a:xfrm>
                          <a:off x="0" y="346"/>
                          <a:ext cx="1454" cy="505"/>
                        </a:xfrm>
                        <a:custGeom>
                          <a:avLst/>
                          <a:gdLst>
                            <a:gd name="T0" fmla="*/ 909 w 1454"/>
                            <a:gd name="T1" fmla="+- 0 347 347"/>
                            <a:gd name="T2" fmla="*/ 347 h 505"/>
                            <a:gd name="T3" fmla="*/ 1034 w 1454"/>
                            <a:gd name="T4" fmla="+- 0 852 347"/>
                            <a:gd name="T5" fmla="*/ 852 h 505"/>
                            <a:gd name="T6" fmla="*/ 1168 w 1454"/>
                            <a:gd name="T7" fmla="+- 0 597 347"/>
                            <a:gd name="T8" fmla="*/ 597 h 505"/>
                            <a:gd name="T9" fmla="*/ 1454 w 1454"/>
                            <a:gd name="T10" fmla="+- 0 598 347"/>
                            <a:gd name="T11" fmla="*/ 598 h 505"/>
                            <a:gd name="T12" fmla="*/ 1328 w 1454"/>
                            <a:gd name="T13" fmla="+- 0 852 347"/>
                            <a:gd name="T14" fmla="*/ 852 h 505"/>
                            <a:gd name="T15" fmla="*/ 1454 w 1454"/>
                            <a:gd name="T16" fmla="+- 0 598 347"/>
                            <a:gd name="T17" fmla="*/ 598 h 505"/>
                            <a:gd name="T18" fmla="*/ 1033 w 1454"/>
                            <a:gd name="T19" fmla="+- 0 597 347"/>
                            <a:gd name="T20" fmla="*/ 597 h 505"/>
                            <a:gd name="T21" fmla="*/ 1146 w 1454"/>
                            <a:gd name="T22" fmla="+- 0 772 347"/>
                            <a:gd name="T23" fmla="*/ 772 h 505"/>
                            <a:gd name="T24" fmla="*/ 1216 w 1454"/>
                            <a:gd name="T25" fmla="+- 0 771 347"/>
                            <a:gd name="T26" fmla="*/ 771 h 505"/>
                            <a:gd name="T27" fmla="*/ 1181 w 1454"/>
                            <a:gd name="T28" fmla="+- 0 616 347"/>
                            <a:gd name="T29" fmla="*/ 616 h 505"/>
                            <a:gd name="T30" fmla="*/ 1454 w 1454"/>
                            <a:gd name="T31" fmla="+- 0 347 347"/>
                            <a:gd name="T32" fmla="*/ 347 h 505"/>
                            <a:gd name="T33" fmla="*/ 1181 w 1454"/>
                            <a:gd name="T34" fmla="+- 0 616 347"/>
                            <a:gd name="T35" fmla="*/ 616 h 505"/>
                            <a:gd name="T36" fmla="*/ 1328 w 1454"/>
                            <a:gd name="T37" fmla="+- 0 598 347"/>
                            <a:gd name="T38" fmla="*/ 598 h 505"/>
                            <a:gd name="T39" fmla="*/ 1454 w 1454"/>
                            <a:gd name="T40" fmla="+- 0 347 347"/>
                            <a:gd name="T41" fmla="*/ 347 h 505"/>
                            <a:gd name="T42" fmla="*/ 407 w 1454"/>
                            <a:gd name="T43" fmla="+- 0 347 347"/>
                            <a:gd name="T44" fmla="*/ 347 h 505"/>
                            <a:gd name="T45" fmla="*/ 610 w 1454"/>
                            <a:gd name="T46" fmla="+- 0 852 347"/>
                            <a:gd name="T47" fmla="*/ 852 h 505"/>
                            <a:gd name="T48" fmla="*/ 751 w 1454"/>
                            <a:gd name="T49" fmla="+- 0 819 347"/>
                            <a:gd name="T50" fmla="*/ 819 h 505"/>
                            <a:gd name="T51" fmla="*/ 840 w 1454"/>
                            <a:gd name="T52" fmla="+- 0 739 347"/>
                            <a:gd name="T53" fmla="*/ 739 h 505"/>
                            <a:gd name="T54" fmla="*/ 532 w 1454"/>
                            <a:gd name="T55" fmla="+- 0 459 347"/>
                            <a:gd name="T56" fmla="*/ 459 h 505"/>
                            <a:gd name="T57" fmla="*/ 806 w 1454"/>
                            <a:gd name="T58" fmla="+- 0 417 347"/>
                            <a:gd name="T59" fmla="*/ 417 h 505"/>
                            <a:gd name="T60" fmla="*/ 685 w 1454"/>
                            <a:gd name="T61" fmla="+- 0 355 347"/>
                            <a:gd name="T62" fmla="*/ 355 h 505"/>
                            <a:gd name="T63" fmla="*/ 841 w 1454"/>
                            <a:gd name="T64" fmla="+- 0 459 347"/>
                            <a:gd name="T65" fmla="*/ 459 h 505"/>
                            <a:gd name="T66" fmla="*/ 667 w 1454"/>
                            <a:gd name="T67" fmla="+- 0 470 347"/>
                            <a:gd name="T68" fmla="*/ 470 h 505"/>
                            <a:gd name="T69" fmla="*/ 744 w 1454"/>
                            <a:gd name="T70" fmla="+- 0 543 347"/>
                            <a:gd name="T71" fmla="*/ 543 h 505"/>
                            <a:gd name="T72" fmla="*/ 744 w 1454"/>
                            <a:gd name="T73" fmla="+- 0 654 347"/>
                            <a:gd name="T74" fmla="*/ 654 h 505"/>
                            <a:gd name="T75" fmla="*/ 667 w 1454"/>
                            <a:gd name="T76" fmla="+- 0 728 347"/>
                            <a:gd name="T77" fmla="*/ 728 h 505"/>
                            <a:gd name="T78" fmla="*/ 840 w 1454"/>
                            <a:gd name="T79" fmla="+- 0 739 347"/>
                            <a:gd name="T80" fmla="*/ 739 h 505"/>
                            <a:gd name="T81" fmla="*/ 874 w 1454"/>
                            <a:gd name="T82" fmla="+- 0 669 347"/>
                            <a:gd name="T83" fmla="*/ 669 h 505"/>
                            <a:gd name="T84" fmla="*/ 874 w 1454"/>
                            <a:gd name="T85" fmla="+- 0 528 347"/>
                            <a:gd name="T86" fmla="*/ 528 h 505"/>
                            <a:gd name="T87" fmla="*/ 841 w 1454"/>
                            <a:gd name="T88" fmla="+- 0 459 347"/>
                            <a:gd name="T89" fmla="*/ 459 h 505"/>
                            <a:gd name="T90" fmla="*/ 0 w 1454"/>
                            <a:gd name="T91" fmla="+- 0 347 347"/>
                            <a:gd name="T92" fmla="*/ 347 h 505"/>
                            <a:gd name="T93" fmla="*/ 126 w 1454"/>
                            <a:gd name="T94" fmla="+- 0 852 347"/>
                            <a:gd name="T95" fmla="*/ 852 h 505"/>
                            <a:gd name="T96" fmla="*/ 342 w 1454"/>
                            <a:gd name="T97" fmla="+- 0 673 347"/>
                            <a:gd name="T98" fmla="*/ 673 h 505"/>
                            <a:gd name="T99" fmla="*/ 126 w 1454"/>
                            <a:gd name="T100" fmla="+- 0 564 347"/>
                            <a:gd name="T101" fmla="*/ 564 h 505"/>
                            <a:gd name="T102" fmla="*/ 377 w 1454"/>
                            <a:gd name="T103" fmla="+- 0 457 347"/>
                            <a:gd name="T104" fmla="*/ 457 h 50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</a:cxnLst>
                          <a:rect l="0" t="0" r="r" b="b"/>
                          <a:pathLst>
                            <a:path w="1454" h="505">
                              <a:moveTo>
                                <a:pt x="1001" y="0"/>
                              </a:moveTo>
                              <a:lnTo>
                                <a:pt x="909" y="0"/>
                              </a:lnTo>
                              <a:lnTo>
                                <a:pt x="909" y="505"/>
                              </a:lnTo>
                              <a:lnTo>
                                <a:pt x="1034" y="505"/>
                              </a:lnTo>
                              <a:lnTo>
                                <a:pt x="1033" y="250"/>
                              </a:lnTo>
                              <a:lnTo>
                                <a:pt x="1168" y="250"/>
                              </a:lnTo>
                              <a:lnTo>
                                <a:pt x="1001" y="0"/>
                              </a:lnTo>
                              <a:close/>
                              <a:moveTo>
                                <a:pt x="1454" y="251"/>
                              </a:moveTo>
                              <a:lnTo>
                                <a:pt x="1328" y="251"/>
                              </a:lnTo>
                              <a:lnTo>
                                <a:pt x="1328" y="505"/>
                              </a:lnTo>
                              <a:lnTo>
                                <a:pt x="1454" y="505"/>
                              </a:lnTo>
                              <a:lnTo>
                                <a:pt x="1454" y="251"/>
                              </a:lnTo>
                              <a:close/>
                              <a:moveTo>
                                <a:pt x="1168" y="250"/>
                              </a:moveTo>
                              <a:lnTo>
                                <a:pt x="1033" y="250"/>
                              </a:lnTo>
                              <a:lnTo>
                                <a:pt x="1146" y="424"/>
                              </a:lnTo>
                              <a:lnTo>
                                <a:pt x="1146" y="425"/>
                              </a:lnTo>
                              <a:lnTo>
                                <a:pt x="1216" y="425"/>
                              </a:lnTo>
                              <a:lnTo>
                                <a:pt x="1216" y="424"/>
                              </a:lnTo>
                              <a:lnTo>
                                <a:pt x="1317" y="269"/>
                              </a:lnTo>
                              <a:lnTo>
                                <a:pt x="1181" y="269"/>
                              </a:lnTo>
                              <a:lnTo>
                                <a:pt x="1168" y="250"/>
                              </a:lnTo>
                              <a:close/>
                              <a:moveTo>
                                <a:pt x="1454" y="0"/>
                              </a:moveTo>
                              <a:lnTo>
                                <a:pt x="1360" y="0"/>
                              </a:lnTo>
                              <a:lnTo>
                                <a:pt x="1181" y="269"/>
                              </a:lnTo>
                              <a:lnTo>
                                <a:pt x="1317" y="269"/>
                              </a:lnTo>
                              <a:lnTo>
                                <a:pt x="1328" y="251"/>
                              </a:lnTo>
                              <a:lnTo>
                                <a:pt x="1454" y="251"/>
                              </a:lnTo>
                              <a:lnTo>
                                <a:pt x="1454" y="0"/>
                              </a:lnTo>
                              <a:close/>
                              <a:moveTo>
                                <a:pt x="610" y="0"/>
                              </a:moveTo>
                              <a:lnTo>
                                <a:pt x="407" y="0"/>
                              </a:lnTo>
                              <a:lnTo>
                                <a:pt x="407" y="505"/>
                              </a:lnTo>
                              <a:lnTo>
                                <a:pt x="610" y="505"/>
                              </a:lnTo>
                              <a:lnTo>
                                <a:pt x="685" y="496"/>
                              </a:lnTo>
                              <a:lnTo>
                                <a:pt x="751" y="472"/>
                              </a:lnTo>
                              <a:lnTo>
                                <a:pt x="806" y="434"/>
                              </a:lnTo>
                              <a:lnTo>
                                <a:pt x="840" y="392"/>
                              </a:lnTo>
                              <a:lnTo>
                                <a:pt x="532" y="392"/>
                              </a:lnTo>
                              <a:lnTo>
                                <a:pt x="532" y="112"/>
                              </a:lnTo>
                              <a:lnTo>
                                <a:pt x="841" y="112"/>
                              </a:lnTo>
                              <a:lnTo>
                                <a:pt x="806" y="70"/>
                              </a:lnTo>
                              <a:lnTo>
                                <a:pt x="751" y="32"/>
                              </a:lnTo>
                              <a:lnTo>
                                <a:pt x="685" y="8"/>
                              </a:lnTo>
                              <a:lnTo>
                                <a:pt x="610" y="0"/>
                              </a:lnTo>
                              <a:close/>
                              <a:moveTo>
                                <a:pt x="841" y="112"/>
                              </a:moveTo>
                              <a:lnTo>
                                <a:pt x="610" y="112"/>
                              </a:lnTo>
                              <a:lnTo>
                                <a:pt x="667" y="123"/>
                              </a:lnTo>
                              <a:lnTo>
                                <a:pt x="713" y="152"/>
                              </a:lnTo>
                              <a:lnTo>
                                <a:pt x="744" y="196"/>
                              </a:lnTo>
                              <a:lnTo>
                                <a:pt x="755" y="251"/>
                              </a:lnTo>
                              <a:lnTo>
                                <a:pt x="744" y="307"/>
                              </a:lnTo>
                              <a:lnTo>
                                <a:pt x="713" y="351"/>
                              </a:lnTo>
                              <a:lnTo>
                                <a:pt x="667" y="381"/>
                              </a:lnTo>
                              <a:lnTo>
                                <a:pt x="610" y="392"/>
                              </a:lnTo>
                              <a:lnTo>
                                <a:pt x="840" y="392"/>
                              </a:lnTo>
                              <a:lnTo>
                                <a:pt x="847" y="383"/>
                              </a:lnTo>
                              <a:lnTo>
                                <a:pt x="874" y="322"/>
                              </a:lnTo>
                              <a:lnTo>
                                <a:pt x="883" y="251"/>
                              </a:lnTo>
                              <a:lnTo>
                                <a:pt x="874" y="181"/>
                              </a:lnTo>
                              <a:lnTo>
                                <a:pt x="847" y="120"/>
                              </a:lnTo>
                              <a:lnTo>
                                <a:pt x="841" y="112"/>
                              </a:lnTo>
                              <a:close/>
                              <a:moveTo>
                                <a:pt x="377" y="0"/>
                              </a:moveTo>
                              <a:lnTo>
                                <a:pt x="0" y="0"/>
                              </a:lnTo>
                              <a:lnTo>
                                <a:pt x="0" y="505"/>
                              </a:lnTo>
                              <a:lnTo>
                                <a:pt x="126" y="505"/>
                              </a:lnTo>
                              <a:lnTo>
                                <a:pt x="126" y="326"/>
                              </a:lnTo>
                              <a:lnTo>
                                <a:pt x="342" y="326"/>
                              </a:lnTo>
                              <a:lnTo>
                                <a:pt x="342" y="217"/>
                              </a:lnTo>
                              <a:lnTo>
                                <a:pt x="126" y="217"/>
                              </a:lnTo>
                              <a:lnTo>
                                <a:pt x="126" y="110"/>
                              </a:lnTo>
                              <a:lnTo>
                                <a:pt x="377" y="110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3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474" cy="499"/>
                        </a:xfrm>
                        <a:custGeom>
                          <a:avLst/>
                          <a:gdLst>
                            <a:gd name="T0" fmla="+- 0 1516 1334"/>
                            <a:gd name="T1" fmla="*/ T0 w 474"/>
                            <a:gd name="T2" fmla="*/ 0 h 499"/>
                            <a:gd name="T3" fmla="+- 0 1512 1334"/>
                            <a:gd name="T4" fmla="*/ T3 w 474"/>
                            <a:gd name="T5" fmla="*/ 1 h 499"/>
                            <a:gd name="T6" fmla="+- 0 1512 1334"/>
                            <a:gd name="T7" fmla="*/ T6 w 474"/>
                            <a:gd name="T8" fmla="*/ 188 h 499"/>
                            <a:gd name="T9" fmla="+- 0 1511 1334"/>
                            <a:gd name="T10" fmla="*/ T9 w 474"/>
                            <a:gd name="T11" fmla="*/ 189 h 499"/>
                            <a:gd name="T12" fmla="+- 0 1510 1334"/>
                            <a:gd name="T13" fmla="*/ T12 w 474"/>
                            <a:gd name="T14" fmla="*/ 190 h 499"/>
                            <a:gd name="T15" fmla="+- 0 1334 1334"/>
                            <a:gd name="T16" fmla="*/ T15 w 474"/>
                            <a:gd name="T17" fmla="*/ 247 h 499"/>
                            <a:gd name="T18" fmla="+- 0 1334 1334"/>
                            <a:gd name="T19" fmla="*/ T18 w 474"/>
                            <a:gd name="T20" fmla="*/ 251 h 499"/>
                            <a:gd name="T21" fmla="+- 0 1510 1334"/>
                            <a:gd name="T22" fmla="*/ T21 w 474"/>
                            <a:gd name="T23" fmla="*/ 309 h 499"/>
                            <a:gd name="T24" fmla="+- 0 1511 1334"/>
                            <a:gd name="T25" fmla="*/ T24 w 474"/>
                            <a:gd name="T26" fmla="*/ 309 h 499"/>
                            <a:gd name="T27" fmla="+- 0 1512 1334"/>
                            <a:gd name="T28" fmla="*/ T27 w 474"/>
                            <a:gd name="T29" fmla="*/ 310 h 499"/>
                            <a:gd name="T30" fmla="+- 0 1512 1334"/>
                            <a:gd name="T31" fmla="*/ T30 w 474"/>
                            <a:gd name="T32" fmla="*/ 497 h 499"/>
                            <a:gd name="T33" fmla="+- 0 1516 1334"/>
                            <a:gd name="T34" fmla="*/ T33 w 474"/>
                            <a:gd name="T35" fmla="*/ 498 h 499"/>
                            <a:gd name="T36" fmla="+- 0 1626 1334"/>
                            <a:gd name="T37" fmla="*/ T36 w 474"/>
                            <a:gd name="T38" fmla="*/ 347 h 499"/>
                            <a:gd name="T39" fmla="+- 0 1628 1334"/>
                            <a:gd name="T40" fmla="*/ T39 w 474"/>
                            <a:gd name="T41" fmla="*/ 347 h 499"/>
                            <a:gd name="T42" fmla="+- 0 1768 1334"/>
                            <a:gd name="T43" fmla="*/ T42 w 474"/>
                            <a:gd name="T44" fmla="*/ 347 h 499"/>
                            <a:gd name="T45" fmla="+- 0 1698 1334"/>
                            <a:gd name="T46" fmla="*/ T45 w 474"/>
                            <a:gd name="T47" fmla="*/ 250 h 499"/>
                            <a:gd name="T48" fmla="+- 0 1698 1334"/>
                            <a:gd name="T49" fmla="*/ T48 w 474"/>
                            <a:gd name="T50" fmla="*/ 248 h 499"/>
                            <a:gd name="T51" fmla="+- 0 1768 1334"/>
                            <a:gd name="T52" fmla="*/ T51 w 474"/>
                            <a:gd name="T53" fmla="*/ 152 h 499"/>
                            <a:gd name="T54" fmla="+- 0 1628 1334"/>
                            <a:gd name="T55" fmla="*/ T54 w 474"/>
                            <a:gd name="T56" fmla="*/ 152 h 499"/>
                            <a:gd name="T57" fmla="+- 0 1626 1334"/>
                            <a:gd name="T58" fmla="*/ T57 w 474"/>
                            <a:gd name="T59" fmla="*/ 151 h 499"/>
                            <a:gd name="T60" fmla="+- 0 1516 1334"/>
                            <a:gd name="T61" fmla="*/ T60 w 474"/>
                            <a:gd name="T62" fmla="*/ 0 h 499"/>
                            <a:gd name="T63" fmla="+- 0 1768 1334"/>
                            <a:gd name="T64" fmla="*/ T63 w 474"/>
                            <a:gd name="T65" fmla="*/ 347 h 499"/>
                            <a:gd name="T66" fmla="+- 0 1628 1334"/>
                            <a:gd name="T67" fmla="*/ T66 w 474"/>
                            <a:gd name="T68" fmla="*/ 347 h 499"/>
                            <a:gd name="T69" fmla="+- 0 1805 1334"/>
                            <a:gd name="T70" fmla="*/ T69 w 474"/>
                            <a:gd name="T71" fmla="*/ 404 h 499"/>
                            <a:gd name="T72" fmla="+- 0 1808 1334"/>
                            <a:gd name="T73" fmla="*/ T72 w 474"/>
                            <a:gd name="T74" fmla="*/ 401 h 499"/>
                            <a:gd name="T75" fmla="+- 0 1768 1334"/>
                            <a:gd name="T76" fmla="*/ T75 w 474"/>
                            <a:gd name="T77" fmla="*/ 347 h 499"/>
                            <a:gd name="T78" fmla="+- 0 1805 1334"/>
                            <a:gd name="T79" fmla="*/ T78 w 474"/>
                            <a:gd name="T80" fmla="*/ 94 h 499"/>
                            <a:gd name="T81" fmla="+- 0 1628 1334"/>
                            <a:gd name="T82" fmla="*/ T81 w 474"/>
                            <a:gd name="T83" fmla="*/ 152 h 499"/>
                            <a:gd name="T84" fmla="+- 0 1768 1334"/>
                            <a:gd name="T85" fmla="*/ T84 w 474"/>
                            <a:gd name="T86" fmla="*/ 152 h 499"/>
                            <a:gd name="T87" fmla="+- 0 1808 1334"/>
                            <a:gd name="T88" fmla="*/ T87 w 474"/>
                            <a:gd name="T89" fmla="*/ 97 h 499"/>
                            <a:gd name="T90" fmla="+- 0 1805 1334"/>
                            <a:gd name="T91" fmla="*/ T90 w 474"/>
                            <a:gd name="T92" fmla="*/ 94 h 49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</a:cxnLst>
                          <a:rect l="0" t="0" r="r" b="b"/>
                          <a:pathLst>
                            <a:path w="474" h="499">
                              <a:moveTo>
                                <a:pt x="182" y="0"/>
                              </a:moveTo>
                              <a:lnTo>
                                <a:pt x="178" y="1"/>
                              </a:lnTo>
                              <a:lnTo>
                                <a:pt x="178" y="188"/>
                              </a:lnTo>
                              <a:lnTo>
                                <a:pt x="177" y="189"/>
                              </a:lnTo>
                              <a:lnTo>
                                <a:pt x="176" y="190"/>
                              </a:lnTo>
                              <a:lnTo>
                                <a:pt x="0" y="247"/>
                              </a:lnTo>
                              <a:lnTo>
                                <a:pt x="0" y="251"/>
                              </a:lnTo>
                              <a:lnTo>
                                <a:pt x="176" y="309"/>
                              </a:lnTo>
                              <a:lnTo>
                                <a:pt x="177" y="309"/>
                              </a:lnTo>
                              <a:lnTo>
                                <a:pt x="178" y="310"/>
                              </a:lnTo>
                              <a:lnTo>
                                <a:pt x="178" y="497"/>
                              </a:lnTo>
                              <a:lnTo>
                                <a:pt x="182" y="498"/>
                              </a:lnTo>
                              <a:lnTo>
                                <a:pt x="292" y="347"/>
                              </a:lnTo>
                              <a:lnTo>
                                <a:pt x="294" y="347"/>
                              </a:lnTo>
                              <a:lnTo>
                                <a:pt x="434" y="347"/>
                              </a:lnTo>
                              <a:lnTo>
                                <a:pt x="364" y="250"/>
                              </a:lnTo>
                              <a:lnTo>
                                <a:pt x="364" y="248"/>
                              </a:lnTo>
                              <a:lnTo>
                                <a:pt x="434" y="152"/>
                              </a:lnTo>
                              <a:lnTo>
                                <a:pt x="294" y="152"/>
                              </a:lnTo>
                              <a:lnTo>
                                <a:pt x="292" y="151"/>
                              </a:lnTo>
                              <a:lnTo>
                                <a:pt x="182" y="0"/>
                              </a:lnTo>
                              <a:close/>
                              <a:moveTo>
                                <a:pt x="434" y="347"/>
                              </a:moveTo>
                              <a:lnTo>
                                <a:pt x="294" y="347"/>
                              </a:lnTo>
                              <a:lnTo>
                                <a:pt x="471" y="404"/>
                              </a:lnTo>
                              <a:lnTo>
                                <a:pt x="474" y="401"/>
                              </a:lnTo>
                              <a:lnTo>
                                <a:pt x="434" y="347"/>
                              </a:lnTo>
                              <a:close/>
                              <a:moveTo>
                                <a:pt x="471" y="94"/>
                              </a:moveTo>
                              <a:lnTo>
                                <a:pt x="294" y="152"/>
                              </a:lnTo>
                              <a:lnTo>
                                <a:pt x="434" y="152"/>
                              </a:lnTo>
                              <a:lnTo>
                                <a:pt x="474" y="97"/>
                              </a:lnTo>
                              <a:lnTo>
                                <a:pt x="471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44D9D16" id="Group 1" o:spid="_x0000_s1026" style="width:90.4pt;height:42.6pt;mso-position-horizontal-relative:char;mso-position-vertical-relative:line" coordsize="1808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">
              <v:shape id="AutoShape 2" o:spid="_x0000_s1027" style="position:absolute;top:346;width:1454;height:505;visibility:visible;mso-wrap-style:square;v-text-anchor:top" coordsize="1454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" path="m1001,l909,r,505l1034,505r-1,-255l1168,250,1001,xm1454,251r-126,l1328,505r126,l1454,251xm1168,250r-135,l1146,424r,1l1216,425r,-1l1317,269r-136,l1168,250xm1454,r-94,l1181,269r136,l1328,251r126,l1454,xm610,l407,r,505l610,505r75,-9l751,472r55,-38l840,392r-308,l532,112r309,l806,70,751,32,685,8,610,xm841,112r-231,l667,123r46,29l744,196r11,55l744,307r-31,44l667,381r-57,11l840,392r7,-9l874,322r9,-71l874,181,847,120r-6,-8xm377,l,,,505r126,l126,326r216,l342,217r-216,l126,110r251,l377,xe" fillcolor="#231f20" stroked="f">
                <v:path arrowok="t" o:connecttype="custom" o:connectlocs="909,347;1034,852;1168,597;1454,598;1328,852;1454,598;1033,597;1146,772;1216,771;1181,616;1454,347;1181,616;1328,598;1454,347;407,347;610,852;751,819;840,739;532,459;806,417;685,355;841,459;667,470;744,543;744,654;667,728;840,739;874,669;874,528;841,459;0,347;126,852;342,673;126,564;377,457" o:connectangles="0,0,0,0,0,0,0,0,0,0,0,0,0,0,0,0,0,0,0,0,0,0,0,0,0,0,0,0,0,0,0,0,0,0,0"/>
              </v:shape>
              <v:shape id="AutoShape 3" o:spid="_x0000_s1028" style="position:absolute;left:1333;width:474;height:499;visibility:visible;mso-wrap-style:square;v-text-anchor:top" coordsize="474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" path="m182,r-4,1l178,188r-1,1l176,190,,247r,4l176,309r1,l178,310r,187l182,498,292,347r2,l434,347,364,250r,-2l434,152r-140,l292,151,182,xm434,347r-140,l471,404r3,-3l434,347xm471,94l294,152r140,l474,97r-3,-3xe" fillcolor="#231f20" stroked="f">
                <v:path arrowok="t" o:connecttype="custom" o:connectlocs="182,0;178,1;178,188;177,189;176,190;0,247;0,251;176,309;177,309;178,310;178,497;182,498;292,347;294,347;434,347;364,250;364,248;434,152;294,152;292,151;182,0;434,347;294,347;471,404;474,401;434,347;471,94;294,152;434,152;474,97;471,94" o:connectangles="0,0,0,0,0,0,0,0,0,0,0,0,0,0,0,0,0,0,0,0,0,0,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5ADC"/>
    <w:multiLevelType w:val="hybridMultilevel"/>
    <w:tmpl w:val="CBF87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7D62"/>
    <w:multiLevelType w:val="hybridMultilevel"/>
    <w:tmpl w:val="B652DB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C6A79"/>
    <w:multiLevelType w:val="hybridMultilevel"/>
    <w:tmpl w:val="E488E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2A60"/>
    <w:multiLevelType w:val="hybridMultilevel"/>
    <w:tmpl w:val="A8DC8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D3D7D"/>
    <w:multiLevelType w:val="hybridMultilevel"/>
    <w:tmpl w:val="68448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F7A9A"/>
    <w:multiLevelType w:val="hybridMultilevel"/>
    <w:tmpl w:val="421A62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66C7A"/>
    <w:multiLevelType w:val="hybridMultilevel"/>
    <w:tmpl w:val="8A369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B0ED9"/>
    <w:multiLevelType w:val="hybridMultilevel"/>
    <w:tmpl w:val="B4887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B6BA5"/>
    <w:multiLevelType w:val="hybridMultilevel"/>
    <w:tmpl w:val="1E8C3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979F0"/>
    <w:multiLevelType w:val="hybridMultilevel"/>
    <w:tmpl w:val="71DA3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416C5"/>
    <w:multiLevelType w:val="hybridMultilevel"/>
    <w:tmpl w:val="94F4E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E0084"/>
    <w:multiLevelType w:val="hybridMultilevel"/>
    <w:tmpl w:val="F6E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419D6"/>
    <w:multiLevelType w:val="hybridMultilevel"/>
    <w:tmpl w:val="A96E7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226C5"/>
    <w:multiLevelType w:val="hybridMultilevel"/>
    <w:tmpl w:val="F7FAC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F0C94"/>
    <w:multiLevelType w:val="hybridMultilevel"/>
    <w:tmpl w:val="F484F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E4A33"/>
    <w:multiLevelType w:val="hybridMultilevel"/>
    <w:tmpl w:val="8C8E9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C465C"/>
    <w:multiLevelType w:val="hybridMultilevel"/>
    <w:tmpl w:val="E3503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02855"/>
    <w:multiLevelType w:val="hybridMultilevel"/>
    <w:tmpl w:val="F286AD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8"/>
  </w:num>
  <w:num w:numId="4">
    <w:abstractNumId w:val="3"/>
  </w:num>
  <w:num w:numId="5">
    <w:abstractNumId w:val="11"/>
  </w:num>
  <w:num w:numId="6">
    <w:abstractNumId w:val="12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0"/>
  </w:num>
  <w:num w:numId="12">
    <w:abstractNumId w:val="14"/>
  </w:num>
  <w:num w:numId="13">
    <w:abstractNumId w:val="7"/>
  </w:num>
  <w:num w:numId="14">
    <w:abstractNumId w:val="15"/>
  </w:num>
  <w:num w:numId="15">
    <w:abstractNumId w:val="6"/>
  </w:num>
  <w:num w:numId="16">
    <w:abstractNumId w:val="5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F8"/>
    <w:rsid w:val="00016DBD"/>
    <w:rsid w:val="000479AE"/>
    <w:rsid w:val="00061B77"/>
    <w:rsid w:val="00072AA6"/>
    <w:rsid w:val="0007584B"/>
    <w:rsid w:val="00077EDE"/>
    <w:rsid w:val="000A1C28"/>
    <w:rsid w:val="000B2FD2"/>
    <w:rsid w:val="000D50FC"/>
    <w:rsid w:val="000D5105"/>
    <w:rsid w:val="000E2B19"/>
    <w:rsid w:val="00101747"/>
    <w:rsid w:val="0015359D"/>
    <w:rsid w:val="00157B1D"/>
    <w:rsid w:val="00184120"/>
    <w:rsid w:val="00186238"/>
    <w:rsid w:val="00187134"/>
    <w:rsid w:val="0019556B"/>
    <w:rsid w:val="001A0207"/>
    <w:rsid w:val="001D00C0"/>
    <w:rsid w:val="001D11D7"/>
    <w:rsid w:val="001D4C45"/>
    <w:rsid w:val="001D72E2"/>
    <w:rsid w:val="0023068B"/>
    <w:rsid w:val="00237139"/>
    <w:rsid w:val="00253193"/>
    <w:rsid w:val="00254FD8"/>
    <w:rsid w:val="00256BBA"/>
    <w:rsid w:val="002843DF"/>
    <w:rsid w:val="0029200A"/>
    <w:rsid w:val="002A3BE2"/>
    <w:rsid w:val="002A7AF1"/>
    <w:rsid w:val="002E2958"/>
    <w:rsid w:val="002F6ADF"/>
    <w:rsid w:val="00306DA0"/>
    <w:rsid w:val="003148CE"/>
    <w:rsid w:val="003328B5"/>
    <w:rsid w:val="00344F5F"/>
    <w:rsid w:val="0034782C"/>
    <w:rsid w:val="00352919"/>
    <w:rsid w:val="0036058D"/>
    <w:rsid w:val="00373787"/>
    <w:rsid w:val="00375EB7"/>
    <w:rsid w:val="0039434E"/>
    <w:rsid w:val="003A2CBB"/>
    <w:rsid w:val="003B1C6A"/>
    <w:rsid w:val="003D3896"/>
    <w:rsid w:val="003D657C"/>
    <w:rsid w:val="004029DD"/>
    <w:rsid w:val="00406C86"/>
    <w:rsid w:val="004252FE"/>
    <w:rsid w:val="00460F44"/>
    <w:rsid w:val="0047642D"/>
    <w:rsid w:val="0048334C"/>
    <w:rsid w:val="00483A18"/>
    <w:rsid w:val="004A2BA8"/>
    <w:rsid w:val="004A3CCE"/>
    <w:rsid w:val="004A3D86"/>
    <w:rsid w:val="004A530D"/>
    <w:rsid w:val="004A5CA8"/>
    <w:rsid w:val="004B4760"/>
    <w:rsid w:val="004E1AA9"/>
    <w:rsid w:val="004E208D"/>
    <w:rsid w:val="004E52C4"/>
    <w:rsid w:val="004E71A4"/>
    <w:rsid w:val="004F03FB"/>
    <w:rsid w:val="00522209"/>
    <w:rsid w:val="00552382"/>
    <w:rsid w:val="005569EA"/>
    <w:rsid w:val="005614D7"/>
    <w:rsid w:val="005623DA"/>
    <w:rsid w:val="00566542"/>
    <w:rsid w:val="00567442"/>
    <w:rsid w:val="00576BF2"/>
    <w:rsid w:val="005818CB"/>
    <w:rsid w:val="005876DD"/>
    <w:rsid w:val="0059396F"/>
    <w:rsid w:val="00595E0A"/>
    <w:rsid w:val="005A0E8B"/>
    <w:rsid w:val="005D2D25"/>
    <w:rsid w:val="005F3244"/>
    <w:rsid w:val="005F7512"/>
    <w:rsid w:val="006045F4"/>
    <w:rsid w:val="00637AB8"/>
    <w:rsid w:val="00643DB5"/>
    <w:rsid w:val="00674AE0"/>
    <w:rsid w:val="00677843"/>
    <w:rsid w:val="006A5AFB"/>
    <w:rsid w:val="006C124B"/>
    <w:rsid w:val="006C7A12"/>
    <w:rsid w:val="006E3EB7"/>
    <w:rsid w:val="007044E6"/>
    <w:rsid w:val="0072136C"/>
    <w:rsid w:val="00730830"/>
    <w:rsid w:val="007323EE"/>
    <w:rsid w:val="00732F61"/>
    <w:rsid w:val="0075053B"/>
    <w:rsid w:val="007505D2"/>
    <w:rsid w:val="00761760"/>
    <w:rsid w:val="00772510"/>
    <w:rsid w:val="00781A41"/>
    <w:rsid w:val="0078349C"/>
    <w:rsid w:val="007B0532"/>
    <w:rsid w:val="007C60BA"/>
    <w:rsid w:val="007C6B49"/>
    <w:rsid w:val="007E4242"/>
    <w:rsid w:val="007F2FF2"/>
    <w:rsid w:val="007F4727"/>
    <w:rsid w:val="007F51B4"/>
    <w:rsid w:val="008258F2"/>
    <w:rsid w:val="00825968"/>
    <w:rsid w:val="00847658"/>
    <w:rsid w:val="00855375"/>
    <w:rsid w:val="00857545"/>
    <w:rsid w:val="00866F18"/>
    <w:rsid w:val="00871440"/>
    <w:rsid w:val="00886FFE"/>
    <w:rsid w:val="008A559A"/>
    <w:rsid w:val="008B53E8"/>
    <w:rsid w:val="008C2552"/>
    <w:rsid w:val="008C4BC5"/>
    <w:rsid w:val="008E1F80"/>
    <w:rsid w:val="008E6A15"/>
    <w:rsid w:val="008F60F9"/>
    <w:rsid w:val="00910B7C"/>
    <w:rsid w:val="00911A5D"/>
    <w:rsid w:val="00916B98"/>
    <w:rsid w:val="00920E48"/>
    <w:rsid w:val="00921AB5"/>
    <w:rsid w:val="00924323"/>
    <w:rsid w:val="00925445"/>
    <w:rsid w:val="0094136C"/>
    <w:rsid w:val="009505AE"/>
    <w:rsid w:val="00965C64"/>
    <w:rsid w:val="00974CF8"/>
    <w:rsid w:val="00995A54"/>
    <w:rsid w:val="009A15FD"/>
    <w:rsid w:val="009A5855"/>
    <w:rsid w:val="009B250A"/>
    <w:rsid w:val="009B2CAD"/>
    <w:rsid w:val="009B39AE"/>
    <w:rsid w:val="009C61B4"/>
    <w:rsid w:val="009E393B"/>
    <w:rsid w:val="009E51F1"/>
    <w:rsid w:val="00A20BD5"/>
    <w:rsid w:val="00A21797"/>
    <w:rsid w:val="00A27BA1"/>
    <w:rsid w:val="00A309EF"/>
    <w:rsid w:val="00A33FDD"/>
    <w:rsid w:val="00A35EC6"/>
    <w:rsid w:val="00A366A6"/>
    <w:rsid w:val="00A42CB1"/>
    <w:rsid w:val="00A4526C"/>
    <w:rsid w:val="00A56BF8"/>
    <w:rsid w:val="00A70F92"/>
    <w:rsid w:val="00A95AB5"/>
    <w:rsid w:val="00AA4F9A"/>
    <w:rsid w:val="00AA5CF0"/>
    <w:rsid w:val="00AA730F"/>
    <w:rsid w:val="00AB597E"/>
    <w:rsid w:val="00AB6D33"/>
    <w:rsid w:val="00AC58EB"/>
    <w:rsid w:val="00AC6E52"/>
    <w:rsid w:val="00AD1D2E"/>
    <w:rsid w:val="00AE7E95"/>
    <w:rsid w:val="00AF67D4"/>
    <w:rsid w:val="00B121C8"/>
    <w:rsid w:val="00B173A4"/>
    <w:rsid w:val="00B27C50"/>
    <w:rsid w:val="00B46FED"/>
    <w:rsid w:val="00B85C96"/>
    <w:rsid w:val="00B96ADD"/>
    <w:rsid w:val="00BB1AEF"/>
    <w:rsid w:val="00BB75D7"/>
    <w:rsid w:val="00BF748E"/>
    <w:rsid w:val="00C14774"/>
    <w:rsid w:val="00C1737A"/>
    <w:rsid w:val="00C20E47"/>
    <w:rsid w:val="00C57441"/>
    <w:rsid w:val="00C63025"/>
    <w:rsid w:val="00C6657A"/>
    <w:rsid w:val="00C667A6"/>
    <w:rsid w:val="00C6735C"/>
    <w:rsid w:val="00C7455E"/>
    <w:rsid w:val="00C7466B"/>
    <w:rsid w:val="00CA157F"/>
    <w:rsid w:val="00CA2445"/>
    <w:rsid w:val="00CA5FAA"/>
    <w:rsid w:val="00CB0981"/>
    <w:rsid w:val="00CC3835"/>
    <w:rsid w:val="00CC6B08"/>
    <w:rsid w:val="00CC7D33"/>
    <w:rsid w:val="00CD3921"/>
    <w:rsid w:val="00D15E87"/>
    <w:rsid w:val="00D16D16"/>
    <w:rsid w:val="00D2061A"/>
    <w:rsid w:val="00D24041"/>
    <w:rsid w:val="00D2582D"/>
    <w:rsid w:val="00D30925"/>
    <w:rsid w:val="00D62736"/>
    <w:rsid w:val="00D72D68"/>
    <w:rsid w:val="00D80FD0"/>
    <w:rsid w:val="00DB050D"/>
    <w:rsid w:val="00DC5A70"/>
    <w:rsid w:val="00DD2AC6"/>
    <w:rsid w:val="00DD5167"/>
    <w:rsid w:val="00E028C7"/>
    <w:rsid w:val="00E06BA3"/>
    <w:rsid w:val="00E13E36"/>
    <w:rsid w:val="00E22BAC"/>
    <w:rsid w:val="00E47CFA"/>
    <w:rsid w:val="00E55B6A"/>
    <w:rsid w:val="00E63DF4"/>
    <w:rsid w:val="00E734F7"/>
    <w:rsid w:val="00E753BF"/>
    <w:rsid w:val="00E84288"/>
    <w:rsid w:val="00E85E34"/>
    <w:rsid w:val="00E94489"/>
    <w:rsid w:val="00E96C60"/>
    <w:rsid w:val="00EB2ACB"/>
    <w:rsid w:val="00ED17B6"/>
    <w:rsid w:val="00EE0948"/>
    <w:rsid w:val="00EE3013"/>
    <w:rsid w:val="00EE77B1"/>
    <w:rsid w:val="00EF4A05"/>
    <w:rsid w:val="00EF72E3"/>
    <w:rsid w:val="00F24C40"/>
    <w:rsid w:val="00F2733B"/>
    <w:rsid w:val="00F30015"/>
    <w:rsid w:val="00F41B87"/>
    <w:rsid w:val="00F51046"/>
    <w:rsid w:val="00F546B0"/>
    <w:rsid w:val="00F92056"/>
    <w:rsid w:val="00F96335"/>
    <w:rsid w:val="00FA066C"/>
    <w:rsid w:val="00FC2B7F"/>
    <w:rsid w:val="00FD0AED"/>
    <w:rsid w:val="00FE51D0"/>
    <w:rsid w:val="00FF173A"/>
    <w:rsid w:val="00FF4658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1B69F"/>
  <w15:chartTrackingRefBased/>
  <w15:docId w15:val="{9BBEA6BB-2522-4D7C-871D-402BA846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CF8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6"/>
    <w:qFormat/>
    <w:rsid w:val="00974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C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C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760"/>
  </w:style>
  <w:style w:type="paragraph" w:styleId="Footer">
    <w:name w:val="footer"/>
    <w:basedOn w:val="Normal"/>
    <w:link w:val="FooterChar"/>
    <w:uiPriority w:val="99"/>
    <w:unhideWhenUsed/>
    <w:rsid w:val="007617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760"/>
  </w:style>
  <w:style w:type="character" w:customStyle="1" w:styleId="Heading1Char">
    <w:name w:val="Heading 1 Char"/>
    <w:basedOn w:val="DefaultParagraphFont"/>
    <w:link w:val="Heading1"/>
    <w:uiPriority w:val="6"/>
    <w:rsid w:val="00974C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CF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4CF8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74CF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74C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CF8"/>
    <w:pPr>
      <w:ind w:left="720"/>
      <w:contextualSpacing/>
    </w:pPr>
  </w:style>
  <w:style w:type="paragraph" w:customStyle="1" w:styleId="Code">
    <w:name w:val="Code"/>
    <w:basedOn w:val="Normal"/>
    <w:link w:val="CodeChar"/>
    <w:uiPriority w:val="1"/>
    <w:qFormat/>
    <w:rsid w:val="00974CF8"/>
    <w:pPr>
      <w:spacing w:after="100"/>
      <w:ind w:firstLine="720"/>
    </w:pPr>
    <w:rPr>
      <w:rFonts w:ascii="Courier New" w:hAnsi="Courier New" w:cs="Courier New"/>
      <w:sz w:val="18"/>
    </w:rPr>
  </w:style>
  <w:style w:type="character" w:customStyle="1" w:styleId="CodeChar">
    <w:name w:val="Code Char"/>
    <w:basedOn w:val="DefaultParagraphFont"/>
    <w:link w:val="Code"/>
    <w:uiPriority w:val="1"/>
    <w:rsid w:val="00974CF8"/>
    <w:rPr>
      <w:rFonts w:ascii="Courier New" w:hAnsi="Courier New" w:cs="Courier New"/>
      <w:sz w:val="18"/>
      <w:szCs w:val="22"/>
    </w:rPr>
  </w:style>
  <w:style w:type="paragraph" w:customStyle="1" w:styleId="Subtitle">
    <w:name w:val="Sub title"/>
    <w:basedOn w:val="Normal"/>
    <w:rsid w:val="00974CF8"/>
    <w:pPr>
      <w:spacing w:after="0" w:line="240" w:lineRule="auto"/>
    </w:pPr>
    <w:rPr>
      <w:rFonts w:ascii="Arial" w:eastAsia="Times New Roman" w:hAnsi="Arial" w:cs="Arial"/>
      <w:b/>
      <w:sz w:val="44"/>
      <w:szCs w:val="44"/>
    </w:rPr>
  </w:style>
  <w:style w:type="character" w:customStyle="1" w:styleId="stress1">
    <w:name w:val="stress1"/>
    <w:basedOn w:val="DefaultParagraphFont"/>
    <w:rsid w:val="00974CF8"/>
    <w:rPr>
      <w:b/>
      <w:bCs/>
    </w:rPr>
  </w:style>
  <w:style w:type="character" w:customStyle="1" w:styleId="normaltextrun">
    <w:name w:val="normaltextrun"/>
    <w:basedOn w:val="DefaultParagraphFont"/>
    <w:rsid w:val="00974CF8"/>
  </w:style>
  <w:style w:type="character" w:customStyle="1" w:styleId="eop">
    <w:name w:val="eop"/>
    <w:basedOn w:val="DefaultParagraphFont"/>
    <w:rsid w:val="00974CF8"/>
  </w:style>
  <w:style w:type="character" w:styleId="PlaceholderText">
    <w:name w:val="Placeholder Text"/>
    <w:basedOn w:val="DefaultParagraphFont"/>
    <w:uiPriority w:val="99"/>
    <w:semiHidden/>
    <w:rsid w:val="00974C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4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1" Type="http://schemas.openxmlformats.org/officeDocument/2006/relationships/image" Target="media/image2.png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e.mcpake\OneDrive%20-%20FDM%20Group\Attachments\FDM%20Word%20Documen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B0E085AA0140D09B91E3B430F4D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C895E-641F-4BC0-B66A-EDE6E7155553}"/>
      </w:docPartPr>
      <w:docPartBody>
        <w:p w:rsidR="009D6421" w:rsidRDefault="00266A59" w:rsidP="00266A59">
          <w:pPr>
            <w:pStyle w:val="87B0E085AA0140D09B91E3B430F4DC0D"/>
          </w:pPr>
          <w:r w:rsidRPr="003D1EE0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Extrabold">
    <w:altName w:val="Arial"/>
    <w:charset w:val="00"/>
    <w:family w:val="swiss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59"/>
    <w:rsid w:val="00263501"/>
    <w:rsid w:val="00266A59"/>
    <w:rsid w:val="003A00A8"/>
    <w:rsid w:val="004810A8"/>
    <w:rsid w:val="00482545"/>
    <w:rsid w:val="007C531E"/>
    <w:rsid w:val="009C5374"/>
    <w:rsid w:val="009D6421"/>
    <w:rsid w:val="009E6F9C"/>
    <w:rsid w:val="00A942C3"/>
    <w:rsid w:val="00B9152A"/>
    <w:rsid w:val="00E11FAB"/>
    <w:rsid w:val="00F0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6A59"/>
    <w:rPr>
      <w:color w:val="808080"/>
    </w:rPr>
  </w:style>
  <w:style w:type="paragraph" w:customStyle="1" w:styleId="F47D7FCCD5484FECA775B36422D78322">
    <w:name w:val="F47D7FCCD5484FECA775B36422D78322"/>
    <w:rsid w:val="00266A59"/>
  </w:style>
  <w:style w:type="paragraph" w:customStyle="1" w:styleId="87B0E085AA0140D09B91E3B430F4DC0D">
    <w:name w:val="87B0E085AA0140D09B91E3B430F4DC0D"/>
    <w:rsid w:val="00266A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customXsn xmlns="http://schemas.microsoft.com/office/2006/metadata/customXsn">
  <xsnLocation/>
  <cached>False</cached>
  <openByDefault>False</openByDefault>
  <xsnScope>http://spsbtn001/academy/learning/commondevelopment/Shared Documents</xsnScope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92BAE1B22B44B87A271C2BC4F8A81" ma:contentTypeVersion="15" ma:contentTypeDescription="Create a new document." ma:contentTypeScope="" ma:versionID="7b57eb76db23a55fab34d90929988e01">
  <xsd:schema xmlns:xsd="http://www.w3.org/2001/XMLSchema" xmlns:xs="http://www.w3.org/2001/XMLSchema" xmlns:p="http://schemas.microsoft.com/office/2006/metadata/properties" xmlns:ns2="015f1fad-42fb-4769-b39a-89e5f7710c06" xmlns:ns3="5f5a09f6-dbea-4385-9cdb-31969af332f5" targetNamespace="http://schemas.microsoft.com/office/2006/metadata/properties" ma:root="true" ma:fieldsID="7e1392c45ad1c89a191a0532fabc5a70" ns2:_="" ns3:_="">
    <xsd:import namespace="015f1fad-42fb-4769-b39a-89e5f7710c06"/>
    <xsd:import namespace="5f5a09f6-dbea-4385-9cdb-31969af33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f1fad-42fb-4769-b39a-89e5f7710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a09f6-dbea-4385-9cdb-31969af332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145fe5-e8d2-4395-9804-f752b5d60a05}" ma:internalName="TaxCatchAll" ma:showField="CatchAllData" ma:web="5f5a09f6-dbea-4385-9cdb-31969af332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5f1fad-42fb-4769-b39a-89e5f7710c06">
      <Terms xmlns="http://schemas.microsoft.com/office/infopath/2007/PartnerControls"/>
    </lcf76f155ced4ddcb4097134ff3c332f>
    <TaxCatchAll xmlns="5f5a09f6-dbea-4385-9cdb-31969af332f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04FA2C-4F8D-4A48-B0CE-F3D7BF429246}"/>
</file>

<file path=customXml/itemProps2.xml><?xml version="1.0" encoding="utf-8"?>
<ds:datastoreItem xmlns:ds="http://schemas.openxmlformats.org/officeDocument/2006/customXml" ds:itemID="{AD317857-7542-4804-A837-9DC238A083FE}"/>
</file>

<file path=customXml/itemProps3.xml><?xml version="1.0" encoding="utf-8"?>
<ds:datastoreItem xmlns:ds="http://schemas.openxmlformats.org/officeDocument/2006/customXml" ds:itemID="{40C4A9B9-CBEC-498B-BAD4-C52AD1AD3718}"/>
</file>

<file path=customXml/itemProps4.xml><?xml version="1.0" encoding="utf-8"?>
<ds:datastoreItem xmlns:ds="http://schemas.openxmlformats.org/officeDocument/2006/customXml" ds:itemID="{163BC32B-1D98-45E9-8001-7582ECA29F5C}"/>
</file>

<file path=docProps/app.xml><?xml version="1.0" encoding="utf-8"?>
<Properties xmlns="http://schemas.openxmlformats.org/officeDocument/2006/extended-properties" xmlns:vt="http://schemas.openxmlformats.org/officeDocument/2006/docPropsVTypes">
  <Template>FDM Word Documents.dotx</Template>
  <TotalTime>2153</TotalTime>
  <Pages>11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02-Java-Intermediate-Walkthroughs-TDD-JUnit-Collections</vt:lpstr>
    </vt:vector>
  </TitlesOfParts>
  <Company>FDM Group</Company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 Java-Tutorial - Polymorphism</dc:title>
  <dc:subject/>
  <dc:creator>Nick Lawton</dc:creator>
  <cp:keywords/>
  <dc:description/>
  <cp:lastModifiedBy>Nick Lawton</cp:lastModifiedBy>
  <cp:revision>130</cp:revision>
  <dcterms:created xsi:type="dcterms:W3CDTF">2020-10-05T08:13:00Z</dcterms:created>
  <dcterms:modified xsi:type="dcterms:W3CDTF">2021-01-21T15:12:00Z</dcterms:modified>
  <cp:category>Tutorial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0x0101003DC92BAE1B22B44B87A271C2BC4F8A81</vt:lpwstr>
  </property>
</Properties>
</file>