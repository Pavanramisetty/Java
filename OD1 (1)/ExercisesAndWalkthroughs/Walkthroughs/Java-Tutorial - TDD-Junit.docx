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AF38B" w14:textId="17CA5B17" w:rsidR="005E5000" w:rsidRPr="005E5000" w:rsidRDefault="00974CF8" w:rsidP="005E5000">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bookmarkStart w:id="0" w:name="_GoBack"/>
      <w:bookmarkEnd w:id="0"/>
    </w:p>
    <w:p w14:paraId="41E1F668" w14:textId="77777777" w:rsidR="005E5000" w:rsidRDefault="005E5000" w:rsidP="00974CF8">
      <w:pPr>
        <w:pStyle w:val="Subtitle"/>
        <w:rPr>
          <w:sz w:val="27"/>
          <w:szCs w:val="27"/>
        </w:rPr>
      </w:pPr>
    </w:p>
    <w:p w14:paraId="1A61F9C1" w14:textId="5E92D428" w:rsidR="00974CF8" w:rsidRPr="00855375" w:rsidRDefault="006B1D38" w:rsidP="00974CF8">
      <w:pPr>
        <w:pStyle w:val="Subtitle"/>
        <w:rPr>
          <w:sz w:val="27"/>
          <w:szCs w:val="27"/>
        </w:rPr>
      </w:pPr>
      <w:r>
        <w:rPr>
          <w:sz w:val="27"/>
          <w:szCs w:val="27"/>
        </w:rPr>
        <w:t>TDD &amp; Junit</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238DBDC7" w:rsidR="00974CF8" w:rsidRDefault="00706980"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5257276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460101E3" w14:textId="77777777" w:rsidR="00974CF8" w:rsidRDefault="00974CF8" w:rsidP="00974CF8"/>
    <w:p w14:paraId="2FB22A39" w14:textId="77777777" w:rsidR="00974CF8" w:rsidRDefault="00974CF8" w:rsidP="00974CF8"/>
    <w:p w14:paraId="610A8E7E" w14:textId="77777777" w:rsidR="00974CF8" w:rsidRDefault="00974CF8" w:rsidP="00974CF8"/>
    <w:p w14:paraId="6D09640B" w14:textId="77777777" w:rsidR="00974CF8" w:rsidRDefault="00974CF8" w:rsidP="00974CF8"/>
    <w:p w14:paraId="1C4FE5E5" w14:textId="77777777" w:rsidR="00974CF8" w:rsidRDefault="00974CF8" w:rsidP="00974CF8"/>
    <w:p w14:paraId="611AB037" w14:textId="57E718D4" w:rsidR="00CC118B" w:rsidRDefault="00CC118B"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2679D6FD" w:rsidR="00974CF8" w:rsidRPr="00855375" w:rsidRDefault="00F35265" w:rsidP="00974CF8">
      <w:pPr>
        <w:rPr>
          <w:rStyle w:val="stress1"/>
          <w:rFonts w:ascii="Cambria" w:hAnsi="Cambria"/>
          <w:color w:val="333399"/>
          <w:sz w:val="28"/>
          <w:szCs w:val="28"/>
        </w:rPr>
      </w:pPr>
      <w:r>
        <w:rPr>
          <w:rStyle w:val="stress1"/>
          <w:rFonts w:ascii="Cambria" w:hAnsi="Cambria"/>
          <w:color w:val="333399"/>
          <w:sz w:val="28"/>
          <w:szCs w:val="28"/>
        </w:rPr>
        <w:t>© FDM Group Ltd 2021</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524FBF1B" w:rsidR="00974CF8" w:rsidRDefault="00974CF8" w:rsidP="00974CF8">
      <w:pPr>
        <w:pStyle w:val="Heading1"/>
      </w:pPr>
      <w:r>
        <w:lastRenderedPageBreak/>
        <w:t xml:space="preserve">What does this </w:t>
      </w:r>
      <w:r w:rsidR="00706980">
        <w:t>tutorial</w:t>
      </w:r>
      <w:r>
        <w:t xml:space="preserve"> cover?</w:t>
      </w:r>
    </w:p>
    <w:p w14:paraId="40737D5E" w14:textId="775F1203" w:rsidR="00974CF8" w:rsidRDefault="00974CF8" w:rsidP="00974CF8">
      <w:r>
        <w:t xml:space="preserve">This </w:t>
      </w:r>
      <w:r w:rsidR="00706980">
        <w:t>tutorial</w:t>
      </w:r>
      <w:r>
        <w:t xml:space="preserve"> will introduce you to </w:t>
      </w:r>
      <w:r w:rsidR="006B1D38">
        <w:t xml:space="preserve">Test Driven Development (TDD) in Java. </w:t>
      </w:r>
    </w:p>
    <w:p w14:paraId="299D626E" w14:textId="44CE25A6" w:rsidR="00974CF8" w:rsidRDefault="00974CF8" w:rsidP="00974CF8">
      <w:pPr>
        <w:pStyle w:val="Heading1"/>
      </w:pPr>
      <w:r>
        <w:t xml:space="preserve">How long will the </w:t>
      </w:r>
      <w:r w:rsidR="00706980">
        <w:t>tutorial</w:t>
      </w:r>
      <w:r>
        <w:t xml:space="preserve"> take to complete?</w:t>
      </w:r>
    </w:p>
    <w:p w14:paraId="15D5E34A" w14:textId="483E9693" w:rsidR="00974CF8" w:rsidRDefault="006B1D38" w:rsidP="00974CF8">
      <w:r>
        <w:t>2 hours</w:t>
      </w:r>
    </w:p>
    <w:p w14:paraId="497D52BE" w14:textId="77777777" w:rsidR="00974CF8" w:rsidRDefault="00974CF8" w:rsidP="00974CF8">
      <w:pPr>
        <w:pStyle w:val="Heading1"/>
      </w:pPr>
      <w:r>
        <w:t>What should you have already completed?</w:t>
      </w:r>
    </w:p>
    <w:p w14:paraId="67DC1A17" w14:textId="6E22337C" w:rsidR="00974CF8" w:rsidRDefault="006B1D38" w:rsidP="00974CF8">
      <w:r>
        <w:t>OOD week 1</w:t>
      </w:r>
    </w:p>
    <w:p w14:paraId="01E1C0BF" w14:textId="77777777" w:rsidR="00974CF8" w:rsidRDefault="00974CF8" w:rsidP="00974CF8">
      <w:pPr>
        <w:pStyle w:val="Heading1"/>
      </w:pPr>
      <w:r>
        <w:t>What do you need?</w:t>
      </w:r>
    </w:p>
    <w:p w14:paraId="4CAC1170" w14:textId="77777777" w:rsidR="00974CF8" w:rsidRDefault="00974CF8" w:rsidP="00974CF8">
      <w:r>
        <w:t>In order to complete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DA3FCB5" w:rsidR="00974CF8" w:rsidRPr="00D0670C" w:rsidRDefault="00974CF8" w:rsidP="00C20E47">
      <w:pPr>
        <w:pStyle w:val="ListParagraph"/>
        <w:numPr>
          <w:ilvl w:val="0"/>
          <w:numId w:val="5"/>
        </w:numPr>
      </w:pPr>
      <w:r>
        <w:t>Eclipse IDE Kepler or above</w:t>
      </w:r>
    </w:p>
    <w:p w14:paraId="65EFBE0D" w14:textId="616FB48E" w:rsidR="00974CF8" w:rsidRDefault="00974CF8" w:rsidP="00974CF8">
      <w:pPr>
        <w:pStyle w:val="Heading1"/>
      </w:pPr>
      <w:r>
        <w:t xml:space="preserve">What does this </w:t>
      </w:r>
      <w:r w:rsidR="00706980">
        <w:t>tutorial</w:t>
      </w:r>
      <w:r>
        <w:t xml:space="preserve"> cover?</w:t>
      </w:r>
    </w:p>
    <w:p w14:paraId="5E8D0F2E" w14:textId="4AA7A0B4" w:rsidR="00985AA8" w:rsidRDefault="006B1D38" w:rsidP="00C20E47">
      <w:pPr>
        <w:pStyle w:val="ListParagraph"/>
        <w:numPr>
          <w:ilvl w:val="0"/>
          <w:numId w:val="1"/>
        </w:numPr>
      </w:pPr>
      <w:r>
        <w:t>TDD theory</w:t>
      </w:r>
    </w:p>
    <w:p w14:paraId="1BCCF435" w14:textId="27A8717D" w:rsidR="006B1D38" w:rsidRDefault="006B1D38" w:rsidP="00C20E47">
      <w:pPr>
        <w:pStyle w:val="ListParagraph"/>
        <w:numPr>
          <w:ilvl w:val="0"/>
          <w:numId w:val="1"/>
        </w:numPr>
      </w:pPr>
      <w:r>
        <w:t>Junit 5</w:t>
      </w:r>
    </w:p>
    <w:p w14:paraId="0416839C" w14:textId="444D53C1" w:rsidR="00AF0898" w:rsidRDefault="00AF0898" w:rsidP="00C20E47">
      <w:pPr>
        <w:pStyle w:val="ListParagraph"/>
        <w:numPr>
          <w:ilvl w:val="0"/>
          <w:numId w:val="1"/>
        </w:numPr>
      </w:pPr>
      <w:r>
        <w:t>Code coverage</w:t>
      </w:r>
    </w:p>
    <w:p w14:paraId="7AD2EF30" w14:textId="77777777" w:rsidR="00813206" w:rsidRDefault="00813206" w:rsidP="00813206">
      <w:pPr>
        <w:ind w:left="720"/>
      </w:pPr>
    </w:p>
    <w:p w14:paraId="468E82AA" w14:textId="77777777" w:rsidR="006B1D38" w:rsidRDefault="006B1D38" w:rsidP="006B1D38"/>
    <w:p w14:paraId="2ACB34E3" w14:textId="5D1C0BB2" w:rsidR="00522209" w:rsidRDefault="00974CF8" w:rsidP="00626AC4">
      <w:pPr>
        <w:pStyle w:val="Heading1"/>
      </w:pPr>
      <w:r>
        <w:br w:type="page"/>
      </w:r>
    </w:p>
    <w:p w14:paraId="30F84CA4" w14:textId="66A26972" w:rsidR="00456E5D" w:rsidRDefault="0024331E" w:rsidP="008831AA">
      <w:pPr>
        <w:pStyle w:val="Heading1"/>
      </w:pPr>
      <w:r>
        <w:lastRenderedPageBreak/>
        <w:t>Setting up</w:t>
      </w:r>
    </w:p>
    <w:p w14:paraId="7FB43525" w14:textId="4DADC500" w:rsidR="006B1D38" w:rsidRDefault="000B62F9" w:rsidP="006B1D38">
      <w:r>
        <w:t xml:space="preserve">In this </w:t>
      </w:r>
      <w:r w:rsidR="00706980">
        <w:t>tutorial</w:t>
      </w:r>
      <w:r>
        <w:t xml:space="preserve"> we will be using Junit 5. This depends on your Java compiler being at version 1.8 or above. </w:t>
      </w:r>
    </w:p>
    <w:p w14:paraId="2377D097" w14:textId="4B7A32CF" w:rsidR="000B62F9" w:rsidRDefault="000B62F9" w:rsidP="006B1D38">
      <w:r>
        <w:t xml:space="preserve">We’ll start by making sure that you’re using the right compiler version. When you create a </w:t>
      </w:r>
      <w:r w:rsidR="008D0264">
        <w:t>Maven project, the compiler defaults to version 1.5:</w:t>
      </w:r>
    </w:p>
    <w:p w14:paraId="3E3F8EB9" w14:textId="1A0F41EC" w:rsidR="008D0264" w:rsidRDefault="008D0264" w:rsidP="006B1D38">
      <w:r>
        <w:rPr>
          <w:noProof/>
          <w:lang w:eastAsia="en-GB"/>
        </w:rPr>
        <w:drawing>
          <wp:inline distT="0" distB="0" distL="0" distR="0" wp14:anchorId="6DC56486" wp14:editId="2E51FACC">
            <wp:extent cx="1943100" cy="927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927100"/>
                    </a:xfrm>
                    <a:prstGeom prst="rect">
                      <a:avLst/>
                    </a:prstGeom>
                    <a:noFill/>
                    <a:ln>
                      <a:noFill/>
                    </a:ln>
                  </pic:spPr>
                </pic:pic>
              </a:graphicData>
            </a:graphic>
          </wp:inline>
        </w:drawing>
      </w:r>
    </w:p>
    <w:p w14:paraId="39B2499B" w14:textId="2ADBAE69" w:rsidR="008D0264" w:rsidRDefault="008D0264" w:rsidP="006B1D38">
      <w:r>
        <w:t>To raise it to 1.8 we need to edit the pom.xml file. Double click on pom.xml at the bottom of the project and then click on the pom.xml tab at the bottom of the window:</w:t>
      </w:r>
    </w:p>
    <w:p w14:paraId="26733AAE" w14:textId="5660BE18" w:rsidR="008D0264" w:rsidRDefault="008D0264" w:rsidP="006B1D38">
      <w:r>
        <w:rPr>
          <w:noProof/>
          <w:lang w:eastAsia="en-GB"/>
        </w:rPr>
        <w:drawing>
          <wp:inline distT="0" distB="0" distL="0" distR="0" wp14:anchorId="61C0BC61" wp14:editId="642371EB">
            <wp:extent cx="3918585" cy="391795"/>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8585" cy="391795"/>
                    </a:xfrm>
                    <a:prstGeom prst="rect">
                      <a:avLst/>
                    </a:prstGeom>
                    <a:noFill/>
                    <a:ln>
                      <a:noFill/>
                    </a:ln>
                  </pic:spPr>
                </pic:pic>
              </a:graphicData>
            </a:graphic>
          </wp:inline>
        </w:drawing>
      </w:r>
    </w:p>
    <w:p w14:paraId="586983DF" w14:textId="3F232184" w:rsidR="008D0264" w:rsidRDefault="008D0264" w:rsidP="006B1D38">
      <w:r>
        <w:t>Copy and paste the following two lines to the properties section of the xml:</w:t>
      </w:r>
    </w:p>
    <w:p w14:paraId="52A2B33E" w14:textId="77777777" w:rsidR="008D0264" w:rsidRDefault="008D0264" w:rsidP="008D02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p>
    <w:p w14:paraId="41C98937" w14:textId="49D62FC6" w:rsidR="008D0264" w:rsidRDefault="008D0264" w:rsidP="008D0264">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p>
    <w:p w14:paraId="38F39DCA" w14:textId="50B6A202" w:rsidR="008D0264" w:rsidRDefault="008D0264" w:rsidP="008D0264">
      <w:r>
        <w:t>It should now look like this:</w:t>
      </w:r>
    </w:p>
    <w:p w14:paraId="09720058" w14:textId="7C44B18B" w:rsidR="008D0264" w:rsidRDefault="008D0264" w:rsidP="008D0264">
      <w:r>
        <w:rPr>
          <w:noProof/>
          <w:lang w:eastAsia="en-GB"/>
        </w:rPr>
        <w:drawing>
          <wp:inline distT="0" distB="0" distL="0" distR="0" wp14:anchorId="621BA586" wp14:editId="2FC86752">
            <wp:extent cx="51244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819150"/>
                    </a:xfrm>
                    <a:prstGeom prst="rect">
                      <a:avLst/>
                    </a:prstGeom>
                    <a:noFill/>
                    <a:ln>
                      <a:noFill/>
                    </a:ln>
                  </pic:spPr>
                </pic:pic>
              </a:graphicData>
            </a:graphic>
          </wp:inline>
        </w:drawing>
      </w:r>
    </w:p>
    <w:p w14:paraId="725C0945" w14:textId="6CFCF8A4" w:rsidR="008D0264" w:rsidRDefault="008D0264" w:rsidP="008D0264">
      <w:r>
        <w:t>Now right click on the project and from the Maven section of the menu, choose Update Project:</w:t>
      </w:r>
    </w:p>
    <w:p w14:paraId="3FDB98C0" w14:textId="58ECE9BF" w:rsidR="008D0264" w:rsidRDefault="008D0264" w:rsidP="008D0264">
      <w:r>
        <w:rPr>
          <w:noProof/>
          <w:lang w:eastAsia="en-GB"/>
        </w:rPr>
        <w:drawing>
          <wp:inline distT="0" distB="0" distL="0" distR="0" wp14:anchorId="44BC7418" wp14:editId="7CDE77EC">
            <wp:extent cx="4755600" cy="1447200"/>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5600" cy="1447200"/>
                    </a:xfrm>
                    <a:prstGeom prst="rect">
                      <a:avLst/>
                    </a:prstGeom>
                    <a:noFill/>
                    <a:ln>
                      <a:noFill/>
                    </a:ln>
                  </pic:spPr>
                </pic:pic>
              </a:graphicData>
            </a:graphic>
          </wp:inline>
        </w:drawing>
      </w:r>
    </w:p>
    <w:p w14:paraId="13D0372E" w14:textId="4AD8B47F" w:rsidR="008D0264" w:rsidRDefault="008D0264" w:rsidP="008D0264">
      <w:r>
        <w:t>Click OK and wait for the project to update. You should now see that the version has increased to 1.8:</w:t>
      </w:r>
    </w:p>
    <w:p w14:paraId="7691394F" w14:textId="4F9EA5DE" w:rsidR="008D0264" w:rsidRDefault="008D0264" w:rsidP="008D0264">
      <w:r>
        <w:rPr>
          <w:noProof/>
          <w:lang w:eastAsia="en-GB"/>
        </w:rPr>
        <w:drawing>
          <wp:inline distT="0" distB="0" distL="0" distR="0" wp14:anchorId="50643656" wp14:editId="4D8F9EEB">
            <wp:extent cx="184785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203200"/>
                    </a:xfrm>
                    <a:prstGeom prst="rect">
                      <a:avLst/>
                    </a:prstGeom>
                    <a:noFill/>
                    <a:ln>
                      <a:noFill/>
                    </a:ln>
                  </pic:spPr>
                </pic:pic>
              </a:graphicData>
            </a:graphic>
          </wp:inline>
        </w:drawing>
      </w:r>
    </w:p>
    <w:p w14:paraId="144E1ABB" w14:textId="13642CB0" w:rsidR="00F6573F" w:rsidRDefault="00F6573F" w:rsidP="008D0264"/>
    <w:p w14:paraId="05130A9F" w14:textId="01AC50DE" w:rsidR="00F6573F" w:rsidRDefault="007156C5" w:rsidP="008D0264">
      <w:r>
        <w:lastRenderedPageBreak/>
        <w:t xml:space="preserve">Now that we’ve got the compiler to the right level, it’s time to get Junit 5 into your project. </w:t>
      </w:r>
    </w:p>
    <w:p w14:paraId="4AA6F8D7" w14:textId="0DD07FCC" w:rsidR="007156C5" w:rsidRDefault="007156C5" w:rsidP="008D0264">
      <w:r>
        <w:t xml:space="preserve">Go back into the pom.xml file. In your dependencies section, there may already be a dependency for an older version of Junit. If this is the case, you should remove this dependency. </w:t>
      </w:r>
    </w:p>
    <w:p w14:paraId="12C37A0C" w14:textId="1A3E018D" w:rsidR="007156C5" w:rsidRDefault="007156C5" w:rsidP="008D0264">
      <w:r>
        <w:t>Now copy the following two dependencies into the dependencies section:</w:t>
      </w:r>
    </w:p>
    <w:p w14:paraId="6BD25F93"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0A97DF2"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org.junit.jupiter</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15163FE"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0000"/>
          <w:sz w:val="20"/>
          <w:szCs w:val="20"/>
        </w:rPr>
        <w:t>-</w:t>
      </w:r>
      <w:r>
        <w:rPr>
          <w:rFonts w:ascii="Consolas" w:hAnsi="Consolas" w:cs="Consolas"/>
          <w:color w:val="000000"/>
          <w:sz w:val="20"/>
          <w:szCs w:val="20"/>
          <w:u w:val="single"/>
        </w:rPr>
        <w:t>jupiter</w:t>
      </w:r>
      <w:r>
        <w:rPr>
          <w:rFonts w:ascii="Consolas" w:hAnsi="Consolas" w:cs="Consolas"/>
          <w:color w:val="000000"/>
          <w:sz w:val="20"/>
          <w:szCs w:val="20"/>
        </w:rPr>
        <w:t>-engine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A75A7CC"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5.7.0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EB2F5A3"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32866C6F"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FAA415" w14:textId="77777777" w:rsidR="007156C5" w:rsidRDefault="007156C5" w:rsidP="007156C5">
      <w:pPr>
        <w:autoSpaceDE w:val="0"/>
        <w:autoSpaceDN w:val="0"/>
        <w:adjustRightInd w:val="0"/>
        <w:spacing w:after="0" w:line="240" w:lineRule="auto"/>
        <w:rPr>
          <w:rFonts w:ascii="Consolas" w:hAnsi="Consolas" w:cs="Consolas"/>
          <w:sz w:val="20"/>
          <w:szCs w:val="20"/>
        </w:rPr>
      </w:pPr>
    </w:p>
    <w:p w14:paraId="4F759797"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D454D26"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org.junit.platform</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6ADAE15"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0000"/>
          <w:sz w:val="20"/>
          <w:szCs w:val="20"/>
        </w:rPr>
        <w:t>-platform-runner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FFC1819"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1.7.0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53540F7" w14:textId="77777777" w:rsidR="007156C5" w:rsidRDefault="007156C5" w:rsidP="00715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6A77E00E" w14:textId="24ED3776" w:rsidR="007156C5" w:rsidRDefault="007156C5" w:rsidP="007156C5">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094BE23" w14:textId="5A948CBD" w:rsidR="008D0264" w:rsidRDefault="00FE0F74" w:rsidP="008D0264">
      <w:r>
        <w:t xml:space="preserve">Save your changes and you’ll </w:t>
      </w:r>
      <w:r w:rsidR="001479E3">
        <w:t>see</w:t>
      </w:r>
      <w:r>
        <w:t xml:space="preserve"> that the following Maven dependencies have been added to your project:</w:t>
      </w:r>
    </w:p>
    <w:p w14:paraId="0953FA78" w14:textId="61609000" w:rsidR="00FE0F74" w:rsidRDefault="00FE0F74" w:rsidP="008D0264">
      <w:r>
        <w:rPr>
          <w:noProof/>
          <w:lang w:eastAsia="en-GB"/>
        </w:rPr>
        <w:drawing>
          <wp:inline distT="0" distB="0" distL="0" distR="0" wp14:anchorId="7B9CBDA1" wp14:editId="2FDC2BEE">
            <wp:extent cx="2155190" cy="2155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5190" cy="2155190"/>
                    </a:xfrm>
                    <a:prstGeom prst="rect">
                      <a:avLst/>
                    </a:prstGeom>
                    <a:noFill/>
                    <a:ln>
                      <a:noFill/>
                    </a:ln>
                  </pic:spPr>
                </pic:pic>
              </a:graphicData>
            </a:graphic>
          </wp:inline>
        </w:drawing>
      </w:r>
    </w:p>
    <w:p w14:paraId="50813826" w14:textId="44429162" w:rsidR="001479E3" w:rsidRDefault="001479E3">
      <w:pPr>
        <w:spacing w:after="0" w:line="240" w:lineRule="auto"/>
      </w:pPr>
      <w:r>
        <w:br w:type="page"/>
      </w:r>
    </w:p>
    <w:p w14:paraId="71F7F66D" w14:textId="77777777" w:rsidR="00861BC0" w:rsidRDefault="00861BC0" w:rsidP="00861BC0">
      <w:pPr>
        <w:pStyle w:val="Heading1"/>
      </w:pPr>
      <w:r>
        <w:lastRenderedPageBreak/>
        <w:t>Test Driven Development (TDD)</w:t>
      </w:r>
    </w:p>
    <w:p w14:paraId="50B5A9E9" w14:textId="3E0A87C2" w:rsidR="00861BC0" w:rsidRDefault="00861BC0" w:rsidP="00861BC0">
      <w:r>
        <w:t xml:space="preserve">The idea behind test driven development is that before we write any code, we create a series </w:t>
      </w:r>
      <w:r w:rsidR="0005185C">
        <w:t xml:space="preserve">of tests that will check if our code works. Provided we’ve written an appropriate set of tests, we can be confident that our code is working correctly when all tests pass. </w:t>
      </w:r>
      <w:r>
        <w:t xml:space="preserve">This lets us drive the development of our production code with tests to ensure that </w:t>
      </w:r>
      <w:r>
        <w:rPr>
          <w:b/>
        </w:rPr>
        <w:t xml:space="preserve">every line of code we write adds </w:t>
      </w:r>
      <w:r>
        <w:rPr>
          <w:b/>
          <w:u w:val="single"/>
        </w:rPr>
        <w:t>value</w:t>
      </w:r>
      <w:r>
        <w:rPr>
          <w:b/>
        </w:rPr>
        <w:t xml:space="preserve"> to our solution.</w:t>
      </w:r>
    </w:p>
    <w:p w14:paraId="6444224A" w14:textId="77777777" w:rsidR="00861BC0" w:rsidRDefault="00861BC0" w:rsidP="00861BC0">
      <w:pPr>
        <w:pStyle w:val="Heading2"/>
      </w:pPr>
      <w:r>
        <w:t>The 5 Steps of TDD</w:t>
      </w:r>
    </w:p>
    <w:p w14:paraId="24E45823" w14:textId="77777777" w:rsidR="00861BC0" w:rsidRDefault="00861BC0" w:rsidP="00861BC0">
      <w:pPr>
        <w:pStyle w:val="ListParagraph"/>
        <w:numPr>
          <w:ilvl w:val="0"/>
          <w:numId w:val="6"/>
        </w:numPr>
      </w:pPr>
      <w:r>
        <w:t>Write the test</w:t>
      </w:r>
    </w:p>
    <w:p w14:paraId="6715F5BA" w14:textId="77777777" w:rsidR="00861BC0" w:rsidRDefault="00861BC0" w:rsidP="00861BC0">
      <w:pPr>
        <w:pStyle w:val="ListParagraph"/>
        <w:numPr>
          <w:ilvl w:val="0"/>
          <w:numId w:val="6"/>
        </w:numPr>
      </w:pPr>
      <w:r>
        <w:t>Make the test compile</w:t>
      </w:r>
    </w:p>
    <w:p w14:paraId="5080D78E" w14:textId="77777777" w:rsidR="00861BC0" w:rsidRDefault="00861BC0" w:rsidP="00861BC0">
      <w:pPr>
        <w:pStyle w:val="ListParagraph"/>
        <w:numPr>
          <w:ilvl w:val="0"/>
          <w:numId w:val="6"/>
        </w:numPr>
      </w:pPr>
      <w:r>
        <w:t>Watch the test fail</w:t>
      </w:r>
    </w:p>
    <w:p w14:paraId="79DA4D81" w14:textId="6BCD0387" w:rsidR="00861BC0" w:rsidRDefault="00861BC0" w:rsidP="00861BC0">
      <w:pPr>
        <w:pStyle w:val="ListParagraph"/>
        <w:numPr>
          <w:ilvl w:val="0"/>
          <w:numId w:val="6"/>
        </w:numPr>
      </w:pPr>
      <w:r>
        <w:t>Write just enough code to get the test to pass</w:t>
      </w:r>
    </w:p>
    <w:p w14:paraId="46DC55C8" w14:textId="77777777" w:rsidR="00861BC0" w:rsidRDefault="00861BC0" w:rsidP="00861BC0">
      <w:pPr>
        <w:pStyle w:val="ListParagraph"/>
        <w:numPr>
          <w:ilvl w:val="0"/>
          <w:numId w:val="6"/>
        </w:numPr>
      </w:pPr>
      <w:r>
        <w:t>Refactor and generalise</w:t>
      </w:r>
    </w:p>
    <w:p w14:paraId="0DD3C6AE" w14:textId="77777777" w:rsidR="00861BC0" w:rsidRDefault="00861BC0" w:rsidP="00861BC0">
      <w:r>
        <w:t>Following these steps allows us to work up to our final solution, ensuring that each piece we build does what we need it to do before we move on.</w:t>
      </w:r>
    </w:p>
    <w:p w14:paraId="1079BFB4" w14:textId="77777777" w:rsidR="00861BC0" w:rsidRDefault="00861BC0" w:rsidP="00861BC0">
      <w:pPr>
        <w:pStyle w:val="Heading2"/>
      </w:pPr>
      <w:r>
        <w:t>Qualities of a Good Test</w:t>
      </w:r>
    </w:p>
    <w:p w14:paraId="29BC229A" w14:textId="77777777" w:rsidR="00861BC0" w:rsidRDefault="00861BC0" w:rsidP="00861BC0">
      <w:r>
        <w:t>A good test should be:</w:t>
      </w:r>
    </w:p>
    <w:p w14:paraId="318828FD" w14:textId="280E33BD" w:rsidR="00861BC0" w:rsidRDefault="00861BC0" w:rsidP="00861BC0">
      <w:pPr>
        <w:pStyle w:val="ListParagraph"/>
        <w:numPr>
          <w:ilvl w:val="0"/>
          <w:numId w:val="7"/>
        </w:numPr>
      </w:pPr>
      <w:r>
        <w:t xml:space="preserve">Focused - It should only test </w:t>
      </w:r>
      <w:r>
        <w:rPr>
          <w:u w:val="single"/>
        </w:rPr>
        <w:t>one</w:t>
      </w:r>
      <w:r>
        <w:t xml:space="preserve"> thing</w:t>
      </w:r>
    </w:p>
    <w:p w14:paraId="4F9950D8" w14:textId="1EF9B3B0" w:rsidR="00861BC0" w:rsidRDefault="00861BC0" w:rsidP="00861BC0">
      <w:pPr>
        <w:pStyle w:val="ListParagraph"/>
        <w:numPr>
          <w:ilvl w:val="0"/>
          <w:numId w:val="7"/>
        </w:numPr>
      </w:pPr>
      <w:r>
        <w:t>Easy to read - The test name should make it clear what the test is doing. Clean code should be used within the test. Variable names should make it clear what the test is doing. It should be self-documenting.</w:t>
      </w:r>
    </w:p>
    <w:p w14:paraId="47BF4DA1" w14:textId="546AC44D" w:rsidR="00861BC0" w:rsidRDefault="00861BC0" w:rsidP="00861BC0">
      <w:pPr>
        <w:pStyle w:val="ListParagraph"/>
        <w:numPr>
          <w:ilvl w:val="0"/>
          <w:numId w:val="7"/>
        </w:numPr>
      </w:pPr>
      <w:r>
        <w:t xml:space="preserve">Simple - Tests should </w:t>
      </w:r>
      <w:r w:rsidRPr="00A357FD">
        <w:rPr>
          <w:u w:val="single"/>
        </w:rPr>
        <w:t>never</w:t>
      </w:r>
      <w:r>
        <w:t xml:space="preserve"> contain loops and conditionals.</w:t>
      </w:r>
    </w:p>
    <w:p w14:paraId="1111E731" w14:textId="7F632E82" w:rsidR="00861BC0" w:rsidRDefault="00861BC0" w:rsidP="00861BC0">
      <w:pPr>
        <w:pStyle w:val="ListParagraph"/>
        <w:numPr>
          <w:ilvl w:val="0"/>
          <w:numId w:val="7"/>
        </w:numPr>
      </w:pPr>
      <w:r>
        <w:t>Independent - Individual tests should not affect each other in any way.</w:t>
      </w:r>
    </w:p>
    <w:p w14:paraId="76DF0423" w14:textId="5D202CDC" w:rsidR="00861BC0" w:rsidRDefault="00861BC0" w:rsidP="00861BC0">
      <w:pPr>
        <w:pStyle w:val="ListParagraph"/>
        <w:numPr>
          <w:ilvl w:val="0"/>
          <w:numId w:val="7"/>
        </w:numPr>
      </w:pPr>
      <w:r>
        <w:t>Flexible</w:t>
      </w:r>
      <w:r w:rsidR="008A2E4C">
        <w:t xml:space="preserve"> </w:t>
      </w:r>
      <w:r>
        <w:t>- A test and the code it is testing should be able to be re-used in different projects without having to change anything.</w:t>
      </w:r>
    </w:p>
    <w:p w14:paraId="48D024C2" w14:textId="64AE9B8A" w:rsidR="00FE0F74" w:rsidRDefault="00861BC0" w:rsidP="00861BC0">
      <w:r>
        <w:rPr>
          <w:b/>
        </w:rPr>
        <w:t>Discussion Point: Why is each of the above qualities important? What advantages does following them bring?</w:t>
      </w:r>
    </w:p>
    <w:p w14:paraId="7AF2BA10" w14:textId="2EB6D3E6" w:rsidR="00722350" w:rsidRDefault="00722350">
      <w:pPr>
        <w:spacing w:after="0" w:line="240" w:lineRule="auto"/>
      </w:pPr>
      <w:r>
        <w:br w:type="page"/>
      </w:r>
    </w:p>
    <w:p w14:paraId="13A84342" w14:textId="77777777" w:rsidR="00722350" w:rsidRDefault="00722350" w:rsidP="00722350">
      <w:pPr>
        <w:pStyle w:val="Heading1"/>
      </w:pPr>
      <w:r>
        <w:lastRenderedPageBreak/>
        <w:t>TDD Example</w:t>
      </w:r>
    </w:p>
    <w:p w14:paraId="36EBEB22" w14:textId="00325F74" w:rsidR="008D0264" w:rsidRDefault="00722350" w:rsidP="006B1D38">
      <w:r>
        <w:t xml:space="preserve">We’re going to demonstrate TDD by writing tests and then the code for a simple application. </w:t>
      </w:r>
    </w:p>
    <w:p w14:paraId="08598F68" w14:textId="77777777" w:rsidR="00722350" w:rsidRDefault="00722350" w:rsidP="00722350">
      <w:pPr>
        <w:pBdr>
          <w:bottom w:val="single" w:sz="6" w:space="1" w:color="auto"/>
        </w:pBdr>
      </w:pPr>
      <w:r>
        <w:t>Before we write any code, we want to make sure we are happy with what we want it to be able to do. For this we turn to the Use Cases or User Requirements, which will indicate the application’s desired functionality.</w:t>
      </w:r>
    </w:p>
    <w:p w14:paraId="6EDF3583" w14:textId="77777777" w:rsidR="00722350" w:rsidRDefault="00722350" w:rsidP="00722350">
      <w:pPr>
        <w:rPr>
          <w:b/>
        </w:rPr>
      </w:pPr>
      <w:r>
        <w:rPr>
          <w:b/>
        </w:rPr>
        <w:t>The book shop application will consist of a catalogue of books. It should be possible to query the catalogue to obtain a list of all books it contains. Further, an administrative user should be able to add new book objects to the catalogue.</w:t>
      </w:r>
    </w:p>
    <w:p w14:paraId="0414CD4B" w14:textId="77777777" w:rsidR="00722350" w:rsidRDefault="00722350" w:rsidP="00722350">
      <w:pPr>
        <w:rPr>
          <w:b/>
        </w:rPr>
      </w:pPr>
      <w:r>
        <w:rPr>
          <w:b/>
        </w:rPr>
        <w:t>A book object should consist of a title, an author, a unique ISBN number, a price and the number of pages the book contains.</w:t>
      </w:r>
    </w:p>
    <w:p w14:paraId="2D145C89" w14:textId="77777777" w:rsidR="00722350" w:rsidRDefault="00722350" w:rsidP="00722350">
      <w:pPr>
        <w:rPr>
          <w:b/>
        </w:rPr>
      </w:pPr>
      <w:r>
        <w:rPr>
          <w:b/>
        </w:rPr>
        <w:t>The catalogue should be able to hold any number of books and it should be possible to remove books from the catalogue via their ISBN number.</w:t>
      </w:r>
    </w:p>
    <w:p w14:paraId="03C80260" w14:textId="0A3ED70B" w:rsidR="00821FAC" w:rsidRPr="004024C6" w:rsidRDefault="00821FAC" w:rsidP="00722350">
      <w:pPr>
        <w:rPr>
          <w:b/>
        </w:rPr>
      </w:pPr>
      <w:r>
        <w:rPr>
          <w:b/>
        </w:rPr>
        <w:t>The UML for our application looks like this:</w:t>
      </w:r>
    </w:p>
    <w:p w14:paraId="7A87575E" w14:textId="2BDDCAEF" w:rsidR="00722350" w:rsidRDefault="00A950AD" w:rsidP="00722350">
      <w:pPr>
        <w:pBdr>
          <w:bottom w:val="single" w:sz="6" w:space="1" w:color="auto"/>
        </w:pBdr>
      </w:pPr>
      <w:r>
        <w:rPr>
          <w:noProof/>
          <w:lang w:eastAsia="en-GB"/>
        </w:rPr>
        <w:drawing>
          <wp:inline distT="0" distB="0" distL="0" distR="0" wp14:anchorId="5734DD38" wp14:editId="2C1139A9">
            <wp:extent cx="4381500" cy="153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1530350"/>
                    </a:xfrm>
                    <a:prstGeom prst="rect">
                      <a:avLst/>
                    </a:prstGeom>
                    <a:noFill/>
                    <a:ln>
                      <a:noFill/>
                    </a:ln>
                  </pic:spPr>
                </pic:pic>
              </a:graphicData>
            </a:graphic>
          </wp:inline>
        </w:drawing>
      </w:r>
    </w:p>
    <w:p w14:paraId="352FB087" w14:textId="278483B7" w:rsidR="00722350" w:rsidRDefault="00722350" w:rsidP="00722350">
      <w:r>
        <w:t xml:space="preserve">The key object referenced here is the </w:t>
      </w:r>
      <w:r w:rsidRPr="00891273">
        <w:rPr>
          <w:i/>
        </w:rPr>
        <w:t>Catalogue</w:t>
      </w:r>
      <w:r>
        <w:t xml:space="preserve"> object, so we will focus on that first.</w:t>
      </w:r>
    </w:p>
    <w:p w14:paraId="2CB04410" w14:textId="77777777" w:rsidR="00813206" w:rsidRDefault="00813206" w:rsidP="00722350">
      <w:pPr>
        <w:pStyle w:val="Heading2"/>
      </w:pPr>
    </w:p>
    <w:p w14:paraId="21BDBB28" w14:textId="42E029CC" w:rsidR="00722350" w:rsidRDefault="00722350" w:rsidP="00722350">
      <w:pPr>
        <w:pStyle w:val="Heading2"/>
      </w:pPr>
      <w:r>
        <w:t>Creating packages</w:t>
      </w:r>
    </w:p>
    <w:p w14:paraId="7C2B8CCA" w14:textId="19D4ACF2" w:rsidR="00722350" w:rsidRDefault="00467B54" w:rsidP="00722350">
      <w:r>
        <w:t>Under src/main/java create a package called com.fdmgroup.tddBookshop</w:t>
      </w:r>
      <w:r w:rsidR="00706980">
        <w:t>Tutorial</w:t>
      </w:r>
      <w:r>
        <w:t xml:space="preserve">. This will contain your code. </w:t>
      </w:r>
    </w:p>
    <w:p w14:paraId="2CD7EED2" w14:textId="0DC20DED" w:rsidR="00467B54" w:rsidRDefault="00467B54" w:rsidP="00722350">
      <w:r>
        <w:t>Under src/test/java create another package with the same name. This will contain your tests.</w:t>
      </w:r>
    </w:p>
    <w:p w14:paraId="689CE40F" w14:textId="2BA24BFA" w:rsidR="00467B54" w:rsidRDefault="00467B54" w:rsidP="00722350">
      <w:r>
        <w:t>It’s important that the packages in src/main and src/test have the same name as this will save you having to do unnecessary imports.</w:t>
      </w:r>
    </w:p>
    <w:p w14:paraId="0F45E515" w14:textId="77777777" w:rsidR="00F74E54" w:rsidRDefault="00F74E54">
      <w:pPr>
        <w:spacing w:after="0" w:line="240" w:lineRule="auto"/>
        <w:rPr>
          <w:rFonts w:asciiTheme="majorHAnsi" w:eastAsiaTheme="majorEastAsia" w:hAnsiTheme="majorHAnsi" w:cstheme="majorBidi"/>
          <w:b/>
          <w:bCs/>
          <w:color w:val="5B9BD5" w:themeColor="accent1"/>
          <w:sz w:val="26"/>
          <w:szCs w:val="26"/>
        </w:rPr>
      </w:pPr>
      <w:r>
        <w:br w:type="page"/>
      </w:r>
    </w:p>
    <w:p w14:paraId="28452E9F" w14:textId="38DCF23D" w:rsidR="00467B54" w:rsidRDefault="00467B54" w:rsidP="00467B54">
      <w:pPr>
        <w:pStyle w:val="Heading2"/>
      </w:pPr>
      <w:r>
        <w:lastRenderedPageBreak/>
        <w:t>CatalogueTest</w:t>
      </w:r>
    </w:p>
    <w:p w14:paraId="011A4B2E" w14:textId="5F4477F9" w:rsidR="00467B54" w:rsidRDefault="00467B54" w:rsidP="00467B54">
      <w:r>
        <w:t xml:space="preserve">Right click on your package, </w:t>
      </w:r>
      <w:r>
        <w:rPr>
          <w:b/>
        </w:rPr>
        <w:t>com.fdmgroup.tddBookshop</w:t>
      </w:r>
      <w:r w:rsidR="00706980">
        <w:rPr>
          <w:b/>
        </w:rPr>
        <w:t>tutorial</w:t>
      </w:r>
      <w:r>
        <w:t xml:space="preserve"> in your </w:t>
      </w:r>
      <w:r w:rsidRPr="00C41579">
        <w:rPr>
          <w:u w:val="single"/>
        </w:rPr>
        <w:t>test</w:t>
      </w:r>
      <w:r>
        <w:t xml:space="preserve"> source folder, </w:t>
      </w:r>
      <w:r>
        <w:rPr>
          <w:b/>
        </w:rPr>
        <w:t>src/test/java,</w:t>
      </w:r>
      <w:r>
        <w:t xml:space="preserve"> and select:</w:t>
      </w:r>
    </w:p>
    <w:p w14:paraId="68C2C6C6" w14:textId="119E3F39" w:rsidR="00467B54" w:rsidRDefault="00467B54" w:rsidP="00467B54">
      <w:r>
        <w:t>New</w:t>
      </w:r>
      <w:r>
        <w:sym w:font="Wingdings" w:char="F0E0"/>
      </w:r>
      <w:r>
        <w:t xml:space="preserve"> Other</w:t>
      </w:r>
      <w:r>
        <w:sym w:font="Wingdings" w:char="F0E0"/>
      </w:r>
      <w:r>
        <w:t xml:space="preserve"> JUnit Test Case</w:t>
      </w:r>
    </w:p>
    <w:p w14:paraId="7EEC22AE" w14:textId="2B436FCC" w:rsidR="00DC7642" w:rsidRDefault="00DC7642" w:rsidP="00467B54">
      <w:r>
        <w:t>In the New Junit Test Case window:</w:t>
      </w:r>
    </w:p>
    <w:p w14:paraId="09883A14" w14:textId="77777777" w:rsidR="00DC7642" w:rsidRDefault="00DC7642" w:rsidP="00DC7642">
      <w:pPr>
        <w:pStyle w:val="ListParagraph"/>
        <w:numPr>
          <w:ilvl w:val="0"/>
          <w:numId w:val="19"/>
        </w:numPr>
      </w:pPr>
      <w:r>
        <w:t>Select New Junit Jupiter test.</w:t>
      </w:r>
    </w:p>
    <w:p w14:paraId="1991487C" w14:textId="74C8C098" w:rsidR="00DC7642" w:rsidRDefault="00DC7642" w:rsidP="00DC7642">
      <w:pPr>
        <w:pStyle w:val="ListParagraph"/>
        <w:numPr>
          <w:ilvl w:val="0"/>
          <w:numId w:val="19"/>
        </w:numPr>
      </w:pPr>
      <w:r>
        <w:t>Name the test case CatalogueTest.</w:t>
      </w:r>
    </w:p>
    <w:p w14:paraId="2BBF4A3D" w14:textId="065F8581" w:rsidR="00DC7642" w:rsidRPr="00DC7642" w:rsidRDefault="00DC7642" w:rsidP="00DC7642">
      <w:pPr>
        <w:pStyle w:val="ListParagraph"/>
        <w:numPr>
          <w:ilvl w:val="0"/>
          <w:numId w:val="19"/>
        </w:numPr>
      </w:pPr>
      <w:r>
        <w:t>Select the setup option.</w:t>
      </w:r>
    </w:p>
    <w:p w14:paraId="6D016190" w14:textId="7486DA64" w:rsidR="00467B54" w:rsidRPr="00467B54" w:rsidRDefault="00DC7642" w:rsidP="00467B54">
      <w:r>
        <w:rPr>
          <w:noProof/>
          <w:lang w:eastAsia="en-GB"/>
        </w:rPr>
        <w:drawing>
          <wp:inline distT="0" distB="0" distL="0" distR="0" wp14:anchorId="49FBA329" wp14:editId="7036AC63">
            <wp:extent cx="4312800" cy="254520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2545200"/>
                    </a:xfrm>
                    <a:prstGeom prst="rect">
                      <a:avLst/>
                    </a:prstGeom>
                    <a:noFill/>
                    <a:ln>
                      <a:noFill/>
                    </a:ln>
                  </pic:spPr>
                </pic:pic>
              </a:graphicData>
            </a:graphic>
          </wp:inline>
        </w:drawing>
      </w:r>
    </w:p>
    <w:p w14:paraId="13509A70" w14:textId="6F275ED7" w:rsidR="00467B54" w:rsidRDefault="00467B54" w:rsidP="00467B54">
      <w:r>
        <w:t xml:space="preserve">This class will contain all of our tests for our </w:t>
      </w:r>
      <w:r>
        <w:rPr>
          <w:i/>
        </w:rPr>
        <w:t>Catalogue</w:t>
      </w:r>
      <w:r>
        <w:t xml:space="preserve"> object. Note that we have not created the </w:t>
      </w:r>
      <w:r>
        <w:rPr>
          <w:i/>
        </w:rPr>
        <w:t>Catalogue</w:t>
      </w:r>
      <w:r>
        <w:t xml:space="preserve"> class </w:t>
      </w:r>
      <w:r w:rsidR="00DC7642">
        <w:t>y</w:t>
      </w:r>
      <w:r>
        <w:t>et.</w:t>
      </w:r>
    </w:p>
    <w:p w14:paraId="164166F9" w14:textId="77777777" w:rsidR="00467B54" w:rsidRDefault="00467B54" w:rsidP="00467B54">
      <w:pPr>
        <w:pStyle w:val="Heading3"/>
      </w:pPr>
      <w:r>
        <w:t>@Test</w:t>
      </w:r>
    </w:p>
    <w:p w14:paraId="66181F58" w14:textId="199B09E2" w:rsidR="00467B54" w:rsidRDefault="00467B54" w:rsidP="00467B54">
      <w:r>
        <w:t xml:space="preserve">Eclipse has added a sample Test for us within the generated test class; it is marked with the </w:t>
      </w:r>
      <w:r w:rsidRPr="004024C6">
        <w:rPr>
          <w:rStyle w:val="CodeChar"/>
        </w:rPr>
        <w:t>@Test</w:t>
      </w:r>
      <w:r>
        <w:t xml:space="preserve"> </w:t>
      </w:r>
      <w:r>
        <w:rPr>
          <w:i/>
        </w:rPr>
        <w:t xml:space="preserve">annotation. Annotations </w:t>
      </w:r>
      <w:r>
        <w:t xml:space="preserve">are typically used as flags in the Java language, this particular one is advertising to the JUnit framework that this method should </w:t>
      </w:r>
      <w:r w:rsidR="00DC7642">
        <w:t>be ru</w:t>
      </w:r>
      <w:r>
        <w:t xml:space="preserve">n as a </w:t>
      </w:r>
      <w:r>
        <w:rPr>
          <w:i/>
        </w:rPr>
        <w:t>Unit Test</w:t>
      </w:r>
      <w:r>
        <w:t>.</w:t>
      </w:r>
    </w:p>
    <w:p w14:paraId="46775859" w14:textId="6BD6DD52" w:rsidR="00467B54" w:rsidRDefault="00467B54" w:rsidP="00467B54">
      <w:r>
        <w:t>Delete this first, example test now.</w:t>
      </w:r>
    </w:p>
    <w:p w14:paraId="2CF571CD" w14:textId="77777777" w:rsidR="00DC7642" w:rsidRDefault="00DC7642" w:rsidP="00467B54"/>
    <w:p w14:paraId="0C4987DF" w14:textId="77777777" w:rsidR="00467B54" w:rsidRDefault="00467B54" w:rsidP="00722350"/>
    <w:p w14:paraId="3F4DFA0E" w14:textId="331D238A" w:rsidR="00467B54" w:rsidRDefault="00467B54" w:rsidP="00722350"/>
    <w:p w14:paraId="7FE9227F" w14:textId="2DDD5946" w:rsidR="00F74E54" w:rsidRDefault="00F74E54" w:rsidP="00722350"/>
    <w:p w14:paraId="1FB6A514" w14:textId="3CE7B127" w:rsidR="00F74E54" w:rsidRDefault="00F74E54" w:rsidP="00722350"/>
    <w:p w14:paraId="558905DD" w14:textId="77777777" w:rsidR="00F74E54" w:rsidRDefault="00F74E54" w:rsidP="00F74E54">
      <w:pPr>
        <w:pStyle w:val="Heading3"/>
      </w:pPr>
      <w:r>
        <w:lastRenderedPageBreak/>
        <w:t xml:space="preserve">Test 1- Step 1: </w:t>
      </w:r>
      <w:r w:rsidRPr="00DD1F9C">
        <w:rPr>
          <w:u w:val="single"/>
        </w:rPr>
        <w:t>Write</w:t>
      </w:r>
      <w:r>
        <w:t xml:space="preserve"> the Test</w:t>
      </w:r>
    </w:p>
    <w:p w14:paraId="5EE9C6A4" w14:textId="69552EB3" w:rsidR="00F74E54" w:rsidRDefault="00F74E54" w:rsidP="00F74E54">
      <w:r>
        <w:t xml:space="preserve">It can sometimes be difficult to make a </w:t>
      </w:r>
      <w:r>
        <w:rPr>
          <w:i/>
        </w:rPr>
        <w:t>start</w:t>
      </w:r>
      <w:r>
        <w:t xml:space="preserve"> unit testing, so the first test is often the most difficult. Typically, you will want to start with the </w:t>
      </w:r>
      <w:r>
        <w:rPr>
          <w:i/>
        </w:rPr>
        <w:t>simplest possible behaviour</w:t>
      </w:r>
      <w:r>
        <w:t>.</w:t>
      </w:r>
    </w:p>
    <w:p w14:paraId="7DA87C89" w14:textId="58B16A5C" w:rsidR="00F74E54" w:rsidRDefault="00F74E54" w:rsidP="00F74E54">
      <w:r>
        <w:t xml:space="preserve">Each of our tests will call a method and then check that the method returns the correct value. </w:t>
      </w:r>
      <w:r w:rsidR="00564FF5">
        <w:t>Two of the methods in the Catalogue class are void. This means that each of our tests will check that the getAllBooks() method returns the correct books for a different scenario.</w:t>
      </w:r>
    </w:p>
    <w:p w14:paraId="04B2DC29" w14:textId="2C25BE7C" w:rsidR="00F74E54" w:rsidRDefault="00564FF5" w:rsidP="00F74E54">
      <w:r>
        <w:t>The simplest scenario for getAllBooks is when there are no books in the catalogue. Therefore, w</w:t>
      </w:r>
      <w:r w:rsidR="00F74E54">
        <w:t xml:space="preserve">e will begin </w:t>
      </w:r>
      <w:r>
        <w:t>by</w:t>
      </w:r>
      <w:r w:rsidR="00F74E54">
        <w:t xml:space="preserve"> requesting an empty list of books:</w:t>
      </w:r>
    </w:p>
    <w:p w14:paraId="5CB4C172" w14:textId="77777777" w:rsidR="00F74E54" w:rsidRPr="00067908" w:rsidRDefault="00F74E54" w:rsidP="00F74E54">
      <w:pPr>
        <w:rPr>
          <w:i/>
        </w:rPr>
      </w:pPr>
      <w:r>
        <w:rPr>
          <w:i/>
        </w:rPr>
        <w:t xml:space="preserve">When queried for the books it contains, an empty catalogue should return a list of length zero. </w:t>
      </w:r>
    </w:p>
    <w:p w14:paraId="1D6E273B" w14:textId="77777777" w:rsidR="00F74E54" w:rsidRDefault="00F74E54" w:rsidP="00F74E54">
      <w:r>
        <w:t xml:space="preserve">Test names should be highly descriptive and will consist of </w:t>
      </w:r>
      <w:r w:rsidRPr="00D44DC3">
        <w:rPr>
          <w:u w:val="single"/>
        </w:rPr>
        <w:t>3 sections</w:t>
      </w:r>
      <w:r>
        <w:t>:</w:t>
      </w:r>
    </w:p>
    <w:p w14:paraId="25E3BCBB" w14:textId="77777777" w:rsidR="00F74E54" w:rsidRDefault="00F74E54" w:rsidP="00F74E54">
      <w:pPr>
        <w:pStyle w:val="ListParagraph"/>
        <w:numPr>
          <w:ilvl w:val="0"/>
          <w:numId w:val="2"/>
        </w:numPr>
      </w:pPr>
      <w:r>
        <w:t>The method that is going to be tested</w:t>
      </w:r>
    </w:p>
    <w:p w14:paraId="2CCC118D" w14:textId="77777777" w:rsidR="00F74E54" w:rsidRDefault="00F74E54" w:rsidP="00F74E54">
      <w:pPr>
        <w:pStyle w:val="ListParagraph"/>
        <w:numPr>
          <w:ilvl w:val="0"/>
          <w:numId w:val="2"/>
        </w:numPr>
      </w:pPr>
      <w:r>
        <w:t>The expected outcome</w:t>
      </w:r>
    </w:p>
    <w:p w14:paraId="2BCA09DE" w14:textId="3FF7E8B0" w:rsidR="00F74E54" w:rsidRDefault="00F74E54" w:rsidP="00F74E54">
      <w:pPr>
        <w:pStyle w:val="ListParagraph"/>
        <w:numPr>
          <w:ilvl w:val="0"/>
          <w:numId w:val="2"/>
        </w:numPr>
      </w:pPr>
      <w:r>
        <w:t>The initial conditions</w:t>
      </w:r>
    </w:p>
    <w:p w14:paraId="24A681A1" w14:textId="77777777" w:rsidR="006A59F8" w:rsidRDefault="006A59F8" w:rsidP="006A59F8">
      <w:pPr>
        <w:pStyle w:val="ListParagraph"/>
      </w:pPr>
    </w:p>
    <w:p w14:paraId="00E9539B" w14:textId="77777777" w:rsidR="00F74E54" w:rsidRPr="006A59F8" w:rsidRDefault="00F74E54" w:rsidP="00F74E54">
      <w:pPr>
        <w:autoSpaceDE w:val="0"/>
        <w:autoSpaceDN w:val="0"/>
        <w:adjustRightInd w:val="0"/>
        <w:spacing w:after="0" w:line="240" w:lineRule="auto"/>
        <w:rPr>
          <w:rFonts w:ascii="Consolas" w:hAnsi="Consolas" w:cs="Consolas"/>
        </w:rPr>
      </w:pPr>
      <w:r w:rsidRPr="006A59F8">
        <w:rPr>
          <w:rFonts w:ascii="Consolas" w:hAnsi="Consolas" w:cs="Consolas"/>
          <w:color w:val="646464"/>
        </w:rPr>
        <w:t>@Test</w:t>
      </w:r>
    </w:p>
    <w:p w14:paraId="12391F81" w14:textId="77777777" w:rsidR="00F74E54" w:rsidRPr="006A59F8" w:rsidRDefault="00F74E54" w:rsidP="00F74E54">
      <w:pPr>
        <w:autoSpaceDE w:val="0"/>
        <w:autoSpaceDN w:val="0"/>
        <w:adjustRightInd w:val="0"/>
        <w:spacing w:after="0" w:line="240" w:lineRule="auto"/>
        <w:rPr>
          <w:rFonts w:ascii="Consolas" w:hAnsi="Consolas" w:cs="Consolas"/>
        </w:rPr>
      </w:pPr>
      <w:r w:rsidRPr="006A59F8">
        <w:rPr>
          <w:rFonts w:ascii="Consolas" w:hAnsi="Consolas" w:cs="Consolas"/>
          <w:b/>
          <w:bCs/>
          <w:color w:val="7F0055"/>
        </w:rPr>
        <w:t>public</w:t>
      </w:r>
      <w:r w:rsidRPr="006A59F8">
        <w:rPr>
          <w:rFonts w:ascii="Consolas" w:hAnsi="Consolas" w:cs="Consolas"/>
          <w:color w:val="000000"/>
        </w:rPr>
        <w:t xml:space="preserve"> </w:t>
      </w:r>
      <w:r w:rsidRPr="006A59F8">
        <w:rPr>
          <w:rFonts w:ascii="Consolas" w:hAnsi="Consolas" w:cs="Consolas"/>
          <w:b/>
          <w:bCs/>
          <w:color w:val="7F0055"/>
        </w:rPr>
        <w:t>void</w:t>
      </w:r>
      <w:r w:rsidRPr="006A59F8">
        <w:rPr>
          <w:rFonts w:ascii="Consolas" w:hAnsi="Consolas" w:cs="Consolas"/>
          <w:color w:val="000000"/>
        </w:rPr>
        <w:t xml:space="preserve"> test_GetAllBooks_ReturnsAListOfLengthZero_WhenTheCatalogueHasHadNoBooksAdded(){</w:t>
      </w:r>
    </w:p>
    <w:p w14:paraId="347A4233" w14:textId="77777777" w:rsidR="00F74E54" w:rsidRPr="006A59F8" w:rsidRDefault="00F74E54" w:rsidP="00F74E54">
      <w:pPr>
        <w:autoSpaceDE w:val="0"/>
        <w:autoSpaceDN w:val="0"/>
        <w:adjustRightInd w:val="0"/>
        <w:spacing w:after="0" w:line="240" w:lineRule="auto"/>
        <w:rPr>
          <w:rFonts w:ascii="Consolas" w:hAnsi="Consolas" w:cs="Consolas"/>
        </w:rPr>
      </w:pPr>
      <w:r w:rsidRPr="006A59F8">
        <w:rPr>
          <w:rFonts w:ascii="Consolas" w:hAnsi="Consolas" w:cs="Consolas"/>
          <w:color w:val="000000"/>
        </w:rPr>
        <w:tab/>
      </w:r>
      <w:r w:rsidRPr="006A59F8">
        <w:rPr>
          <w:rFonts w:ascii="Consolas" w:hAnsi="Consolas" w:cs="Consolas"/>
          <w:color w:val="000000"/>
        </w:rPr>
        <w:tab/>
      </w:r>
      <w:r w:rsidRPr="006A59F8">
        <w:rPr>
          <w:rFonts w:ascii="Consolas" w:hAnsi="Consolas" w:cs="Consolas"/>
          <w:color w:val="3F7F5F"/>
        </w:rPr>
        <w:t>//test code</w:t>
      </w:r>
    </w:p>
    <w:p w14:paraId="514A758E" w14:textId="77777777" w:rsidR="00F74E54" w:rsidRPr="006A59F8" w:rsidRDefault="00F74E54" w:rsidP="00F74E54">
      <w:pPr>
        <w:rPr>
          <w:rFonts w:ascii="Consolas" w:hAnsi="Consolas" w:cs="Consolas"/>
          <w:color w:val="000000"/>
        </w:rPr>
      </w:pPr>
      <w:r w:rsidRPr="006A59F8">
        <w:rPr>
          <w:rFonts w:ascii="Consolas" w:hAnsi="Consolas" w:cs="Consolas"/>
          <w:color w:val="000000"/>
        </w:rPr>
        <w:t>}</w:t>
      </w:r>
    </w:p>
    <w:p w14:paraId="308CB4AC" w14:textId="77777777" w:rsidR="00F74E54" w:rsidRDefault="00F74E54" w:rsidP="00F74E54">
      <w:r>
        <w:t xml:space="preserve">Once we have defined our test </w:t>
      </w:r>
      <w:r>
        <w:rPr>
          <w:i/>
        </w:rPr>
        <w:t>name</w:t>
      </w:r>
      <w:r>
        <w:t xml:space="preserve"> we will build our test.</w:t>
      </w:r>
    </w:p>
    <w:p w14:paraId="20FBF1D1" w14:textId="77777777" w:rsidR="00F74E54" w:rsidRDefault="00F74E54" w:rsidP="00F74E54">
      <w:r>
        <w:t>Test should be built whilst considering the three A’s:</w:t>
      </w:r>
    </w:p>
    <w:p w14:paraId="7C78B5C4" w14:textId="77777777" w:rsidR="00F74E54" w:rsidRPr="00C42824" w:rsidRDefault="00F74E54" w:rsidP="00F74E54">
      <w:pPr>
        <w:pStyle w:val="ListParagraph"/>
        <w:numPr>
          <w:ilvl w:val="0"/>
          <w:numId w:val="3"/>
        </w:numPr>
        <w:rPr>
          <w:b/>
        </w:rPr>
      </w:pPr>
      <w:r w:rsidRPr="00C42824">
        <w:rPr>
          <w:b/>
        </w:rPr>
        <w:t>Arrange</w:t>
      </w:r>
    </w:p>
    <w:p w14:paraId="3DE20E0C" w14:textId="77777777" w:rsidR="00F74E54" w:rsidRDefault="00F74E54" w:rsidP="00F74E54">
      <w:pPr>
        <w:pStyle w:val="ListParagraph"/>
        <w:numPr>
          <w:ilvl w:val="1"/>
          <w:numId w:val="3"/>
        </w:numPr>
      </w:pPr>
      <w:r>
        <w:t>Set up our test and any initial conditions</w:t>
      </w:r>
    </w:p>
    <w:p w14:paraId="2441C74A" w14:textId="77777777" w:rsidR="00F74E54" w:rsidRPr="00C42824" w:rsidRDefault="00F74E54" w:rsidP="00F74E54">
      <w:pPr>
        <w:pStyle w:val="ListParagraph"/>
        <w:numPr>
          <w:ilvl w:val="0"/>
          <w:numId w:val="3"/>
        </w:numPr>
        <w:rPr>
          <w:b/>
        </w:rPr>
      </w:pPr>
      <w:r w:rsidRPr="00C42824">
        <w:rPr>
          <w:b/>
        </w:rPr>
        <w:t>Act</w:t>
      </w:r>
    </w:p>
    <w:p w14:paraId="0A872F10" w14:textId="77777777" w:rsidR="00F74E54" w:rsidRDefault="00F74E54" w:rsidP="00F74E54">
      <w:pPr>
        <w:pStyle w:val="ListParagraph"/>
        <w:numPr>
          <w:ilvl w:val="1"/>
          <w:numId w:val="3"/>
        </w:numPr>
      </w:pPr>
      <w:r>
        <w:t>Call the method being tested, passing any required arguments</w:t>
      </w:r>
    </w:p>
    <w:p w14:paraId="7F252FBB" w14:textId="77777777" w:rsidR="00F74E54" w:rsidRPr="00C42824" w:rsidRDefault="00F74E54" w:rsidP="00F74E54">
      <w:pPr>
        <w:pStyle w:val="ListParagraph"/>
        <w:numPr>
          <w:ilvl w:val="0"/>
          <w:numId w:val="3"/>
        </w:numPr>
        <w:rPr>
          <w:b/>
        </w:rPr>
      </w:pPr>
      <w:r w:rsidRPr="00C42824">
        <w:rPr>
          <w:b/>
        </w:rPr>
        <w:t>Assert</w:t>
      </w:r>
    </w:p>
    <w:p w14:paraId="2A95F29C" w14:textId="326AA8EE" w:rsidR="00F74E54" w:rsidRDefault="00F74E54" w:rsidP="00F7629F">
      <w:pPr>
        <w:pStyle w:val="ListParagraph"/>
        <w:numPr>
          <w:ilvl w:val="1"/>
          <w:numId w:val="3"/>
        </w:numPr>
      </w:pPr>
      <w:r>
        <w:t>Look at the result of running the method being tested and make sure it does what we want. JUnit has a large number of pre-defined</w:t>
      </w:r>
      <w:r w:rsidR="00564FF5">
        <w:t xml:space="preserve"> assert</w:t>
      </w:r>
      <w:r>
        <w:t xml:space="preserve"> methods t</w:t>
      </w:r>
      <w:r w:rsidR="00564FF5">
        <w:t>o help us perform these checks:</w:t>
      </w:r>
    </w:p>
    <w:p w14:paraId="40DF7F6A" w14:textId="0C776884" w:rsidR="00564FF5" w:rsidRDefault="00564FF5" w:rsidP="00564FF5">
      <w:pPr>
        <w:pStyle w:val="ListParagraph"/>
        <w:numPr>
          <w:ilvl w:val="2"/>
          <w:numId w:val="3"/>
        </w:numPr>
      </w:pPr>
      <w:r>
        <w:t>assertEquals</w:t>
      </w:r>
      <w:r w:rsidR="004F5B39">
        <w:t xml:space="preserve"> </w:t>
      </w:r>
    </w:p>
    <w:p w14:paraId="55809A87" w14:textId="46DD4FE9" w:rsidR="00564FF5" w:rsidRDefault="00564FF5" w:rsidP="00564FF5">
      <w:pPr>
        <w:pStyle w:val="ListParagraph"/>
        <w:numPr>
          <w:ilvl w:val="2"/>
          <w:numId w:val="3"/>
        </w:numPr>
      </w:pPr>
      <w:r>
        <w:t>assertNotEquals</w:t>
      </w:r>
      <w:r w:rsidR="004F5B39">
        <w:t xml:space="preserve"> </w:t>
      </w:r>
    </w:p>
    <w:p w14:paraId="2B6BE41D" w14:textId="5565DAA7" w:rsidR="00564FF5" w:rsidRDefault="00564FF5" w:rsidP="00564FF5">
      <w:pPr>
        <w:pStyle w:val="ListParagraph"/>
        <w:numPr>
          <w:ilvl w:val="2"/>
          <w:numId w:val="3"/>
        </w:numPr>
      </w:pPr>
      <w:r>
        <w:t>assertTrue</w:t>
      </w:r>
      <w:r w:rsidR="003F3E88">
        <w:t xml:space="preserve"> </w:t>
      </w:r>
      <w:r w:rsidR="004F5B39">
        <w:t xml:space="preserve"> </w:t>
      </w:r>
    </w:p>
    <w:p w14:paraId="2A12772D" w14:textId="216DAA57" w:rsidR="00564FF5" w:rsidRDefault="00564FF5" w:rsidP="00564FF5">
      <w:pPr>
        <w:pStyle w:val="ListParagraph"/>
        <w:numPr>
          <w:ilvl w:val="2"/>
          <w:numId w:val="3"/>
        </w:numPr>
      </w:pPr>
      <w:r>
        <w:t>assertFalse</w:t>
      </w:r>
    </w:p>
    <w:p w14:paraId="072C9ABC" w14:textId="551B0FD6" w:rsidR="00564FF5" w:rsidRDefault="00564FF5" w:rsidP="00564FF5">
      <w:pPr>
        <w:pStyle w:val="ListParagraph"/>
        <w:numPr>
          <w:ilvl w:val="2"/>
          <w:numId w:val="3"/>
        </w:numPr>
      </w:pPr>
      <w:r>
        <w:t>assertNull</w:t>
      </w:r>
    </w:p>
    <w:p w14:paraId="0A3B5CB7" w14:textId="19F21997" w:rsidR="00564FF5" w:rsidRDefault="00564FF5" w:rsidP="00564FF5">
      <w:pPr>
        <w:pStyle w:val="ListParagraph"/>
        <w:numPr>
          <w:ilvl w:val="2"/>
          <w:numId w:val="3"/>
        </w:numPr>
      </w:pPr>
      <w:r>
        <w:t>assertNotNull</w:t>
      </w:r>
    </w:p>
    <w:p w14:paraId="77CC7E9C" w14:textId="6DC3EE08" w:rsidR="00564FF5" w:rsidRPr="00722350" w:rsidRDefault="00564FF5" w:rsidP="00564FF5">
      <w:pPr>
        <w:pStyle w:val="ListParagraph"/>
        <w:numPr>
          <w:ilvl w:val="2"/>
          <w:numId w:val="3"/>
        </w:numPr>
      </w:pPr>
      <w:r>
        <w:t>assertArrayEquals</w:t>
      </w:r>
    </w:p>
    <w:p w14:paraId="59FAD3E5" w14:textId="22C7C13A" w:rsidR="006A59F8" w:rsidRDefault="006A59F8">
      <w:pPr>
        <w:spacing w:after="0" w:line="240" w:lineRule="auto"/>
      </w:pPr>
      <w:r>
        <w:br w:type="page"/>
      </w:r>
    </w:p>
    <w:p w14:paraId="796EF952"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color w:val="646464"/>
        </w:rPr>
        <w:lastRenderedPageBreak/>
        <w:t>@Test</w:t>
      </w:r>
    </w:p>
    <w:p w14:paraId="315FAC43"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b/>
          <w:bCs/>
          <w:color w:val="7F0055"/>
        </w:rPr>
        <w:t>public</w:t>
      </w:r>
      <w:r w:rsidRPr="006A59F8">
        <w:rPr>
          <w:rFonts w:ascii="Consolas" w:hAnsi="Consolas" w:cs="Consolas"/>
          <w:color w:val="000000"/>
        </w:rPr>
        <w:t xml:space="preserve"> </w:t>
      </w:r>
      <w:r w:rsidRPr="006A59F8">
        <w:rPr>
          <w:rFonts w:ascii="Consolas" w:hAnsi="Consolas" w:cs="Consolas"/>
          <w:b/>
          <w:bCs/>
          <w:color w:val="7F0055"/>
        </w:rPr>
        <w:t>void</w:t>
      </w:r>
      <w:r w:rsidRPr="006A59F8">
        <w:rPr>
          <w:rFonts w:ascii="Consolas" w:hAnsi="Consolas" w:cs="Consolas"/>
          <w:color w:val="000000"/>
        </w:rPr>
        <w:t xml:space="preserve"> test_GetAllBooks_ReturnsAListOfLengthZero_WhenTheCatalogueHasHadNoBooksAdded(){</w:t>
      </w:r>
    </w:p>
    <w:p w14:paraId="3E60485A"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color w:val="000000"/>
        </w:rPr>
        <w:tab/>
      </w:r>
      <w:r w:rsidRPr="006A59F8">
        <w:rPr>
          <w:rFonts w:ascii="Consolas" w:hAnsi="Consolas" w:cs="Consolas"/>
          <w:color w:val="000000"/>
        </w:rPr>
        <w:tab/>
      </w:r>
      <w:r w:rsidRPr="006A59F8">
        <w:rPr>
          <w:rFonts w:ascii="Consolas" w:hAnsi="Consolas" w:cs="Consolas"/>
          <w:color w:val="3F7F5F"/>
        </w:rPr>
        <w:t>//Arrange</w:t>
      </w:r>
    </w:p>
    <w:p w14:paraId="0EC47F83"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color w:val="000000"/>
        </w:rPr>
        <w:tab/>
      </w:r>
      <w:r w:rsidRPr="006A59F8">
        <w:rPr>
          <w:rFonts w:ascii="Consolas" w:hAnsi="Consolas" w:cs="Consolas"/>
          <w:color w:val="000000"/>
        </w:rPr>
        <w:tab/>
        <w:t xml:space="preserve">Catalogue catalogue = </w:t>
      </w:r>
      <w:r w:rsidRPr="006A59F8">
        <w:rPr>
          <w:rFonts w:ascii="Consolas" w:hAnsi="Consolas" w:cs="Consolas"/>
          <w:b/>
          <w:bCs/>
          <w:color w:val="7F0055"/>
        </w:rPr>
        <w:t>new</w:t>
      </w:r>
      <w:r w:rsidRPr="006A59F8">
        <w:rPr>
          <w:rFonts w:ascii="Consolas" w:hAnsi="Consolas" w:cs="Consolas"/>
          <w:color w:val="000000"/>
        </w:rPr>
        <w:t xml:space="preserve"> Catalogue();</w:t>
      </w:r>
    </w:p>
    <w:p w14:paraId="235C7DC3"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color w:val="000000"/>
        </w:rPr>
        <w:tab/>
      </w:r>
      <w:r w:rsidRPr="006A59F8">
        <w:rPr>
          <w:rFonts w:ascii="Consolas" w:hAnsi="Consolas" w:cs="Consolas"/>
          <w:color w:val="000000"/>
        </w:rPr>
        <w:tab/>
      </w:r>
      <w:r w:rsidRPr="006A59F8">
        <w:rPr>
          <w:rFonts w:ascii="Consolas" w:hAnsi="Consolas" w:cs="Consolas"/>
          <w:color w:val="3F7F5F"/>
        </w:rPr>
        <w:t>//Act</w:t>
      </w:r>
    </w:p>
    <w:p w14:paraId="2E516C05"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color w:val="000000"/>
        </w:rPr>
        <w:tab/>
      </w:r>
      <w:r w:rsidRPr="006A59F8">
        <w:rPr>
          <w:rFonts w:ascii="Consolas" w:hAnsi="Consolas" w:cs="Consolas"/>
          <w:color w:val="000000"/>
        </w:rPr>
        <w:tab/>
        <w:t>List&lt;Book&gt; booksInCatalogue = catalogue.getAllBooks();</w:t>
      </w:r>
    </w:p>
    <w:p w14:paraId="04A9CEEA"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color w:val="000000"/>
        </w:rPr>
        <w:tab/>
      </w:r>
      <w:r w:rsidRPr="006A59F8">
        <w:rPr>
          <w:rFonts w:ascii="Consolas" w:hAnsi="Consolas" w:cs="Consolas"/>
          <w:color w:val="000000"/>
        </w:rPr>
        <w:tab/>
      </w:r>
      <w:r w:rsidRPr="006A59F8">
        <w:rPr>
          <w:rFonts w:ascii="Consolas" w:hAnsi="Consolas" w:cs="Consolas"/>
          <w:color w:val="3F7F5F"/>
        </w:rPr>
        <w:t>//Assert</w:t>
      </w:r>
    </w:p>
    <w:p w14:paraId="0173AB59" w14:textId="77777777" w:rsidR="006A59F8" w:rsidRPr="006A59F8" w:rsidRDefault="006A59F8" w:rsidP="006A59F8">
      <w:pPr>
        <w:autoSpaceDE w:val="0"/>
        <w:autoSpaceDN w:val="0"/>
        <w:adjustRightInd w:val="0"/>
        <w:spacing w:after="0" w:line="240" w:lineRule="auto"/>
        <w:rPr>
          <w:rFonts w:ascii="Consolas" w:hAnsi="Consolas" w:cs="Consolas"/>
        </w:rPr>
      </w:pPr>
      <w:r w:rsidRPr="006A59F8">
        <w:rPr>
          <w:rFonts w:ascii="Consolas" w:hAnsi="Consolas" w:cs="Consolas"/>
          <w:color w:val="000000"/>
        </w:rPr>
        <w:tab/>
      </w:r>
      <w:r w:rsidRPr="006A59F8">
        <w:rPr>
          <w:rFonts w:ascii="Consolas" w:hAnsi="Consolas" w:cs="Consolas"/>
          <w:color w:val="000000"/>
        </w:rPr>
        <w:tab/>
      </w:r>
      <w:r w:rsidRPr="006A59F8">
        <w:rPr>
          <w:rFonts w:ascii="Consolas" w:hAnsi="Consolas" w:cs="Consolas"/>
          <w:i/>
          <w:iCs/>
          <w:color w:val="000000"/>
        </w:rPr>
        <w:t>assertEquals</w:t>
      </w:r>
      <w:r w:rsidRPr="006A59F8">
        <w:rPr>
          <w:rFonts w:ascii="Consolas" w:hAnsi="Consolas" w:cs="Consolas"/>
          <w:color w:val="000000"/>
        </w:rPr>
        <w:t>(0, booksInCatalogue.size());</w:t>
      </w:r>
    </w:p>
    <w:p w14:paraId="4D811B9F" w14:textId="77777777" w:rsidR="006A59F8" w:rsidRPr="006A59F8" w:rsidRDefault="006A59F8" w:rsidP="006A59F8">
      <w:pPr>
        <w:autoSpaceDE w:val="0"/>
        <w:autoSpaceDN w:val="0"/>
        <w:adjustRightInd w:val="0"/>
        <w:spacing w:after="0" w:line="240" w:lineRule="auto"/>
        <w:rPr>
          <w:rFonts w:ascii="Consolas" w:hAnsi="Consolas" w:cs="Consolas"/>
        </w:rPr>
      </w:pPr>
    </w:p>
    <w:p w14:paraId="527383E9" w14:textId="487E19F2" w:rsidR="006A59F8" w:rsidRDefault="006A59F8" w:rsidP="006A59F8">
      <w:pPr>
        <w:rPr>
          <w:rFonts w:ascii="Consolas" w:hAnsi="Consolas" w:cs="Consolas"/>
          <w:color w:val="000000"/>
        </w:rPr>
      </w:pPr>
      <w:r w:rsidRPr="006A59F8">
        <w:rPr>
          <w:rFonts w:ascii="Consolas" w:hAnsi="Consolas" w:cs="Consolas"/>
          <w:color w:val="000000"/>
        </w:rPr>
        <w:t>}</w:t>
      </w:r>
    </w:p>
    <w:p w14:paraId="1467FC9E" w14:textId="4948B211" w:rsidR="006A59F8" w:rsidRDefault="006A59F8" w:rsidP="006A59F8">
      <w:pPr>
        <w:pStyle w:val="Heading3"/>
      </w:pPr>
      <w:r>
        <w:t xml:space="preserve">Test 1- Step 2: Make the Test </w:t>
      </w:r>
      <w:r w:rsidRPr="00DD1F9C">
        <w:rPr>
          <w:u w:val="single"/>
        </w:rPr>
        <w:t>Compile</w:t>
      </w:r>
    </w:p>
    <w:p w14:paraId="438349D0" w14:textId="77777777" w:rsidR="006A59F8" w:rsidRDefault="006A59F8" w:rsidP="006A59F8">
      <w:r>
        <w:t>At this point the test will have the following compile errors:</w:t>
      </w:r>
    </w:p>
    <w:p w14:paraId="18D78D8F" w14:textId="77777777" w:rsidR="006A59F8" w:rsidRDefault="006A59F8" w:rsidP="006A59F8">
      <w:r>
        <w:rPr>
          <w:noProof/>
          <w:lang w:eastAsia="en-GB"/>
        </w:rPr>
        <w:drawing>
          <wp:inline distT="0" distB="0" distL="0" distR="0" wp14:anchorId="73170105" wp14:editId="4BFFCD8E">
            <wp:extent cx="5372100" cy="901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901700"/>
                    </a:xfrm>
                    <a:prstGeom prst="rect">
                      <a:avLst/>
                    </a:prstGeom>
                    <a:noFill/>
                    <a:ln>
                      <a:noFill/>
                    </a:ln>
                  </pic:spPr>
                </pic:pic>
              </a:graphicData>
            </a:graphic>
          </wp:inline>
        </w:drawing>
      </w:r>
    </w:p>
    <w:p w14:paraId="60B85D25" w14:textId="637DEB2D" w:rsidR="006A59F8" w:rsidRDefault="006A59F8" w:rsidP="006A59F8">
      <w:r>
        <w:t xml:space="preserve">The compile error under List simply requires you to import List from the Java.util package. </w:t>
      </w:r>
      <w:r w:rsidR="00E92A7B">
        <w:t>Use Eclipse’s auto-complete to do this.</w:t>
      </w:r>
    </w:p>
    <w:p w14:paraId="34EC2F7C" w14:textId="77777777" w:rsidR="00E92A7B" w:rsidRDefault="006A59F8" w:rsidP="006A59F8">
      <w:r>
        <w:t xml:space="preserve">The compile errors for Catalogue and Book are because these two classes don’t exist yet. </w:t>
      </w:r>
      <w:r w:rsidR="00E92A7B">
        <w:t>You can fix these by creating an empty Catalogue class and an empty Book class in your package in /src/main/java.</w:t>
      </w:r>
    </w:p>
    <w:p w14:paraId="2CBECFD5" w14:textId="77777777" w:rsidR="00E92A7B" w:rsidRDefault="00E92A7B" w:rsidP="006A59F8">
      <w:r>
        <w:t>In Eclipse the easy way to do this is to use the auto-complete feature:</w:t>
      </w:r>
    </w:p>
    <w:p w14:paraId="22C7F7DD" w14:textId="7773CE40" w:rsidR="00E92A7B" w:rsidRDefault="00E92A7B" w:rsidP="006A59F8">
      <w:r>
        <w:rPr>
          <w:noProof/>
          <w:lang w:eastAsia="en-GB"/>
        </w:rPr>
        <w:drawing>
          <wp:inline distT="0" distB="0" distL="0" distR="0" wp14:anchorId="7620F9D7" wp14:editId="0E9E37ED">
            <wp:extent cx="3396615" cy="11753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6615" cy="1175385"/>
                    </a:xfrm>
                    <a:prstGeom prst="rect">
                      <a:avLst/>
                    </a:prstGeom>
                    <a:noFill/>
                    <a:ln>
                      <a:noFill/>
                    </a:ln>
                  </pic:spPr>
                </pic:pic>
              </a:graphicData>
            </a:graphic>
          </wp:inline>
        </w:drawing>
      </w:r>
    </w:p>
    <w:p w14:paraId="30BC61B1" w14:textId="17A572BC" w:rsidR="00E92A7B" w:rsidRDefault="00E92A7B" w:rsidP="006A59F8">
      <w:r>
        <w:t>At this stage you’ll have 2 empty classes:</w:t>
      </w:r>
    </w:p>
    <w:p w14:paraId="510821C1" w14:textId="77777777" w:rsidR="00E92A7B" w:rsidRDefault="00E92A7B" w:rsidP="00E92A7B">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Book {</w:t>
      </w:r>
    </w:p>
    <w:p w14:paraId="4003B790" w14:textId="77777777" w:rsidR="00E92A7B" w:rsidRDefault="00E92A7B" w:rsidP="00E92A7B">
      <w:pPr>
        <w:autoSpaceDE w:val="0"/>
        <w:autoSpaceDN w:val="0"/>
        <w:adjustRightInd w:val="0"/>
        <w:spacing w:after="0" w:line="240" w:lineRule="auto"/>
        <w:ind w:left="720" w:firstLine="720"/>
        <w:rPr>
          <w:rFonts w:ascii="Consolas" w:hAnsi="Consolas" w:cs="Consolas"/>
          <w:color w:val="000000"/>
          <w:sz w:val="24"/>
          <w:szCs w:val="24"/>
        </w:rPr>
      </w:pPr>
    </w:p>
    <w:p w14:paraId="69A5EFF8" w14:textId="77777777" w:rsidR="00E92A7B" w:rsidRDefault="00E92A7B" w:rsidP="00E92A7B">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0000"/>
          <w:sz w:val="24"/>
          <w:szCs w:val="24"/>
        </w:rPr>
        <w:t>}</w:t>
      </w:r>
    </w:p>
    <w:p w14:paraId="412F5CCE" w14:textId="1DF3E313" w:rsidR="00E92A7B" w:rsidRDefault="00E92A7B" w:rsidP="006A59F8"/>
    <w:p w14:paraId="2FD6C3D1" w14:textId="564BCEF0" w:rsidR="00E92A7B" w:rsidRDefault="00E92A7B" w:rsidP="00E92A7B">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Catalogue {</w:t>
      </w:r>
    </w:p>
    <w:p w14:paraId="5D22E71D" w14:textId="77777777" w:rsidR="00E92A7B" w:rsidRDefault="00E92A7B" w:rsidP="00E92A7B">
      <w:pPr>
        <w:autoSpaceDE w:val="0"/>
        <w:autoSpaceDN w:val="0"/>
        <w:adjustRightInd w:val="0"/>
        <w:spacing w:after="0" w:line="240" w:lineRule="auto"/>
        <w:ind w:left="720" w:firstLine="720"/>
        <w:rPr>
          <w:rFonts w:ascii="Consolas" w:hAnsi="Consolas" w:cs="Consolas"/>
          <w:color w:val="000000"/>
          <w:sz w:val="24"/>
          <w:szCs w:val="24"/>
        </w:rPr>
      </w:pPr>
    </w:p>
    <w:p w14:paraId="1F093A99" w14:textId="77777777" w:rsidR="00E92A7B" w:rsidRDefault="00E92A7B" w:rsidP="00E92A7B">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0000"/>
          <w:sz w:val="24"/>
          <w:szCs w:val="24"/>
        </w:rPr>
        <w:t>}</w:t>
      </w:r>
    </w:p>
    <w:p w14:paraId="305B0B8C" w14:textId="77777777" w:rsidR="00E92A7B" w:rsidRDefault="00E92A7B" w:rsidP="006A59F8"/>
    <w:p w14:paraId="75B7907E" w14:textId="17EF9E01" w:rsidR="00E92A7B" w:rsidRDefault="00E92A7B" w:rsidP="006A59F8">
      <w:r>
        <w:lastRenderedPageBreak/>
        <w:t>You’ll also have a new compile error:</w:t>
      </w:r>
    </w:p>
    <w:p w14:paraId="5841298F" w14:textId="77777777" w:rsidR="004D1E37" w:rsidRDefault="004D1E37" w:rsidP="006A59F8">
      <w:pPr>
        <w:rPr>
          <w:szCs w:val="18"/>
        </w:rPr>
      </w:pPr>
      <w:r>
        <w:rPr>
          <w:noProof/>
          <w:szCs w:val="18"/>
          <w:lang w:eastAsia="en-GB"/>
        </w:rPr>
        <w:drawing>
          <wp:inline distT="0" distB="0" distL="0" distR="0" wp14:anchorId="097EEFB5" wp14:editId="2CD5B407">
            <wp:extent cx="5365750" cy="4000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0" cy="400050"/>
                    </a:xfrm>
                    <a:prstGeom prst="rect">
                      <a:avLst/>
                    </a:prstGeom>
                    <a:noFill/>
                    <a:ln>
                      <a:noFill/>
                    </a:ln>
                  </pic:spPr>
                </pic:pic>
              </a:graphicData>
            </a:graphic>
          </wp:inline>
        </w:drawing>
      </w:r>
    </w:p>
    <w:p w14:paraId="2B6243A8" w14:textId="77777777" w:rsidR="004D1E37" w:rsidRDefault="004D1E37" w:rsidP="006A59F8">
      <w:pPr>
        <w:rPr>
          <w:szCs w:val="18"/>
        </w:rPr>
      </w:pPr>
      <w:r>
        <w:rPr>
          <w:szCs w:val="18"/>
        </w:rPr>
        <w:t>The issue here is that the getAllBooks() method doesn’t yet exist in the Catalogue class. To fix this, you’ll need to create an empty method in the Catalogue class. Again the easy way to do this is to use the auto-complete feature in Eclipse:</w:t>
      </w:r>
    </w:p>
    <w:p w14:paraId="360C22A1" w14:textId="77777777" w:rsidR="004D1E37" w:rsidRDefault="004D1E37" w:rsidP="006A59F8">
      <w:pPr>
        <w:rPr>
          <w:szCs w:val="18"/>
        </w:rPr>
      </w:pPr>
      <w:r>
        <w:rPr>
          <w:noProof/>
          <w:szCs w:val="18"/>
          <w:lang w:eastAsia="en-GB"/>
        </w:rPr>
        <w:drawing>
          <wp:inline distT="0" distB="0" distL="0" distR="0" wp14:anchorId="0A4135CD" wp14:editId="6C4E0B62">
            <wp:extent cx="3270250" cy="9525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0250" cy="952500"/>
                    </a:xfrm>
                    <a:prstGeom prst="rect">
                      <a:avLst/>
                    </a:prstGeom>
                    <a:noFill/>
                    <a:ln>
                      <a:noFill/>
                    </a:ln>
                  </pic:spPr>
                </pic:pic>
              </a:graphicData>
            </a:graphic>
          </wp:inline>
        </w:drawing>
      </w:r>
    </w:p>
    <w:p w14:paraId="62039406" w14:textId="77777777" w:rsidR="004D1E37" w:rsidRDefault="004D1E37" w:rsidP="006A59F8">
      <w:pPr>
        <w:rPr>
          <w:szCs w:val="18"/>
        </w:rPr>
      </w:pPr>
      <w:r>
        <w:rPr>
          <w:szCs w:val="18"/>
        </w:rPr>
        <w:t>You should now have the following empty method in Catalogue:</w:t>
      </w:r>
    </w:p>
    <w:p w14:paraId="1FF36793" w14:textId="77777777" w:rsidR="004D1E37" w:rsidRDefault="004D1E37" w:rsidP="004D1E3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List&lt;Book&gt; getAllBooks() {</w:t>
      </w:r>
    </w:p>
    <w:p w14:paraId="57D93204" w14:textId="77777777" w:rsidR="004D1E37" w:rsidRDefault="004D1E37" w:rsidP="004D1E3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null</w:t>
      </w:r>
      <w:r>
        <w:rPr>
          <w:rFonts w:ascii="Consolas" w:hAnsi="Consolas" w:cs="Consolas"/>
          <w:color w:val="000000"/>
          <w:sz w:val="28"/>
          <w:szCs w:val="28"/>
        </w:rPr>
        <w:t>;</w:t>
      </w:r>
    </w:p>
    <w:p w14:paraId="0DC081D9" w14:textId="77777777" w:rsidR="004D1E37" w:rsidRDefault="004D1E37" w:rsidP="004D1E37">
      <w:pPr>
        <w:rPr>
          <w:rFonts w:ascii="Consolas" w:hAnsi="Consolas" w:cs="Consolas"/>
          <w:color w:val="000000"/>
          <w:sz w:val="28"/>
          <w:szCs w:val="28"/>
        </w:rPr>
      </w:pPr>
      <w:r>
        <w:rPr>
          <w:rFonts w:ascii="Consolas" w:hAnsi="Consolas" w:cs="Consolas"/>
          <w:color w:val="000000"/>
          <w:sz w:val="28"/>
          <w:szCs w:val="28"/>
        </w:rPr>
        <w:tab/>
        <w:t>}</w:t>
      </w:r>
    </w:p>
    <w:p w14:paraId="3B1B3B98" w14:textId="6B8959DA" w:rsidR="003E2AFE" w:rsidRDefault="003E2AFE" w:rsidP="004D1E37">
      <w:pPr>
        <w:rPr>
          <w:szCs w:val="18"/>
        </w:rPr>
      </w:pPr>
      <w:r>
        <w:rPr>
          <w:szCs w:val="18"/>
        </w:rPr>
        <w:t xml:space="preserve">It’s important to note that at this stage we don’t want to add any code to the method. </w:t>
      </w:r>
    </w:p>
    <w:p w14:paraId="7C3CD66B" w14:textId="77777777" w:rsidR="003E2AFE" w:rsidRDefault="004D1E37" w:rsidP="004D1E37">
      <w:pPr>
        <w:rPr>
          <w:szCs w:val="18"/>
        </w:rPr>
      </w:pPr>
      <w:r>
        <w:rPr>
          <w:szCs w:val="18"/>
        </w:rPr>
        <w:t>All the compile errors in your test class will now be gone. Step 2 of the TDD process is now complete.</w:t>
      </w:r>
    </w:p>
    <w:p w14:paraId="572D75BB" w14:textId="77777777" w:rsidR="001B4F0A" w:rsidRDefault="001B4F0A" w:rsidP="004D1E37">
      <w:pPr>
        <w:rPr>
          <w:szCs w:val="18"/>
        </w:rPr>
      </w:pPr>
    </w:p>
    <w:p w14:paraId="060A62CD" w14:textId="77777777" w:rsidR="001B4F0A" w:rsidRDefault="001B4F0A" w:rsidP="001B4F0A">
      <w:pPr>
        <w:pStyle w:val="Heading3"/>
        <w:rPr>
          <w:u w:val="single"/>
        </w:rPr>
      </w:pPr>
      <w:r>
        <w:t xml:space="preserve">Test 1- Step 3: Watch the Test </w:t>
      </w:r>
      <w:r w:rsidRPr="00DD1F9C">
        <w:rPr>
          <w:u w:val="single"/>
        </w:rPr>
        <w:t>Fail</w:t>
      </w:r>
    </w:p>
    <w:p w14:paraId="577CFA1C" w14:textId="77777777" w:rsidR="001B4F0A" w:rsidRDefault="001B4F0A" w:rsidP="001B4F0A">
      <w:r>
        <w:t xml:space="preserve">Run the test. You can press ctrl-F11 with the test class open, or right click on the test class body or file name and select Run As </w:t>
      </w:r>
      <w:r>
        <w:sym w:font="Wingdings" w:char="F0E0"/>
      </w:r>
      <w:r>
        <w:t xml:space="preserve"> JUnit Test</w:t>
      </w:r>
    </w:p>
    <w:p w14:paraId="7093E161" w14:textId="77777777" w:rsidR="001B4F0A" w:rsidRDefault="001B4F0A" w:rsidP="001B4F0A">
      <w:r>
        <w:t>Eclipse should display a red bar, indicating the test has failed.</w:t>
      </w:r>
    </w:p>
    <w:p w14:paraId="743A44F0" w14:textId="77777777" w:rsidR="001B4F0A" w:rsidRDefault="001B4F0A" w:rsidP="001B4F0A">
      <w:pPr>
        <w:rPr>
          <w:b/>
        </w:rPr>
      </w:pPr>
      <w:r>
        <w:rPr>
          <w:b/>
        </w:rPr>
        <w:t>Question: Why is it important to watch the test fail?</w:t>
      </w:r>
    </w:p>
    <w:p w14:paraId="4368E2BB" w14:textId="38350E96" w:rsidR="001B4F0A" w:rsidRDefault="00B30AB5" w:rsidP="004D1E37">
      <w:pPr>
        <w:rPr>
          <w:szCs w:val="18"/>
        </w:rPr>
      </w:pPr>
      <w:r>
        <w:rPr>
          <w:szCs w:val="18"/>
        </w:rPr>
        <w:t>At this stage it really doesn’t matter whether we get an Error or a Failure. Both indicate that the test didn’t pass:</w:t>
      </w:r>
    </w:p>
    <w:p w14:paraId="024E6037" w14:textId="70D67F05" w:rsidR="00B30AB5" w:rsidRDefault="0085225E" w:rsidP="004D1E37">
      <w:pPr>
        <w:rPr>
          <w:szCs w:val="18"/>
        </w:rPr>
      </w:pPr>
      <w:r>
        <w:rPr>
          <w:noProof/>
          <w:szCs w:val="18"/>
          <w:lang w:eastAsia="en-GB"/>
        </w:rPr>
        <w:drawing>
          <wp:inline distT="0" distB="0" distL="0" distR="0" wp14:anchorId="041F58CE" wp14:editId="1A6D5EB1">
            <wp:extent cx="647700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609600"/>
                    </a:xfrm>
                    <a:prstGeom prst="rect">
                      <a:avLst/>
                    </a:prstGeom>
                    <a:noFill/>
                    <a:ln>
                      <a:noFill/>
                    </a:ln>
                  </pic:spPr>
                </pic:pic>
              </a:graphicData>
            </a:graphic>
          </wp:inline>
        </w:drawing>
      </w:r>
    </w:p>
    <w:p w14:paraId="2C07279A" w14:textId="43E0566C" w:rsidR="0085225E" w:rsidRDefault="00726E83" w:rsidP="00726E83">
      <w:r>
        <w:t xml:space="preserve">An error means that the method did not manage to return a value. In this case it was because the method was hard coded to return null. </w:t>
      </w:r>
      <w:r w:rsidR="0085225E">
        <w:t>The Failure Trace gives us a big clue as to what the problem is.</w:t>
      </w:r>
    </w:p>
    <w:p w14:paraId="6D0D75A2" w14:textId="29E2BCE7" w:rsidR="006A59F8" w:rsidRDefault="0085225E" w:rsidP="00726E83">
      <w:r>
        <w:t>In other cases an error</w:t>
      </w:r>
      <w:r w:rsidR="00726E83">
        <w:t xml:space="preserve"> may be because the method hits a problem before getting to the return statement. </w:t>
      </w:r>
    </w:p>
    <w:p w14:paraId="13C98ABF" w14:textId="59F1B514" w:rsidR="00726E83" w:rsidRDefault="00726E83" w:rsidP="00726E83">
      <w:r>
        <w:t>A failure means that the method returned a different value to what was expected.</w:t>
      </w:r>
    </w:p>
    <w:p w14:paraId="7636FCE0" w14:textId="77777777" w:rsidR="00077FBE" w:rsidRDefault="00077FBE" w:rsidP="00077FBE">
      <w:pPr>
        <w:pStyle w:val="Heading3"/>
        <w:rPr>
          <w:u w:val="single"/>
        </w:rPr>
      </w:pPr>
      <w:r>
        <w:lastRenderedPageBreak/>
        <w:t xml:space="preserve">Test 1- Step 4: Do </w:t>
      </w:r>
      <w:r>
        <w:rPr>
          <w:i/>
        </w:rPr>
        <w:t>just</w:t>
      </w:r>
      <w:r>
        <w:t xml:space="preserve"> enough to make the Test </w:t>
      </w:r>
      <w:r w:rsidRPr="00DD1F9C">
        <w:rPr>
          <w:u w:val="single"/>
        </w:rPr>
        <w:t>Pass</w:t>
      </w:r>
    </w:p>
    <w:p w14:paraId="36900753" w14:textId="102CB27F" w:rsidR="00077FBE" w:rsidRDefault="00077FBE" w:rsidP="00077FBE">
      <w:r>
        <w:t>We will add the bare minimum code to force our test to pass. This is to ensure the logic is correct, we can come back and make the code nicer later.</w:t>
      </w:r>
    </w:p>
    <w:p w14:paraId="4E75CEFF" w14:textId="77777777" w:rsidR="00077FBE" w:rsidRDefault="00077FBE" w:rsidP="00077FBE">
      <w:pPr>
        <w:autoSpaceDE w:val="0"/>
        <w:autoSpaceDN w:val="0"/>
        <w:adjustRightInd w:val="0"/>
        <w:spacing w:after="0" w:line="240" w:lineRule="auto"/>
        <w:ind w:firstLine="72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Catalogue {</w:t>
      </w:r>
    </w:p>
    <w:p w14:paraId="1892F04B" w14:textId="77777777" w:rsidR="00077FBE" w:rsidRDefault="00077FBE" w:rsidP="00077FB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19370D" w14:textId="77777777" w:rsidR="00077FBE" w:rsidRDefault="00077FBE" w:rsidP="00077FB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sidRPr="00DD7490">
        <w:rPr>
          <w:rFonts w:ascii="Consolas" w:hAnsi="Consolas" w:cs="Consolas"/>
          <w:color w:val="000000"/>
          <w:sz w:val="24"/>
          <w:szCs w:val="24"/>
        </w:rPr>
        <w:t>List</w:t>
      </w:r>
      <w:r>
        <w:rPr>
          <w:rFonts w:ascii="Consolas" w:hAnsi="Consolas" w:cs="Consolas"/>
          <w:color w:val="000000"/>
          <w:sz w:val="24"/>
          <w:szCs w:val="24"/>
        </w:rPr>
        <w:t>&lt;Book&gt; getAllBooks(){</w:t>
      </w:r>
    </w:p>
    <w:p w14:paraId="5A61C457" w14:textId="77777777" w:rsidR="00077FBE" w:rsidRDefault="00077FBE" w:rsidP="00077FB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r w:rsidRPr="00DD7490">
        <w:rPr>
          <w:rFonts w:ascii="Consolas" w:hAnsi="Consolas" w:cs="Consolas"/>
          <w:color w:val="000000"/>
          <w:sz w:val="24"/>
          <w:szCs w:val="24"/>
        </w:rPr>
        <w:t>ArrayList</w:t>
      </w:r>
      <w:r>
        <w:rPr>
          <w:rFonts w:ascii="Consolas" w:hAnsi="Consolas" w:cs="Consolas"/>
          <w:color w:val="000000"/>
          <w:sz w:val="24"/>
          <w:szCs w:val="24"/>
        </w:rPr>
        <w:t>&lt;Book&gt;();</w:t>
      </w:r>
    </w:p>
    <w:p w14:paraId="73B6168B" w14:textId="77777777" w:rsidR="00077FBE" w:rsidRDefault="00077FBE" w:rsidP="00077FB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8BC3A4" w14:textId="77777777" w:rsidR="00077FBE" w:rsidRDefault="00077FBE" w:rsidP="00077FBE">
      <w:pPr>
        <w:ind w:firstLine="720"/>
        <w:rPr>
          <w:rFonts w:ascii="Consolas" w:hAnsi="Consolas" w:cs="Consolas"/>
          <w:color w:val="000000"/>
          <w:sz w:val="24"/>
          <w:szCs w:val="24"/>
        </w:rPr>
      </w:pPr>
      <w:r>
        <w:rPr>
          <w:rFonts w:ascii="Consolas" w:hAnsi="Consolas" w:cs="Consolas"/>
          <w:color w:val="000000"/>
          <w:sz w:val="24"/>
          <w:szCs w:val="24"/>
        </w:rPr>
        <w:t>}</w:t>
      </w:r>
    </w:p>
    <w:p w14:paraId="2BDD28D8" w14:textId="77777777" w:rsidR="00077FBE" w:rsidRDefault="00077FBE" w:rsidP="00077FBE">
      <w:r>
        <w:t xml:space="preserve">Note: </w:t>
      </w:r>
      <w:r>
        <w:rPr>
          <w:i/>
        </w:rPr>
        <w:t>List</w:t>
      </w:r>
      <w:r>
        <w:t xml:space="preserve"> is an interface, so we cannot create and return one directly. Instead we will be using ArrayList, a concrete implementation.</w:t>
      </w:r>
    </w:p>
    <w:p w14:paraId="72C4422D" w14:textId="77777777" w:rsidR="00736288" w:rsidRDefault="00736288" w:rsidP="00736288">
      <w:pPr>
        <w:pStyle w:val="Heading3"/>
        <w:rPr>
          <w:u w:val="single"/>
        </w:rPr>
      </w:pPr>
      <w:r>
        <w:t xml:space="preserve">Test 1- Step 5: </w:t>
      </w:r>
      <w:r w:rsidRPr="001139C2">
        <w:rPr>
          <w:u w:val="single"/>
        </w:rPr>
        <w:t>Refactor and Generalise</w:t>
      </w:r>
    </w:p>
    <w:p w14:paraId="74BFB96A" w14:textId="310CA8AA" w:rsidR="00736288" w:rsidRDefault="00736288" w:rsidP="00736288">
      <w:r>
        <w:t xml:space="preserve">Refactoring is about tidying up the code to make it more efficient or elegant. This is most likely to happen after we’ve written code to pass several tests. </w:t>
      </w:r>
    </w:p>
    <w:p w14:paraId="6E2B9C86" w14:textId="1A20BB57" w:rsidR="00736288" w:rsidRDefault="00736288" w:rsidP="00736288">
      <w:r>
        <w:t>We have so little code at this point that there is very little refactoring we can do to either our production code or our test class. As such, for now, we can move onto the next test.</w:t>
      </w:r>
    </w:p>
    <w:p w14:paraId="644C8956" w14:textId="568803A7" w:rsidR="00722350" w:rsidRDefault="00722350" w:rsidP="006B1D38"/>
    <w:p w14:paraId="3B01012C" w14:textId="4BCF7E88" w:rsidR="00F920C5" w:rsidRDefault="00F920C5" w:rsidP="00F920C5">
      <w:pPr>
        <w:pStyle w:val="Heading2"/>
      </w:pPr>
      <w:r>
        <w:t>Further tests</w:t>
      </w:r>
    </w:p>
    <w:p w14:paraId="74B04F39" w14:textId="7F7B3A87" w:rsidR="00477A8D" w:rsidRDefault="00477A8D" w:rsidP="00F920C5">
      <w:r>
        <w:t>The code we’ve just written in the getAllBooks() method is enough to pass the one test that we’ve written so far. However this doesn’t mean that the code is any good. In fact the code we’ve written so far is really stupid!</w:t>
      </w:r>
    </w:p>
    <w:p w14:paraId="35814BD3" w14:textId="465001FA" w:rsidR="00477A8D" w:rsidRDefault="00477A8D" w:rsidP="00F920C5">
      <w:pPr>
        <w:rPr>
          <w:rFonts w:ascii="Consolas" w:hAnsi="Consolas" w:cs="Consolas"/>
          <w:color w:val="000000"/>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r w:rsidRPr="00DD7490">
        <w:rPr>
          <w:rFonts w:ascii="Consolas" w:hAnsi="Consolas" w:cs="Consolas"/>
          <w:color w:val="000000"/>
          <w:sz w:val="24"/>
          <w:szCs w:val="24"/>
        </w:rPr>
        <w:t>ArrayList</w:t>
      </w:r>
      <w:r>
        <w:rPr>
          <w:rFonts w:ascii="Consolas" w:hAnsi="Consolas" w:cs="Consolas"/>
          <w:color w:val="000000"/>
          <w:sz w:val="24"/>
          <w:szCs w:val="24"/>
        </w:rPr>
        <w:t>&lt;Book&gt;();</w:t>
      </w:r>
    </w:p>
    <w:p w14:paraId="0668BC33" w14:textId="0CE22DEB" w:rsidR="00477A8D" w:rsidRDefault="00477A8D" w:rsidP="00F920C5">
      <w:r>
        <w:t xml:space="preserve">Each time we call getAllBooks(), the method will create a new empty ArrayList of books and return it. This is pointless as we want the method to return an ArrayList containing all the books which are currently in the </w:t>
      </w:r>
      <w:r w:rsidR="00C966C4">
        <w:t>catalogue</w:t>
      </w:r>
      <w:r>
        <w:t xml:space="preserve">. </w:t>
      </w:r>
    </w:p>
    <w:p w14:paraId="47E29E17" w14:textId="66E4F17E" w:rsidR="00477A8D" w:rsidRDefault="001A3699" w:rsidP="00F920C5">
      <w:r>
        <w:t>It should be clear that having just a single test doesn’t prove much even if it passes. To ensure that our code works properly, we need a selection of different tests which cover all of the angles.</w:t>
      </w:r>
    </w:p>
    <w:p w14:paraId="78114B9B" w14:textId="61CC89B9" w:rsidR="001A3699" w:rsidRDefault="001A3699" w:rsidP="001A3699">
      <w:pPr>
        <w:pStyle w:val="Heading3"/>
      </w:pPr>
      <w:r>
        <w:t>Test 2 – adding a book to the catalogue</w:t>
      </w:r>
    </w:p>
    <w:p w14:paraId="7ECC727E" w14:textId="789CF8A7" w:rsidR="001A3699" w:rsidRDefault="001A3699" w:rsidP="001A3699">
      <w:r>
        <w:t xml:space="preserve">In this test we’re going to call the addBook() method and add a book to the catalogue. We’re then going to call getAllBooks(). This time it should return a List containing one book. </w:t>
      </w:r>
    </w:p>
    <w:p w14:paraId="38FC05EC" w14:textId="66FBD866" w:rsidR="001A3699" w:rsidRDefault="001A3699" w:rsidP="001A3699">
      <w:r>
        <w:t>Let’s start by writing the test:</w:t>
      </w:r>
    </w:p>
    <w:p w14:paraId="66A99C04" w14:textId="28557009" w:rsidR="001A3699" w:rsidRDefault="001A3699">
      <w:pPr>
        <w:spacing w:after="0" w:line="240" w:lineRule="auto"/>
      </w:pPr>
      <w:r>
        <w:br w:type="page"/>
      </w:r>
    </w:p>
    <w:p w14:paraId="6762A6F9" w14:textId="5704A551"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646464"/>
        </w:rPr>
        <w:lastRenderedPageBreak/>
        <w:t>@Test</w:t>
      </w:r>
    </w:p>
    <w:p w14:paraId="4EAC8D33" w14:textId="050A346D"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b/>
          <w:bCs/>
          <w:color w:val="7F0055"/>
        </w:rPr>
        <w:t>public</w:t>
      </w:r>
      <w:r w:rsidRPr="001A3699">
        <w:rPr>
          <w:rFonts w:ascii="Consolas" w:hAnsi="Consolas" w:cs="Consolas"/>
          <w:color w:val="000000"/>
        </w:rPr>
        <w:t xml:space="preserve"> </w:t>
      </w:r>
      <w:r w:rsidRPr="001A3699">
        <w:rPr>
          <w:rFonts w:ascii="Consolas" w:hAnsi="Consolas" w:cs="Consolas"/>
          <w:b/>
          <w:bCs/>
          <w:color w:val="7F0055"/>
        </w:rPr>
        <w:t>void</w:t>
      </w:r>
      <w:r>
        <w:rPr>
          <w:rFonts w:ascii="Consolas" w:hAnsi="Consolas" w:cs="Consolas"/>
          <w:color w:val="000000"/>
        </w:rPr>
        <w:t xml:space="preserve"> </w:t>
      </w:r>
      <w:r w:rsidRPr="001A3699">
        <w:rPr>
          <w:rFonts w:ascii="Consolas" w:hAnsi="Consolas" w:cs="Consolas"/>
          <w:color w:val="000000"/>
        </w:rPr>
        <w:t>test_GetAllBooks_returnsAListOfLengthOne_WhenTheCatalogueHasHadOneBookAdded() {</w:t>
      </w:r>
    </w:p>
    <w:p w14:paraId="4CB1C933"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r>
      <w:r w:rsidRPr="001A3699">
        <w:rPr>
          <w:rFonts w:ascii="Consolas" w:hAnsi="Consolas" w:cs="Consolas"/>
          <w:color w:val="3F7F5F"/>
        </w:rPr>
        <w:t>// Arrange</w:t>
      </w:r>
    </w:p>
    <w:p w14:paraId="5B80840A"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t xml:space="preserve">Catalogue </w:t>
      </w:r>
      <w:r w:rsidRPr="001A3699">
        <w:rPr>
          <w:rFonts w:ascii="Consolas" w:hAnsi="Consolas" w:cs="Consolas"/>
          <w:color w:val="6A3E3E"/>
        </w:rPr>
        <w:t>catalogue</w:t>
      </w:r>
      <w:r w:rsidRPr="001A3699">
        <w:rPr>
          <w:rFonts w:ascii="Consolas" w:hAnsi="Consolas" w:cs="Consolas"/>
          <w:color w:val="000000"/>
        </w:rPr>
        <w:t xml:space="preserve"> = </w:t>
      </w:r>
      <w:r w:rsidRPr="001A3699">
        <w:rPr>
          <w:rFonts w:ascii="Consolas" w:hAnsi="Consolas" w:cs="Consolas"/>
          <w:b/>
          <w:bCs/>
          <w:color w:val="7F0055"/>
        </w:rPr>
        <w:t>new</w:t>
      </w:r>
      <w:r w:rsidRPr="001A3699">
        <w:rPr>
          <w:rFonts w:ascii="Consolas" w:hAnsi="Consolas" w:cs="Consolas"/>
          <w:color w:val="000000"/>
        </w:rPr>
        <w:t xml:space="preserve"> Catalogue();</w:t>
      </w:r>
    </w:p>
    <w:p w14:paraId="6C565DA7"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t xml:space="preserve">Book </w:t>
      </w:r>
      <w:r w:rsidRPr="001A3699">
        <w:rPr>
          <w:rFonts w:ascii="Consolas" w:hAnsi="Consolas" w:cs="Consolas"/>
          <w:color w:val="6A3E3E"/>
        </w:rPr>
        <w:t>book</w:t>
      </w:r>
      <w:r w:rsidRPr="001A3699">
        <w:rPr>
          <w:rFonts w:ascii="Consolas" w:hAnsi="Consolas" w:cs="Consolas"/>
          <w:color w:val="000000"/>
        </w:rPr>
        <w:t xml:space="preserve"> = </w:t>
      </w:r>
      <w:r w:rsidRPr="001A3699">
        <w:rPr>
          <w:rFonts w:ascii="Consolas" w:hAnsi="Consolas" w:cs="Consolas"/>
          <w:b/>
          <w:bCs/>
          <w:color w:val="7F0055"/>
        </w:rPr>
        <w:t>new</w:t>
      </w:r>
      <w:r w:rsidRPr="001A3699">
        <w:rPr>
          <w:rFonts w:ascii="Consolas" w:hAnsi="Consolas" w:cs="Consolas"/>
          <w:color w:val="000000"/>
        </w:rPr>
        <w:t xml:space="preserve"> Book();</w:t>
      </w:r>
    </w:p>
    <w:p w14:paraId="4853D0B2"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r>
    </w:p>
    <w:p w14:paraId="527A0E69"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r>
      <w:r w:rsidRPr="001A3699">
        <w:rPr>
          <w:rFonts w:ascii="Consolas" w:hAnsi="Consolas" w:cs="Consolas"/>
          <w:color w:val="3F7F5F"/>
        </w:rPr>
        <w:t>// Act</w:t>
      </w:r>
    </w:p>
    <w:p w14:paraId="2F87B281"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r>
      <w:r w:rsidRPr="001A3699">
        <w:rPr>
          <w:rFonts w:ascii="Consolas" w:hAnsi="Consolas" w:cs="Consolas"/>
          <w:color w:val="6A3E3E"/>
        </w:rPr>
        <w:t>catalogue</w:t>
      </w:r>
      <w:r w:rsidRPr="001A3699">
        <w:rPr>
          <w:rFonts w:ascii="Consolas" w:hAnsi="Consolas" w:cs="Consolas"/>
          <w:color w:val="000000"/>
        </w:rPr>
        <w:t>.addBook(</w:t>
      </w:r>
      <w:r w:rsidRPr="001A3699">
        <w:rPr>
          <w:rFonts w:ascii="Consolas" w:hAnsi="Consolas" w:cs="Consolas"/>
          <w:color w:val="6A3E3E"/>
        </w:rPr>
        <w:t>book</w:t>
      </w:r>
      <w:r w:rsidRPr="001A3699">
        <w:rPr>
          <w:rFonts w:ascii="Consolas" w:hAnsi="Consolas" w:cs="Consolas"/>
          <w:color w:val="000000"/>
        </w:rPr>
        <w:t>);</w:t>
      </w:r>
    </w:p>
    <w:p w14:paraId="03D7C8F9"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t xml:space="preserve">List&lt;Book&gt; </w:t>
      </w:r>
      <w:r w:rsidRPr="001A3699">
        <w:rPr>
          <w:rFonts w:ascii="Consolas" w:hAnsi="Consolas" w:cs="Consolas"/>
          <w:color w:val="6A3E3E"/>
        </w:rPr>
        <w:t>booksInCatalogue</w:t>
      </w:r>
      <w:r w:rsidRPr="001A3699">
        <w:rPr>
          <w:rFonts w:ascii="Consolas" w:hAnsi="Consolas" w:cs="Consolas"/>
          <w:color w:val="000000"/>
        </w:rPr>
        <w:t xml:space="preserve"> = </w:t>
      </w:r>
      <w:r w:rsidRPr="001A3699">
        <w:rPr>
          <w:rFonts w:ascii="Consolas" w:hAnsi="Consolas" w:cs="Consolas"/>
          <w:color w:val="6A3E3E"/>
        </w:rPr>
        <w:t>catalogue</w:t>
      </w:r>
      <w:r w:rsidRPr="001A3699">
        <w:rPr>
          <w:rFonts w:ascii="Consolas" w:hAnsi="Consolas" w:cs="Consolas"/>
          <w:color w:val="000000"/>
        </w:rPr>
        <w:t>.</w:t>
      </w:r>
      <w:r w:rsidRPr="0085225E">
        <w:rPr>
          <w:rFonts w:ascii="Consolas" w:hAnsi="Consolas" w:cs="Consolas"/>
          <w:color w:val="000000"/>
        </w:rPr>
        <w:t>getAllBooks</w:t>
      </w:r>
      <w:r w:rsidRPr="001A3699">
        <w:rPr>
          <w:rFonts w:ascii="Consolas" w:hAnsi="Consolas" w:cs="Consolas"/>
          <w:color w:val="000000"/>
        </w:rPr>
        <w:t>();</w:t>
      </w:r>
    </w:p>
    <w:p w14:paraId="08459E3A" w14:textId="77777777" w:rsidR="001A3699" w:rsidRPr="001A3699" w:rsidRDefault="001A3699" w:rsidP="001A3699">
      <w:pPr>
        <w:autoSpaceDE w:val="0"/>
        <w:autoSpaceDN w:val="0"/>
        <w:adjustRightInd w:val="0"/>
        <w:spacing w:after="0" w:line="240" w:lineRule="auto"/>
        <w:rPr>
          <w:rFonts w:ascii="Consolas" w:hAnsi="Consolas" w:cs="Consolas"/>
        </w:rPr>
      </w:pPr>
    </w:p>
    <w:p w14:paraId="71D3B929"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r>
      <w:r w:rsidRPr="001A3699">
        <w:rPr>
          <w:rFonts w:ascii="Consolas" w:hAnsi="Consolas" w:cs="Consolas"/>
          <w:color w:val="3F7F5F"/>
        </w:rPr>
        <w:t>// Assert</w:t>
      </w:r>
    </w:p>
    <w:p w14:paraId="62734C88" w14:textId="77777777" w:rsidR="001A3699" w:rsidRPr="001A3699" w:rsidRDefault="001A3699" w:rsidP="001A3699">
      <w:pPr>
        <w:autoSpaceDE w:val="0"/>
        <w:autoSpaceDN w:val="0"/>
        <w:adjustRightInd w:val="0"/>
        <w:spacing w:after="0" w:line="240" w:lineRule="auto"/>
        <w:rPr>
          <w:rFonts w:ascii="Consolas" w:hAnsi="Consolas" w:cs="Consolas"/>
        </w:rPr>
      </w:pPr>
      <w:r w:rsidRPr="001A3699">
        <w:rPr>
          <w:rFonts w:ascii="Consolas" w:hAnsi="Consolas" w:cs="Consolas"/>
          <w:color w:val="000000"/>
        </w:rPr>
        <w:tab/>
      </w:r>
      <w:r w:rsidRPr="001A3699">
        <w:rPr>
          <w:rFonts w:ascii="Consolas" w:hAnsi="Consolas" w:cs="Consolas"/>
          <w:color w:val="000000"/>
        </w:rPr>
        <w:tab/>
      </w:r>
      <w:r w:rsidRPr="001A3699">
        <w:rPr>
          <w:rFonts w:ascii="Consolas" w:hAnsi="Consolas" w:cs="Consolas"/>
          <w:i/>
          <w:iCs/>
          <w:color w:val="000000"/>
        </w:rPr>
        <w:t>assertEquals</w:t>
      </w:r>
      <w:r w:rsidRPr="001A3699">
        <w:rPr>
          <w:rFonts w:ascii="Consolas" w:hAnsi="Consolas" w:cs="Consolas"/>
          <w:color w:val="000000"/>
        </w:rPr>
        <w:t xml:space="preserve">(1, </w:t>
      </w:r>
      <w:r w:rsidRPr="001A3699">
        <w:rPr>
          <w:rFonts w:ascii="Consolas" w:hAnsi="Consolas" w:cs="Consolas"/>
          <w:color w:val="6A3E3E"/>
        </w:rPr>
        <w:t>booksInCatalogue</w:t>
      </w:r>
      <w:r w:rsidRPr="001A3699">
        <w:rPr>
          <w:rFonts w:ascii="Consolas" w:hAnsi="Consolas" w:cs="Consolas"/>
          <w:color w:val="000000"/>
        </w:rPr>
        <w:t>.size());</w:t>
      </w:r>
    </w:p>
    <w:p w14:paraId="70B7DD1D" w14:textId="40D9FEDA" w:rsidR="001A3699" w:rsidRDefault="001A3699" w:rsidP="001A3699">
      <w:pPr>
        <w:rPr>
          <w:rFonts w:ascii="Consolas" w:hAnsi="Consolas" w:cs="Consolas"/>
          <w:color w:val="000000"/>
        </w:rPr>
      </w:pPr>
      <w:r w:rsidRPr="001A3699">
        <w:rPr>
          <w:rFonts w:ascii="Consolas" w:hAnsi="Consolas" w:cs="Consolas"/>
          <w:color w:val="000000"/>
        </w:rPr>
        <w:t>}</w:t>
      </w:r>
    </w:p>
    <w:p w14:paraId="0612C305" w14:textId="1230FA3F" w:rsidR="001A3699" w:rsidRDefault="001A3699" w:rsidP="001A3699">
      <w:r>
        <w:t>As with the previous test</w:t>
      </w:r>
      <w:r w:rsidR="0085225E">
        <w:t xml:space="preserve">, there will be a compile error. This time the problem is that the addBook() method doesn’t exist. Once again you should use the auto-complete feature to create the method. </w:t>
      </w:r>
    </w:p>
    <w:p w14:paraId="7BFCFC6E" w14:textId="5062677B" w:rsidR="0085225E" w:rsidRDefault="0085225E" w:rsidP="001A3699">
      <w:r>
        <w:t>If we re-run our tests, this time we’ll see that our second method shows as a Failure:</w:t>
      </w:r>
    </w:p>
    <w:p w14:paraId="6A28BAA3" w14:textId="17FD5435" w:rsidR="0085225E" w:rsidRDefault="0085225E" w:rsidP="001A3699">
      <w:r>
        <w:rPr>
          <w:noProof/>
          <w:lang w:eastAsia="en-GB"/>
        </w:rPr>
        <w:drawing>
          <wp:inline distT="0" distB="0" distL="0" distR="0" wp14:anchorId="7860AE8E" wp14:editId="79572C7C">
            <wp:extent cx="6466205" cy="7181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6205" cy="718185"/>
                    </a:xfrm>
                    <a:prstGeom prst="rect">
                      <a:avLst/>
                    </a:prstGeom>
                    <a:noFill/>
                    <a:ln>
                      <a:noFill/>
                    </a:ln>
                  </pic:spPr>
                </pic:pic>
              </a:graphicData>
            </a:graphic>
          </wp:inline>
        </w:drawing>
      </w:r>
    </w:p>
    <w:p w14:paraId="6C943757" w14:textId="4B96A24B" w:rsidR="0085225E" w:rsidRDefault="0085225E" w:rsidP="001A3699">
      <w:r>
        <w:t>If we click on the test which failed, the Failure Trace gives us a big clue about what went wrong. This time it says “expected: &lt;1&gt; but was &lt;0&gt;</w:t>
      </w:r>
    </w:p>
    <w:p w14:paraId="6CDCE7A4" w14:textId="7577F177" w:rsidR="0085225E" w:rsidRDefault="00C966C4" w:rsidP="001A3699">
      <w:r>
        <w:t xml:space="preserve">This tells us that the actual size of the List returned by getAllBooks() was zero. This should be no surprise. As we saw earlier, each time getAllBooks() runs, it returns an new empty ArrayList. On top of that we haven’t written any code in the addBook() method. </w:t>
      </w:r>
    </w:p>
    <w:p w14:paraId="52312FD2" w14:textId="3ADBF336" w:rsidR="00C966C4" w:rsidRDefault="00C966C4" w:rsidP="001A3699">
      <w:r>
        <w:t xml:space="preserve">We can now write the code to pass </w:t>
      </w:r>
      <w:r w:rsidR="00CB728D">
        <w:t>both</w:t>
      </w:r>
      <w:r>
        <w:t xml:space="preserve"> test</w:t>
      </w:r>
      <w:r w:rsidR="00CB728D">
        <w:t>s</w:t>
      </w:r>
      <w:r>
        <w:t>. In this case we’ll need to change the code in the getAllBooks() method as well as writing the code in the addBook() method. We’ll also need to add an ArrayList as a member variable of Catalogue. The following code will pass both tests:</w:t>
      </w:r>
    </w:p>
    <w:p w14:paraId="7404A876"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b/>
          <w:bCs/>
          <w:color w:val="7F0055"/>
        </w:rPr>
        <w:t>public</w:t>
      </w:r>
      <w:r w:rsidRPr="00C966C4">
        <w:rPr>
          <w:rFonts w:ascii="Consolas" w:hAnsi="Consolas" w:cs="Consolas"/>
          <w:color w:val="000000"/>
        </w:rPr>
        <w:t xml:space="preserve"> </w:t>
      </w:r>
      <w:r w:rsidRPr="00C966C4">
        <w:rPr>
          <w:rFonts w:ascii="Consolas" w:hAnsi="Consolas" w:cs="Consolas"/>
          <w:b/>
          <w:bCs/>
          <w:color w:val="7F0055"/>
        </w:rPr>
        <w:t>class</w:t>
      </w:r>
      <w:r w:rsidRPr="00C966C4">
        <w:rPr>
          <w:rFonts w:ascii="Consolas" w:hAnsi="Consolas" w:cs="Consolas"/>
          <w:color w:val="000000"/>
        </w:rPr>
        <w:t xml:space="preserve"> Catalogue {</w:t>
      </w:r>
    </w:p>
    <w:p w14:paraId="71BFB09F" w14:textId="77777777" w:rsidR="00C966C4" w:rsidRPr="00C966C4" w:rsidRDefault="00C966C4" w:rsidP="00C966C4">
      <w:pPr>
        <w:autoSpaceDE w:val="0"/>
        <w:autoSpaceDN w:val="0"/>
        <w:adjustRightInd w:val="0"/>
        <w:spacing w:after="0" w:line="240" w:lineRule="auto"/>
        <w:rPr>
          <w:rFonts w:ascii="Consolas" w:hAnsi="Consolas" w:cs="Consolas"/>
        </w:rPr>
      </w:pPr>
    </w:p>
    <w:p w14:paraId="61E7CA68"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t xml:space="preserve">List&lt;Book&gt; </w:t>
      </w:r>
      <w:r w:rsidRPr="00C966C4">
        <w:rPr>
          <w:rFonts w:ascii="Consolas" w:hAnsi="Consolas" w:cs="Consolas"/>
          <w:color w:val="0000C0"/>
        </w:rPr>
        <w:t>books</w:t>
      </w:r>
      <w:r w:rsidRPr="00C966C4">
        <w:rPr>
          <w:rFonts w:ascii="Consolas" w:hAnsi="Consolas" w:cs="Consolas"/>
          <w:color w:val="000000"/>
        </w:rPr>
        <w:t xml:space="preserve"> = </w:t>
      </w:r>
      <w:r w:rsidRPr="00C966C4">
        <w:rPr>
          <w:rFonts w:ascii="Consolas" w:hAnsi="Consolas" w:cs="Consolas"/>
          <w:b/>
          <w:bCs/>
          <w:color w:val="7F0055"/>
        </w:rPr>
        <w:t>new</w:t>
      </w:r>
      <w:r w:rsidRPr="00C966C4">
        <w:rPr>
          <w:rFonts w:ascii="Consolas" w:hAnsi="Consolas" w:cs="Consolas"/>
          <w:color w:val="000000"/>
        </w:rPr>
        <w:t xml:space="preserve"> ArrayList&lt;Book&gt;();</w:t>
      </w:r>
    </w:p>
    <w:p w14:paraId="144CE15C"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r>
    </w:p>
    <w:p w14:paraId="646E3746"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r>
      <w:r w:rsidRPr="00C966C4">
        <w:rPr>
          <w:rFonts w:ascii="Consolas" w:hAnsi="Consolas" w:cs="Consolas"/>
          <w:b/>
          <w:bCs/>
          <w:color w:val="7F0055"/>
        </w:rPr>
        <w:t>public</w:t>
      </w:r>
      <w:r w:rsidRPr="00C966C4">
        <w:rPr>
          <w:rFonts w:ascii="Consolas" w:hAnsi="Consolas" w:cs="Consolas"/>
          <w:color w:val="000000"/>
        </w:rPr>
        <w:t xml:space="preserve"> List&lt;Book&gt; getAllBooks() {</w:t>
      </w:r>
    </w:p>
    <w:p w14:paraId="734B62C0"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r>
      <w:r w:rsidRPr="00C966C4">
        <w:rPr>
          <w:rFonts w:ascii="Consolas" w:hAnsi="Consolas" w:cs="Consolas"/>
          <w:color w:val="000000"/>
        </w:rPr>
        <w:tab/>
      </w:r>
      <w:r w:rsidRPr="00C966C4">
        <w:rPr>
          <w:rFonts w:ascii="Consolas" w:hAnsi="Consolas" w:cs="Consolas"/>
          <w:b/>
          <w:bCs/>
          <w:color w:val="7F0055"/>
        </w:rPr>
        <w:t>return</w:t>
      </w:r>
      <w:r w:rsidRPr="00C966C4">
        <w:rPr>
          <w:rFonts w:ascii="Consolas" w:hAnsi="Consolas" w:cs="Consolas"/>
          <w:color w:val="000000"/>
        </w:rPr>
        <w:t xml:space="preserve"> </w:t>
      </w:r>
      <w:r w:rsidRPr="00C966C4">
        <w:rPr>
          <w:rFonts w:ascii="Consolas" w:hAnsi="Consolas" w:cs="Consolas"/>
          <w:color w:val="0000C0"/>
        </w:rPr>
        <w:t>books</w:t>
      </w:r>
      <w:r w:rsidRPr="00C966C4">
        <w:rPr>
          <w:rFonts w:ascii="Consolas" w:hAnsi="Consolas" w:cs="Consolas"/>
          <w:color w:val="000000"/>
        </w:rPr>
        <w:t>;</w:t>
      </w:r>
    </w:p>
    <w:p w14:paraId="2E18564A"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t>}</w:t>
      </w:r>
    </w:p>
    <w:p w14:paraId="76B31624" w14:textId="77777777" w:rsidR="00C966C4" w:rsidRPr="00C966C4" w:rsidRDefault="00C966C4" w:rsidP="00C966C4">
      <w:pPr>
        <w:autoSpaceDE w:val="0"/>
        <w:autoSpaceDN w:val="0"/>
        <w:adjustRightInd w:val="0"/>
        <w:spacing w:after="0" w:line="240" w:lineRule="auto"/>
        <w:rPr>
          <w:rFonts w:ascii="Consolas" w:hAnsi="Consolas" w:cs="Consolas"/>
        </w:rPr>
      </w:pPr>
    </w:p>
    <w:p w14:paraId="4F656B4C"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r>
      <w:r w:rsidRPr="00C966C4">
        <w:rPr>
          <w:rFonts w:ascii="Consolas" w:hAnsi="Consolas" w:cs="Consolas"/>
          <w:b/>
          <w:bCs/>
          <w:color w:val="7F0055"/>
        </w:rPr>
        <w:t>public</w:t>
      </w:r>
      <w:r w:rsidRPr="00C966C4">
        <w:rPr>
          <w:rFonts w:ascii="Consolas" w:hAnsi="Consolas" w:cs="Consolas"/>
          <w:color w:val="000000"/>
        </w:rPr>
        <w:t xml:space="preserve"> </w:t>
      </w:r>
      <w:r w:rsidRPr="00C966C4">
        <w:rPr>
          <w:rFonts w:ascii="Consolas" w:hAnsi="Consolas" w:cs="Consolas"/>
          <w:b/>
          <w:bCs/>
          <w:color w:val="7F0055"/>
        </w:rPr>
        <w:t>void</w:t>
      </w:r>
      <w:r w:rsidRPr="00C966C4">
        <w:rPr>
          <w:rFonts w:ascii="Consolas" w:hAnsi="Consolas" w:cs="Consolas"/>
          <w:color w:val="000000"/>
        </w:rPr>
        <w:t xml:space="preserve"> addBook(Book </w:t>
      </w:r>
      <w:r w:rsidRPr="00C966C4">
        <w:rPr>
          <w:rFonts w:ascii="Consolas" w:hAnsi="Consolas" w:cs="Consolas"/>
          <w:color w:val="6A3E3E"/>
        </w:rPr>
        <w:t>book</w:t>
      </w:r>
      <w:r w:rsidRPr="00C966C4">
        <w:rPr>
          <w:rFonts w:ascii="Consolas" w:hAnsi="Consolas" w:cs="Consolas"/>
          <w:color w:val="000000"/>
        </w:rPr>
        <w:t>) {</w:t>
      </w:r>
    </w:p>
    <w:p w14:paraId="00D22525"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r>
      <w:r w:rsidRPr="00C966C4">
        <w:rPr>
          <w:rFonts w:ascii="Consolas" w:hAnsi="Consolas" w:cs="Consolas"/>
          <w:color w:val="000000"/>
        </w:rPr>
        <w:tab/>
      </w:r>
      <w:r w:rsidRPr="00C966C4">
        <w:rPr>
          <w:rFonts w:ascii="Consolas" w:hAnsi="Consolas" w:cs="Consolas"/>
          <w:color w:val="0000C0"/>
        </w:rPr>
        <w:t>books</w:t>
      </w:r>
      <w:r w:rsidRPr="00C966C4">
        <w:rPr>
          <w:rFonts w:ascii="Consolas" w:hAnsi="Consolas" w:cs="Consolas"/>
          <w:color w:val="000000"/>
        </w:rPr>
        <w:t>.add(</w:t>
      </w:r>
      <w:r w:rsidRPr="00C966C4">
        <w:rPr>
          <w:rFonts w:ascii="Consolas" w:hAnsi="Consolas" w:cs="Consolas"/>
          <w:color w:val="6A3E3E"/>
        </w:rPr>
        <w:t>book</w:t>
      </w:r>
      <w:r w:rsidRPr="00C966C4">
        <w:rPr>
          <w:rFonts w:ascii="Consolas" w:hAnsi="Consolas" w:cs="Consolas"/>
          <w:color w:val="000000"/>
        </w:rPr>
        <w:t>);</w:t>
      </w:r>
    </w:p>
    <w:p w14:paraId="18E7AA73" w14:textId="77777777" w:rsidR="00C966C4" w:rsidRPr="00C966C4" w:rsidRDefault="00C966C4" w:rsidP="00C966C4">
      <w:pPr>
        <w:autoSpaceDE w:val="0"/>
        <w:autoSpaceDN w:val="0"/>
        <w:adjustRightInd w:val="0"/>
        <w:spacing w:after="0" w:line="240" w:lineRule="auto"/>
        <w:rPr>
          <w:rFonts w:ascii="Consolas" w:hAnsi="Consolas" w:cs="Consolas"/>
        </w:rPr>
      </w:pPr>
      <w:r w:rsidRPr="00C966C4">
        <w:rPr>
          <w:rFonts w:ascii="Consolas" w:hAnsi="Consolas" w:cs="Consolas"/>
          <w:color w:val="000000"/>
        </w:rPr>
        <w:tab/>
        <w:t>}</w:t>
      </w:r>
    </w:p>
    <w:p w14:paraId="0A82C57D" w14:textId="77777777" w:rsidR="00C966C4" w:rsidRPr="00C966C4" w:rsidRDefault="00C966C4" w:rsidP="00C966C4">
      <w:pPr>
        <w:autoSpaceDE w:val="0"/>
        <w:autoSpaceDN w:val="0"/>
        <w:adjustRightInd w:val="0"/>
        <w:spacing w:after="0" w:line="240" w:lineRule="auto"/>
        <w:rPr>
          <w:rFonts w:ascii="Consolas" w:hAnsi="Consolas" w:cs="Consolas"/>
        </w:rPr>
      </w:pPr>
    </w:p>
    <w:p w14:paraId="2B600B67" w14:textId="55DF04DE" w:rsidR="00C966C4" w:rsidRPr="00C966C4" w:rsidRDefault="00C966C4" w:rsidP="00C966C4">
      <w:r w:rsidRPr="00C966C4">
        <w:rPr>
          <w:rFonts w:ascii="Consolas" w:hAnsi="Consolas" w:cs="Consolas"/>
          <w:color w:val="000000"/>
        </w:rPr>
        <w:t>}</w:t>
      </w:r>
    </w:p>
    <w:p w14:paraId="47DAD691" w14:textId="7C17C17C" w:rsidR="002B6836" w:rsidRDefault="002B6836" w:rsidP="002B6836">
      <w:pPr>
        <w:pStyle w:val="Heading3"/>
      </w:pPr>
      <w:r>
        <w:lastRenderedPageBreak/>
        <w:t>Why we still need more tests</w:t>
      </w:r>
    </w:p>
    <w:p w14:paraId="07DAF362" w14:textId="0442EAE3" w:rsidR="0085225E" w:rsidRDefault="00C966C4" w:rsidP="001A3699">
      <w:r>
        <w:t xml:space="preserve">The code above is the ideal code to pass both tests. However there is still a possibility of passing both tests </w:t>
      </w:r>
      <w:r w:rsidR="003214F2">
        <w:t xml:space="preserve">by </w:t>
      </w:r>
      <w:r>
        <w:t xml:space="preserve">writing bad code that doesn’t do what we want. Here </w:t>
      </w:r>
      <w:r w:rsidR="00D85BA5">
        <w:t>are two</w:t>
      </w:r>
      <w:r w:rsidR="002B6836">
        <w:t xml:space="preserve"> example</w:t>
      </w:r>
      <w:r w:rsidR="00D85BA5">
        <w:t>s</w:t>
      </w:r>
      <w:r>
        <w:t xml:space="preserve"> of bad code which will pass both tests:</w:t>
      </w:r>
    </w:p>
    <w:p w14:paraId="1E39E859" w14:textId="77777777" w:rsidR="002B6836" w:rsidRDefault="002B6836" w:rsidP="002B6836">
      <w:pPr>
        <w:autoSpaceDE w:val="0"/>
        <w:autoSpaceDN w:val="0"/>
        <w:adjustRightInd w:val="0"/>
        <w:spacing w:after="0" w:line="240" w:lineRule="auto"/>
        <w:rPr>
          <w:rFonts w:ascii="Consolas" w:hAnsi="Consolas" w:cs="Consolas"/>
          <w:color w:val="000000"/>
        </w:rPr>
      </w:pPr>
    </w:p>
    <w:p w14:paraId="69CC6949" w14:textId="43249557" w:rsidR="002B6836" w:rsidRDefault="002B6836" w:rsidP="002B6836">
      <w:pPr>
        <w:autoSpaceDE w:val="0"/>
        <w:autoSpaceDN w:val="0"/>
        <w:adjustRightInd w:val="0"/>
        <w:spacing w:after="0" w:line="240" w:lineRule="auto"/>
      </w:pPr>
      <w:r>
        <w:t>The code below adds the wrong book to the ArrayList of books, but as our second test is only interested in how many books are present it will still pass.</w:t>
      </w:r>
    </w:p>
    <w:p w14:paraId="1FD59516" w14:textId="77777777" w:rsidR="002B6836" w:rsidRDefault="002B6836" w:rsidP="002B6836">
      <w:pPr>
        <w:autoSpaceDE w:val="0"/>
        <w:autoSpaceDN w:val="0"/>
        <w:adjustRightInd w:val="0"/>
        <w:spacing w:after="0" w:line="240" w:lineRule="auto"/>
        <w:rPr>
          <w:rFonts w:ascii="Consolas" w:hAnsi="Consolas" w:cs="Consolas"/>
          <w:color w:val="000000"/>
        </w:rPr>
      </w:pPr>
    </w:p>
    <w:p w14:paraId="18C1BFC2" w14:textId="2E9373C0" w:rsidR="002B6836" w:rsidRPr="002B6836" w:rsidRDefault="002B6836" w:rsidP="002B6836">
      <w:pPr>
        <w:autoSpaceDE w:val="0"/>
        <w:autoSpaceDN w:val="0"/>
        <w:adjustRightInd w:val="0"/>
        <w:spacing w:after="0" w:line="240" w:lineRule="auto"/>
        <w:rPr>
          <w:rFonts w:ascii="Consolas" w:hAnsi="Consolas" w:cs="Consolas"/>
        </w:rPr>
      </w:pPr>
      <w:r w:rsidRPr="002B6836">
        <w:rPr>
          <w:rFonts w:ascii="Consolas" w:hAnsi="Consolas" w:cs="Consolas"/>
          <w:color w:val="000000"/>
        </w:rPr>
        <w:tab/>
      </w:r>
      <w:r w:rsidRPr="002B6836">
        <w:rPr>
          <w:rFonts w:ascii="Consolas" w:hAnsi="Consolas" w:cs="Consolas"/>
          <w:b/>
          <w:bCs/>
          <w:color w:val="7F0055"/>
        </w:rPr>
        <w:t>public</w:t>
      </w:r>
      <w:r w:rsidRPr="002B6836">
        <w:rPr>
          <w:rFonts w:ascii="Consolas" w:hAnsi="Consolas" w:cs="Consolas"/>
          <w:color w:val="000000"/>
        </w:rPr>
        <w:t xml:space="preserve"> </w:t>
      </w:r>
      <w:r w:rsidRPr="002B6836">
        <w:rPr>
          <w:rFonts w:ascii="Consolas" w:hAnsi="Consolas" w:cs="Consolas"/>
          <w:b/>
          <w:bCs/>
          <w:color w:val="7F0055"/>
        </w:rPr>
        <w:t>void</w:t>
      </w:r>
      <w:r w:rsidRPr="002B6836">
        <w:rPr>
          <w:rFonts w:ascii="Consolas" w:hAnsi="Consolas" w:cs="Consolas"/>
          <w:color w:val="000000"/>
        </w:rPr>
        <w:t xml:space="preserve"> addBook(Book </w:t>
      </w:r>
      <w:r w:rsidRPr="002B6836">
        <w:rPr>
          <w:rFonts w:ascii="Consolas" w:hAnsi="Consolas" w:cs="Consolas"/>
          <w:color w:val="6A3E3E"/>
        </w:rPr>
        <w:t>book</w:t>
      </w:r>
      <w:r w:rsidRPr="002B6836">
        <w:rPr>
          <w:rFonts w:ascii="Consolas" w:hAnsi="Consolas" w:cs="Consolas"/>
          <w:color w:val="000000"/>
        </w:rPr>
        <w:t>) {</w:t>
      </w:r>
    </w:p>
    <w:p w14:paraId="5BE62308" w14:textId="77777777" w:rsidR="002B6836" w:rsidRPr="002B6836" w:rsidRDefault="002B6836" w:rsidP="002B6836">
      <w:pPr>
        <w:autoSpaceDE w:val="0"/>
        <w:autoSpaceDN w:val="0"/>
        <w:adjustRightInd w:val="0"/>
        <w:spacing w:after="0" w:line="240" w:lineRule="auto"/>
        <w:rPr>
          <w:rFonts w:ascii="Consolas" w:hAnsi="Consolas" w:cs="Consolas"/>
        </w:rPr>
      </w:pPr>
      <w:r w:rsidRPr="002B6836">
        <w:rPr>
          <w:rFonts w:ascii="Consolas" w:hAnsi="Consolas" w:cs="Consolas"/>
          <w:color w:val="000000"/>
        </w:rPr>
        <w:tab/>
      </w:r>
      <w:r w:rsidRPr="002B6836">
        <w:rPr>
          <w:rFonts w:ascii="Consolas" w:hAnsi="Consolas" w:cs="Consolas"/>
          <w:color w:val="000000"/>
        </w:rPr>
        <w:tab/>
      </w:r>
      <w:r w:rsidRPr="002B6836">
        <w:rPr>
          <w:rFonts w:ascii="Consolas" w:hAnsi="Consolas" w:cs="Consolas"/>
          <w:color w:val="0000C0"/>
        </w:rPr>
        <w:t>books</w:t>
      </w:r>
      <w:r w:rsidRPr="002B6836">
        <w:rPr>
          <w:rFonts w:ascii="Consolas" w:hAnsi="Consolas" w:cs="Consolas"/>
          <w:color w:val="000000"/>
        </w:rPr>
        <w:t>.add(</w:t>
      </w:r>
      <w:r w:rsidRPr="002B6836">
        <w:rPr>
          <w:rFonts w:ascii="Consolas" w:hAnsi="Consolas" w:cs="Consolas"/>
          <w:b/>
          <w:bCs/>
          <w:color w:val="7F0055"/>
        </w:rPr>
        <w:t>new</w:t>
      </w:r>
      <w:r w:rsidRPr="002B6836">
        <w:rPr>
          <w:rFonts w:ascii="Consolas" w:hAnsi="Consolas" w:cs="Consolas"/>
          <w:color w:val="000000"/>
        </w:rPr>
        <w:t xml:space="preserve"> Book());</w:t>
      </w:r>
    </w:p>
    <w:p w14:paraId="3CE67946" w14:textId="04530022" w:rsidR="00D85BA5" w:rsidRPr="006907E9" w:rsidRDefault="002B6836" w:rsidP="002B6836">
      <w:pPr>
        <w:rPr>
          <w:rFonts w:ascii="Consolas" w:hAnsi="Consolas" w:cs="Consolas"/>
          <w:color w:val="000000"/>
        </w:rPr>
      </w:pPr>
      <w:r w:rsidRPr="002B6836">
        <w:rPr>
          <w:rFonts w:ascii="Consolas" w:hAnsi="Consolas" w:cs="Consolas"/>
          <w:color w:val="000000"/>
        </w:rPr>
        <w:tab/>
        <w:t>}</w:t>
      </w:r>
    </w:p>
    <w:p w14:paraId="558DDC65" w14:textId="5783EBC9" w:rsidR="00D85BA5" w:rsidRPr="006907E9" w:rsidRDefault="00D85BA5" w:rsidP="006907E9">
      <w:r>
        <w:t>The code below will only allow the cata</w:t>
      </w:r>
      <w:r w:rsidR="00F067E3">
        <w:t xml:space="preserve">logue to contain a single book, but as our second test only </w:t>
      </w:r>
      <w:r w:rsidR="00813206">
        <w:t>adds</w:t>
      </w:r>
      <w:r w:rsidR="00F067E3">
        <w:t xml:space="preserve"> a single book it will still pass.</w:t>
      </w:r>
    </w:p>
    <w:p w14:paraId="3E4CE516" w14:textId="77777777" w:rsidR="00D85BA5" w:rsidRPr="00D85BA5" w:rsidRDefault="00D85BA5" w:rsidP="00D85BA5">
      <w:pPr>
        <w:autoSpaceDE w:val="0"/>
        <w:autoSpaceDN w:val="0"/>
        <w:adjustRightInd w:val="0"/>
        <w:spacing w:after="0" w:line="240" w:lineRule="auto"/>
        <w:rPr>
          <w:rFonts w:ascii="Consolas" w:hAnsi="Consolas" w:cs="Consolas"/>
        </w:rPr>
      </w:pPr>
      <w:r w:rsidRPr="00D85BA5">
        <w:rPr>
          <w:rFonts w:ascii="Consolas" w:hAnsi="Consolas" w:cs="Consolas"/>
          <w:color w:val="000000"/>
        </w:rPr>
        <w:tab/>
      </w:r>
      <w:r w:rsidRPr="00D85BA5">
        <w:rPr>
          <w:rFonts w:ascii="Consolas" w:hAnsi="Consolas" w:cs="Consolas"/>
          <w:b/>
          <w:bCs/>
          <w:color w:val="7F0055"/>
        </w:rPr>
        <w:t>public</w:t>
      </w:r>
      <w:r w:rsidRPr="00D85BA5">
        <w:rPr>
          <w:rFonts w:ascii="Consolas" w:hAnsi="Consolas" w:cs="Consolas"/>
          <w:color w:val="000000"/>
        </w:rPr>
        <w:t xml:space="preserve"> </w:t>
      </w:r>
      <w:r w:rsidRPr="00D85BA5">
        <w:rPr>
          <w:rFonts w:ascii="Consolas" w:hAnsi="Consolas" w:cs="Consolas"/>
          <w:b/>
          <w:bCs/>
          <w:color w:val="7F0055"/>
        </w:rPr>
        <w:t>void</w:t>
      </w:r>
      <w:r w:rsidRPr="00D85BA5">
        <w:rPr>
          <w:rFonts w:ascii="Consolas" w:hAnsi="Consolas" w:cs="Consolas"/>
          <w:color w:val="000000"/>
        </w:rPr>
        <w:t xml:space="preserve"> addBook(Book </w:t>
      </w:r>
      <w:r w:rsidRPr="00D85BA5">
        <w:rPr>
          <w:rFonts w:ascii="Consolas" w:hAnsi="Consolas" w:cs="Consolas"/>
          <w:color w:val="6A3E3E"/>
        </w:rPr>
        <w:t>book</w:t>
      </w:r>
      <w:r w:rsidRPr="00D85BA5">
        <w:rPr>
          <w:rFonts w:ascii="Consolas" w:hAnsi="Consolas" w:cs="Consolas"/>
          <w:color w:val="000000"/>
        </w:rPr>
        <w:t>) {</w:t>
      </w:r>
    </w:p>
    <w:p w14:paraId="26FD4107" w14:textId="77777777" w:rsidR="00D85BA5" w:rsidRPr="00D85BA5" w:rsidRDefault="00D85BA5" w:rsidP="00D85BA5">
      <w:pPr>
        <w:autoSpaceDE w:val="0"/>
        <w:autoSpaceDN w:val="0"/>
        <w:adjustRightInd w:val="0"/>
        <w:spacing w:after="0" w:line="240" w:lineRule="auto"/>
        <w:rPr>
          <w:rFonts w:ascii="Consolas" w:hAnsi="Consolas" w:cs="Consolas"/>
        </w:rPr>
      </w:pPr>
      <w:r w:rsidRPr="00D85BA5">
        <w:rPr>
          <w:rFonts w:ascii="Consolas" w:hAnsi="Consolas" w:cs="Consolas"/>
          <w:color w:val="000000"/>
        </w:rPr>
        <w:tab/>
      </w:r>
      <w:r w:rsidRPr="00D85BA5">
        <w:rPr>
          <w:rFonts w:ascii="Consolas" w:hAnsi="Consolas" w:cs="Consolas"/>
          <w:color w:val="000000"/>
        </w:rPr>
        <w:tab/>
      </w:r>
      <w:r w:rsidRPr="00D85BA5">
        <w:rPr>
          <w:rFonts w:ascii="Consolas" w:hAnsi="Consolas" w:cs="Consolas"/>
          <w:color w:val="0000C0"/>
        </w:rPr>
        <w:t>books</w:t>
      </w:r>
      <w:r w:rsidRPr="00D85BA5">
        <w:rPr>
          <w:rFonts w:ascii="Consolas" w:hAnsi="Consolas" w:cs="Consolas"/>
          <w:color w:val="000000"/>
        </w:rPr>
        <w:t xml:space="preserve"> = </w:t>
      </w:r>
      <w:r w:rsidRPr="00D85BA5">
        <w:rPr>
          <w:rFonts w:ascii="Consolas" w:hAnsi="Consolas" w:cs="Consolas"/>
          <w:b/>
          <w:bCs/>
          <w:color w:val="7F0055"/>
        </w:rPr>
        <w:t>new</w:t>
      </w:r>
      <w:r w:rsidRPr="00D85BA5">
        <w:rPr>
          <w:rFonts w:ascii="Consolas" w:hAnsi="Consolas" w:cs="Consolas"/>
          <w:color w:val="000000"/>
        </w:rPr>
        <w:t xml:space="preserve"> ArrayList&lt;Book&gt;();</w:t>
      </w:r>
    </w:p>
    <w:p w14:paraId="5CB480AF" w14:textId="77777777" w:rsidR="00D85BA5" w:rsidRPr="00D85BA5" w:rsidRDefault="00D85BA5" w:rsidP="00D85BA5">
      <w:pPr>
        <w:autoSpaceDE w:val="0"/>
        <w:autoSpaceDN w:val="0"/>
        <w:adjustRightInd w:val="0"/>
        <w:spacing w:after="0" w:line="240" w:lineRule="auto"/>
        <w:rPr>
          <w:rFonts w:ascii="Consolas" w:hAnsi="Consolas" w:cs="Consolas"/>
        </w:rPr>
      </w:pPr>
      <w:r w:rsidRPr="00D85BA5">
        <w:rPr>
          <w:rFonts w:ascii="Consolas" w:hAnsi="Consolas" w:cs="Consolas"/>
          <w:color w:val="000000"/>
        </w:rPr>
        <w:tab/>
      </w:r>
      <w:r w:rsidRPr="00D85BA5">
        <w:rPr>
          <w:rFonts w:ascii="Consolas" w:hAnsi="Consolas" w:cs="Consolas"/>
          <w:color w:val="000000"/>
        </w:rPr>
        <w:tab/>
      </w:r>
      <w:r w:rsidRPr="00D85BA5">
        <w:rPr>
          <w:rFonts w:ascii="Consolas" w:hAnsi="Consolas" w:cs="Consolas"/>
          <w:color w:val="0000C0"/>
        </w:rPr>
        <w:t>books</w:t>
      </w:r>
      <w:r w:rsidRPr="00D85BA5">
        <w:rPr>
          <w:rFonts w:ascii="Consolas" w:hAnsi="Consolas" w:cs="Consolas"/>
          <w:color w:val="000000"/>
        </w:rPr>
        <w:t>.add(</w:t>
      </w:r>
      <w:r w:rsidRPr="00D85BA5">
        <w:rPr>
          <w:rFonts w:ascii="Consolas" w:hAnsi="Consolas" w:cs="Consolas"/>
          <w:color w:val="6A3E3E"/>
        </w:rPr>
        <w:t>book</w:t>
      </w:r>
      <w:r w:rsidRPr="00D85BA5">
        <w:rPr>
          <w:rFonts w:ascii="Consolas" w:hAnsi="Consolas" w:cs="Consolas"/>
          <w:color w:val="000000"/>
        </w:rPr>
        <w:t>);</w:t>
      </w:r>
    </w:p>
    <w:p w14:paraId="13B99CEF" w14:textId="77777777" w:rsidR="00D85BA5" w:rsidRPr="00D85BA5" w:rsidRDefault="00D85BA5" w:rsidP="00D85BA5">
      <w:pPr>
        <w:autoSpaceDE w:val="0"/>
        <w:autoSpaceDN w:val="0"/>
        <w:adjustRightInd w:val="0"/>
        <w:spacing w:after="0" w:line="240" w:lineRule="auto"/>
        <w:rPr>
          <w:rFonts w:ascii="Consolas" w:hAnsi="Consolas" w:cs="Consolas"/>
        </w:rPr>
      </w:pPr>
      <w:r w:rsidRPr="00D85BA5">
        <w:rPr>
          <w:rFonts w:ascii="Consolas" w:hAnsi="Consolas" w:cs="Consolas"/>
          <w:color w:val="000000"/>
        </w:rPr>
        <w:tab/>
        <w:t>}</w:t>
      </w:r>
    </w:p>
    <w:p w14:paraId="29699D5E" w14:textId="5F48C106" w:rsidR="00D85BA5" w:rsidRPr="006907E9" w:rsidRDefault="00D85BA5" w:rsidP="006907E9">
      <w:pPr>
        <w:autoSpaceDE w:val="0"/>
        <w:autoSpaceDN w:val="0"/>
        <w:adjustRightInd w:val="0"/>
        <w:spacing w:after="0" w:line="240" w:lineRule="auto"/>
        <w:rPr>
          <w:rFonts w:ascii="Consolas" w:hAnsi="Consolas" w:cs="Consolas"/>
        </w:rPr>
      </w:pPr>
      <w:r w:rsidRPr="00D85BA5">
        <w:rPr>
          <w:rFonts w:ascii="Consolas" w:hAnsi="Consolas" w:cs="Consolas"/>
          <w:color w:val="000000"/>
        </w:rPr>
        <w:tab/>
      </w:r>
    </w:p>
    <w:p w14:paraId="32F4B418" w14:textId="1F6FD1CA" w:rsidR="006A0850" w:rsidRDefault="006A0850" w:rsidP="002B6836">
      <w:r>
        <w:t xml:space="preserve">Without enough tests, it’s </w:t>
      </w:r>
      <w:r w:rsidR="00813206">
        <w:t>possible</w:t>
      </w:r>
      <w:r>
        <w:t xml:space="preserve"> to pass </w:t>
      </w:r>
      <w:r w:rsidR="00EF7C9E">
        <w:t>everything</w:t>
      </w:r>
      <w:r>
        <w:t xml:space="preserve"> accidentally </w:t>
      </w:r>
      <w:r w:rsidR="00EF7C9E">
        <w:t xml:space="preserve">by </w:t>
      </w:r>
      <w:r>
        <w:t xml:space="preserve">writing bad code or by deliberately trying to cheat the tests. This is not a good thing if we want to be sure that </w:t>
      </w:r>
      <w:r w:rsidR="00EF7C9E">
        <w:t>the code</w:t>
      </w:r>
      <w:r>
        <w:t xml:space="preserve"> works perfectly before our software is sent to the client.</w:t>
      </w:r>
    </w:p>
    <w:p w14:paraId="1E6007E8" w14:textId="77777777" w:rsidR="006A0850" w:rsidRDefault="006A0850" w:rsidP="002B6836">
      <w:r>
        <w:t>To guarantee that our code works properly we should add the following tests:</w:t>
      </w:r>
    </w:p>
    <w:p w14:paraId="11FF104B" w14:textId="1639C136" w:rsidR="006A0850" w:rsidRDefault="006A0850" w:rsidP="006A0850">
      <w:pPr>
        <w:pStyle w:val="ListParagraph"/>
        <w:numPr>
          <w:ilvl w:val="0"/>
          <w:numId w:val="22"/>
        </w:numPr>
      </w:pPr>
      <w:r>
        <w:t>Pass a book to addBook(), call getAllBooks() and check that list returned contains the same book that was passed to addBook()</w:t>
      </w:r>
      <w:r w:rsidR="00EF7C9E">
        <w:t>. This test will use a different kind of assert statement:</w:t>
      </w:r>
    </w:p>
    <w:p w14:paraId="40B5F7AE" w14:textId="77777777" w:rsidR="003214F2" w:rsidRDefault="003214F2" w:rsidP="003214F2">
      <w:pPr>
        <w:pStyle w:val="ListParagraph"/>
      </w:pPr>
    </w:p>
    <w:p w14:paraId="1C6C4566" w14:textId="436F8D7D" w:rsidR="00EF7C9E" w:rsidRPr="00EF7C9E" w:rsidRDefault="00EF7C9E" w:rsidP="00EF7C9E">
      <w:pPr>
        <w:pStyle w:val="ListParagraph"/>
        <w:autoSpaceDE w:val="0"/>
        <w:autoSpaceDN w:val="0"/>
        <w:adjustRightInd w:val="0"/>
        <w:spacing w:after="0" w:line="240" w:lineRule="auto"/>
        <w:rPr>
          <w:rFonts w:ascii="Consolas" w:hAnsi="Consolas" w:cs="Consolas"/>
          <w:color w:val="000000"/>
        </w:rPr>
      </w:pPr>
      <w:r>
        <w:rPr>
          <w:rFonts w:ascii="Consolas" w:hAnsi="Consolas" w:cs="Consolas"/>
          <w:color w:val="000000"/>
          <w:sz w:val="28"/>
          <w:szCs w:val="28"/>
        </w:rPr>
        <w:tab/>
      </w:r>
      <w:r w:rsidRPr="00EF7C9E">
        <w:rPr>
          <w:rFonts w:ascii="Consolas" w:hAnsi="Consolas" w:cs="Consolas"/>
          <w:i/>
          <w:iCs/>
          <w:color w:val="000000"/>
        </w:rPr>
        <w:t>assertTrue</w:t>
      </w:r>
      <w:r w:rsidRPr="00EF7C9E">
        <w:rPr>
          <w:rFonts w:ascii="Consolas" w:hAnsi="Consolas" w:cs="Consolas"/>
          <w:color w:val="000000"/>
        </w:rPr>
        <w:t>(</w:t>
      </w:r>
      <w:r w:rsidRPr="00EF7C9E">
        <w:rPr>
          <w:rFonts w:ascii="Consolas" w:hAnsi="Consolas" w:cs="Consolas"/>
          <w:color w:val="6A3E3E"/>
        </w:rPr>
        <w:t>booksInCatalogue</w:t>
      </w:r>
      <w:r w:rsidRPr="00EF7C9E">
        <w:rPr>
          <w:rFonts w:ascii="Consolas" w:hAnsi="Consolas" w:cs="Consolas"/>
          <w:color w:val="000000"/>
        </w:rPr>
        <w:t>.contains(</w:t>
      </w:r>
      <w:r w:rsidRPr="00EF7C9E">
        <w:rPr>
          <w:rFonts w:ascii="Consolas" w:hAnsi="Consolas" w:cs="Consolas"/>
          <w:color w:val="6A3E3E"/>
        </w:rPr>
        <w:t>book</w:t>
      </w:r>
      <w:r w:rsidRPr="00EF7C9E">
        <w:rPr>
          <w:rFonts w:ascii="Consolas" w:hAnsi="Consolas" w:cs="Consolas"/>
          <w:color w:val="000000"/>
        </w:rPr>
        <w:t>));</w:t>
      </w:r>
    </w:p>
    <w:p w14:paraId="2993D239" w14:textId="77777777" w:rsidR="00EF7C9E" w:rsidRPr="00EF7C9E" w:rsidRDefault="00EF7C9E" w:rsidP="00EF7C9E">
      <w:pPr>
        <w:pStyle w:val="ListParagraph"/>
        <w:autoSpaceDE w:val="0"/>
        <w:autoSpaceDN w:val="0"/>
        <w:adjustRightInd w:val="0"/>
        <w:spacing w:after="0" w:line="240" w:lineRule="auto"/>
        <w:rPr>
          <w:rFonts w:ascii="Consolas" w:hAnsi="Consolas" w:cs="Consolas"/>
          <w:sz w:val="28"/>
          <w:szCs w:val="28"/>
        </w:rPr>
      </w:pPr>
    </w:p>
    <w:p w14:paraId="498AADE3" w14:textId="12ADFF4A" w:rsidR="006A0850" w:rsidRDefault="006A0850" w:rsidP="006A0850">
      <w:pPr>
        <w:pStyle w:val="ListParagraph"/>
        <w:numPr>
          <w:ilvl w:val="0"/>
          <w:numId w:val="22"/>
        </w:numPr>
      </w:pPr>
      <w:r>
        <w:t xml:space="preserve">Pass a book to addBook(), then </w:t>
      </w:r>
      <w:r w:rsidR="00EF7C9E">
        <w:t>call</w:t>
      </w:r>
      <w:r>
        <w:t xml:space="preserve"> addBook()</w:t>
      </w:r>
      <w:r w:rsidR="00EF7C9E">
        <w:t xml:space="preserve"> a second time passing in a different book. C</w:t>
      </w:r>
      <w:r>
        <w:t>all getAllBooks() and check that the list returned contains 2 books.</w:t>
      </w:r>
    </w:p>
    <w:p w14:paraId="317E84FC" w14:textId="174C62C2" w:rsidR="006A0850" w:rsidRDefault="006A0850" w:rsidP="006A0850"/>
    <w:p w14:paraId="31993D61" w14:textId="1084B636" w:rsidR="002B6836" w:rsidRDefault="003F31FA" w:rsidP="003F31FA">
      <w:pPr>
        <w:pStyle w:val="Heading2"/>
      </w:pPr>
      <w:r>
        <w:t>Refactoring our tests with @Before</w:t>
      </w:r>
      <w:r w:rsidR="00813206">
        <w:t>Each</w:t>
      </w:r>
    </w:p>
    <w:p w14:paraId="2BEBD899" w14:textId="78AEDE95" w:rsidR="003F31FA" w:rsidRDefault="00C34120" w:rsidP="003F31FA">
      <w:r>
        <w:t xml:space="preserve">You’ll have noticed that there’s a fair amount of duplication in our tests. Every test starts by creating a </w:t>
      </w:r>
      <w:r w:rsidR="0017165B">
        <w:t xml:space="preserve">new </w:t>
      </w:r>
      <w:r>
        <w:t>Cata</w:t>
      </w:r>
      <w:r w:rsidR="0017165B">
        <w:t xml:space="preserve">logue object. This guarantees that each test is completely independent of all other tests. </w:t>
      </w:r>
    </w:p>
    <w:p w14:paraId="679DF828" w14:textId="531500A6" w:rsidR="0017165B" w:rsidRDefault="0017165B" w:rsidP="003F31FA">
      <w:r>
        <w:t>We’re going to do some tidying up now and remove the duplicate code whilst still creating a new Catalogue object at the start of each test.</w:t>
      </w:r>
    </w:p>
    <w:p w14:paraId="6952F9D7" w14:textId="69D64796" w:rsidR="0017165B" w:rsidRDefault="0017165B" w:rsidP="003F31FA">
      <w:r>
        <w:t>To do this we’re going to use the setup method under the @Before</w:t>
      </w:r>
      <w:r w:rsidR="00813206">
        <w:t>Each</w:t>
      </w:r>
      <w:r>
        <w:t xml:space="preserve"> annotation. This was automatically created when we first created our test case. </w:t>
      </w:r>
      <w:r w:rsidR="00813206">
        <w:t xml:space="preserve">Any code placed in the method will be run before each test. This means that we can remove duplicate code from the arrange part of the tests and place it into the </w:t>
      </w:r>
      <w:r w:rsidR="00EC287D">
        <w:t xml:space="preserve">setup </w:t>
      </w:r>
      <w:r w:rsidR="00813206">
        <w:t>metho</w:t>
      </w:r>
      <w:r w:rsidR="00EC287D">
        <w:t>d</w:t>
      </w:r>
      <w:r w:rsidR="00813206">
        <w:t>.</w:t>
      </w:r>
    </w:p>
    <w:p w14:paraId="36026420" w14:textId="5C852A6B" w:rsidR="00813206" w:rsidRDefault="00813206" w:rsidP="003F31FA">
      <w:r>
        <w:lastRenderedPageBreak/>
        <w:t>In our example the code would look like this:</w:t>
      </w:r>
    </w:p>
    <w:p w14:paraId="14D3F096" w14:textId="77777777" w:rsidR="00813206" w:rsidRPr="00813206" w:rsidRDefault="00813206" w:rsidP="00813206">
      <w:pPr>
        <w:autoSpaceDE w:val="0"/>
        <w:autoSpaceDN w:val="0"/>
        <w:adjustRightInd w:val="0"/>
        <w:spacing w:after="0" w:line="240" w:lineRule="auto"/>
        <w:rPr>
          <w:rFonts w:ascii="Consolas" w:hAnsi="Consolas" w:cs="Consolas"/>
        </w:rPr>
      </w:pPr>
      <w:r w:rsidRPr="00813206">
        <w:rPr>
          <w:rFonts w:ascii="Consolas" w:hAnsi="Consolas" w:cs="Consolas"/>
          <w:b/>
          <w:bCs/>
          <w:color w:val="7F0055"/>
        </w:rPr>
        <w:t>class</w:t>
      </w:r>
      <w:r w:rsidRPr="00813206">
        <w:rPr>
          <w:rFonts w:ascii="Consolas" w:hAnsi="Consolas" w:cs="Consolas"/>
          <w:color w:val="000000"/>
        </w:rPr>
        <w:t xml:space="preserve"> CatalogueTest {</w:t>
      </w:r>
    </w:p>
    <w:p w14:paraId="21C1591A" w14:textId="77777777" w:rsidR="00813206" w:rsidRPr="00813206" w:rsidRDefault="00813206" w:rsidP="00813206">
      <w:pPr>
        <w:autoSpaceDE w:val="0"/>
        <w:autoSpaceDN w:val="0"/>
        <w:adjustRightInd w:val="0"/>
        <w:spacing w:after="0" w:line="240" w:lineRule="auto"/>
        <w:rPr>
          <w:rFonts w:ascii="Consolas" w:hAnsi="Consolas" w:cs="Consolas"/>
        </w:rPr>
      </w:pPr>
    </w:p>
    <w:p w14:paraId="1183ED2D" w14:textId="77777777" w:rsidR="00813206" w:rsidRPr="00813206" w:rsidRDefault="00813206" w:rsidP="00813206">
      <w:pPr>
        <w:autoSpaceDE w:val="0"/>
        <w:autoSpaceDN w:val="0"/>
        <w:adjustRightInd w:val="0"/>
        <w:spacing w:after="0" w:line="240" w:lineRule="auto"/>
        <w:rPr>
          <w:rFonts w:ascii="Consolas" w:hAnsi="Consolas" w:cs="Consolas"/>
        </w:rPr>
      </w:pPr>
      <w:r w:rsidRPr="00813206">
        <w:rPr>
          <w:rFonts w:ascii="Consolas" w:hAnsi="Consolas" w:cs="Consolas"/>
          <w:color w:val="000000"/>
        </w:rPr>
        <w:tab/>
        <w:t xml:space="preserve">Catalogue </w:t>
      </w:r>
      <w:r w:rsidRPr="00813206">
        <w:rPr>
          <w:rFonts w:ascii="Consolas" w:hAnsi="Consolas" w:cs="Consolas"/>
          <w:color w:val="0000C0"/>
        </w:rPr>
        <w:t>catalogue</w:t>
      </w:r>
      <w:r w:rsidRPr="00813206">
        <w:rPr>
          <w:rFonts w:ascii="Consolas" w:hAnsi="Consolas" w:cs="Consolas"/>
          <w:color w:val="000000"/>
        </w:rPr>
        <w:t>;</w:t>
      </w:r>
    </w:p>
    <w:p w14:paraId="0D2E89B4" w14:textId="77777777" w:rsidR="00813206" w:rsidRPr="00813206" w:rsidRDefault="00813206" w:rsidP="00813206">
      <w:pPr>
        <w:autoSpaceDE w:val="0"/>
        <w:autoSpaceDN w:val="0"/>
        <w:adjustRightInd w:val="0"/>
        <w:spacing w:after="0" w:line="240" w:lineRule="auto"/>
        <w:rPr>
          <w:rFonts w:ascii="Consolas" w:hAnsi="Consolas" w:cs="Consolas"/>
        </w:rPr>
      </w:pPr>
      <w:r w:rsidRPr="00813206">
        <w:rPr>
          <w:rFonts w:ascii="Consolas" w:hAnsi="Consolas" w:cs="Consolas"/>
          <w:color w:val="000000"/>
        </w:rPr>
        <w:tab/>
      </w:r>
    </w:p>
    <w:p w14:paraId="4D657443" w14:textId="77777777" w:rsidR="00813206" w:rsidRPr="00813206" w:rsidRDefault="00813206" w:rsidP="00813206">
      <w:pPr>
        <w:autoSpaceDE w:val="0"/>
        <w:autoSpaceDN w:val="0"/>
        <w:adjustRightInd w:val="0"/>
        <w:spacing w:after="0" w:line="240" w:lineRule="auto"/>
        <w:rPr>
          <w:rFonts w:ascii="Consolas" w:hAnsi="Consolas" w:cs="Consolas"/>
        </w:rPr>
      </w:pPr>
      <w:r w:rsidRPr="00813206">
        <w:rPr>
          <w:rFonts w:ascii="Consolas" w:hAnsi="Consolas" w:cs="Consolas"/>
          <w:color w:val="000000"/>
        </w:rPr>
        <w:tab/>
      </w:r>
      <w:r w:rsidRPr="00813206">
        <w:rPr>
          <w:rFonts w:ascii="Consolas" w:hAnsi="Consolas" w:cs="Consolas"/>
          <w:color w:val="646464"/>
        </w:rPr>
        <w:t>@BeforeEach</w:t>
      </w:r>
    </w:p>
    <w:p w14:paraId="482A1F2F" w14:textId="77777777" w:rsidR="00813206" w:rsidRPr="00813206" w:rsidRDefault="00813206" w:rsidP="00813206">
      <w:pPr>
        <w:autoSpaceDE w:val="0"/>
        <w:autoSpaceDN w:val="0"/>
        <w:adjustRightInd w:val="0"/>
        <w:spacing w:after="0" w:line="240" w:lineRule="auto"/>
        <w:rPr>
          <w:rFonts w:ascii="Consolas" w:hAnsi="Consolas" w:cs="Consolas"/>
        </w:rPr>
      </w:pPr>
      <w:r w:rsidRPr="00813206">
        <w:rPr>
          <w:rFonts w:ascii="Consolas" w:hAnsi="Consolas" w:cs="Consolas"/>
          <w:color w:val="000000"/>
        </w:rPr>
        <w:tab/>
      </w:r>
      <w:r w:rsidRPr="00813206">
        <w:rPr>
          <w:rFonts w:ascii="Consolas" w:hAnsi="Consolas" w:cs="Consolas"/>
          <w:b/>
          <w:bCs/>
          <w:color w:val="7F0055"/>
        </w:rPr>
        <w:t>void</w:t>
      </w:r>
      <w:r w:rsidRPr="00813206">
        <w:rPr>
          <w:rFonts w:ascii="Consolas" w:hAnsi="Consolas" w:cs="Consolas"/>
          <w:color w:val="000000"/>
        </w:rPr>
        <w:t xml:space="preserve"> setUp() </w:t>
      </w:r>
      <w:r w:rsidRPr="00813206">
        <w:rPr>
          <w:rFonts w:ascii="Consolas" w:hAnsi="Consolas" w:cs="Consolas"/>
          <w:b/>
          <w:bCs/>
          <w:color w:val="7F0055"/>
        </w:rPr>
        <w:t>throws</w:t>
      </w:r>
      <w:r w:rsidRPr="00813206">
        <w:rPr>
          <w:rFonts w:ascii="Consolas" w:hAnsi="Consolas" w:cs="Consolas"/>
          <w:color w:val="000000"/>
        </w:rPr>
        <w:t xml:space="preserve"> Exception {</w:t>
      </w:r>
    </w:p>
    <w:p w14:paraId="12FB16AF" w14:textId="77777777" w:rsidR="00813206" w:rsidRPr="00813206" w:rsidRDefault="00813206" w:rsidP="00813206">
      <w:pPr>
        <w:autoSpaceDE w:val="0"/>
        <w:autoSpaceDN w:val="0"/>
        <w:adjustRightInd w:val="0"/>
        <w:spacing w:after="0" w:line="240" w:lineRule="auto"/>
        <w:rPr>
          <w:rFonts w:ascii="Consolas" w:hAnsi="Consolas" w:cs="Consolas"/>
        </w:rPr>
      </w:pPr>
      <w:r w:rsidRPr="00813206">
        <w:rPr>
          <w:rFonts w:ascii="Consolas" w:hAnsi="Consolas" w:cs="Consolas"/>
          <w:color w:val="000000"/>
        </w:rPr>
        <w:tab/>
      </w:r>
      <w:r w:rsidRPr="00813206">
        <w:rPr>
          <w:rFonts w:ascii="Consolas" w:hAnsi="Consolas" w:cs="Consolas"/>
          <w:color w:val="000000"/>
        </w:rPr>
        <w:tab/>
      </w:r>
      <w:r w:rsidRPr="00813206">
        <w:rPr>
          <w:rFonts w:ascii="Consolas" w:hAnsi="Consolas" w:cs="Consolas"/>
          <w:color w:val="0000C0"/>
        </w:rPr>
        <w:t>catalogue</w:t>
      </w:r>
      <w:r w:rsidRPr="00813206">
        <w:rPr>
          <w:rFonts w:ascii="Consolas" w:hAnsi="Consolas" w:cs="Consolas"/>
          <w:color w:val="000000"/>
        </w:rPr>
        <w:t xml:space="preserve"> = </w:t>
      </w:r>
      <w:r w:rsidRPr="00813206">
        <w:rPr>
          <w:rFonts w:ascii="Consolas" w:hAnsi="Consolas" w:cs="Consolas"/>
          <w:b/>
          <w:bCs/>
          <w:color w:val="7F0055"/>
        </w:rPr>
        <w:t>new</w:t>
      </w:r>
      <w:r w:rsidRPr="00813206">
        <w:rPr>
          <w:rFonts w:ascii="Consolas" w:hAnsi="Consolas" w:cs="Consolas"/>
          <w:color w:val="000000"/>
        </w:rPr>
        <w:t xml:space="preserve"> Catalogue();</w:t>
      </w:r>
    </w:p>
    <w:p w14:paraId="28C0DDC7" w14:textId="6FD182BF" w:rsidR="00813206" w:rsidRDefault="00813206" w:rsidP="00813206">
      <w:pPr>
        <w:rPr>
          <w:rFonts w:ascii="Consolas" w:hAnsi="Consolas" w:cs="Consolas"/>
          <w:color w:val="000000"/>
        </w:rPr>
      </w:pPr>
      <w:r w:rsidRPr="00813206">
        <w:rPr>
          <w:rFonts w:ascii="Consolas" w:hAnsi="Consolas" w:cs="Consolas"/>
          <w:color w:val="000000"/>
        </w:rPr>
        <w:tab/>
        <w:t>}</w:t>
      </w:r>
    </w:p>
    <w:p w14:paraId="5391C489" w14:textId="079BCFC4" w:rsidR="00813206" w:rsidRDefault="00813206" w:rsidP="00813206">
      <w:r>
        <w:t xml:space="preserve">Notice that we’re creating the reference to the catalogue object outside of the method. The reason for this is to ensure that it can be accessed by all the </w:t>
      </w:r>
      <w:r w:rsidR="003214F2">
        <w:t xml:space="preserve">test </w:t>
      </w:r>
      <w:r>
        <w:t>methods. Before each test runs, the setup method creates a new Catalogue object and gets the global Catalogue reference to point to it.</w:t>
      </w:r>
    </w:p>
    <w:p w14:paraId="25866A77" w14:textId="30AF0DEF" w:rsidR="00813206" w:rsidRDefault="00813206" w:rsidP="00813206"/>
    <w:p w14:paraId="46B644DE" w14:textId="697F28D1" w:rsidR="00813206" w:rsidRDefault="00806D7F" w:rsidP="00806D7F">
      <w:pPr>
        <w:pStyle w:val="Heading2"/>
      </w:pPr>
      <w:r>
        <w:t>Other Junit 5 annotations</w:t>
      </w:r>
    </w:p>
    <w:p w14:paraId="2F51A434" w14:textId="11B9377B" w:rsidR="00187D82" w:rsidRDefault="00187D82" w:rsidP="00187D82">
      <w:pPr>
        <w:pStyle w:val="Heading3"/>
      </w:pPr>
      <w:r>
        <w:t>@BeforeAll</w:t>
      </w:r>
    </w:p>
    <w:p w14:paraId="70E793BC" w14:textId="470A1B72" w:rsidR="00187D82" w:rsidRDefault="00187D82" w:rsidP="00187D82">
      <w:pPr>
        <w:autoSpaceDE w:val="0"/>
        <w:autoSpaceDN w:val="0"/>
        <w:adjustRightInd w:val="0"/>
        <w:spacing w:after="0" w:line="240" w:lineRule="auto"/>
        <w:rPr>
          <w:rFonts w:ascii="Consolas" w:hAnsi="Consolas" w:cs="Consolas"/>
          <w:color w:val="000000"/>
          <w:sz w:val="28"/>
          <w:szCs w:val="28"/>
        </w:rPr>
      </w:pPr>
      <w:r>
        <w:t>Defines a static method which runs only once, before the first test:</w:t>
      </w:r>
    </w:p>
    <w:p w14:paraId="5EDF93DD" w14:textId="77777777" w:rsidR="00187D82" w:rsidRDefault="00187D82" w:rsidP="00187D82">
      <w:pPr>
        <w:autoSpaceDE w:val="0"/>
        <w:autoSpaceDN w:val="0"/>
        <w:adjustRightInd w:val="0"/>
        <w:spacing w:after="0" w:line="240" w:lineRule="auto"/>
        <w:rPr>
          <w:rFonts w:ascii="Consolas" w:hAnsi="Consolas" w:cs="Consolas"/>
          <w:color w:val="000000"/>
          <w:sz w:val="28"/>
          <w:szCs w:val="28"/>
        </w:rPr>
      </w:pPr>
    </w:p>
    <w:p w14:paraId="2A52F2DF" w14:textId="17ECC252" w:rsidR="00187D82" w:rsidRPr="00187D82" w:rsidRDefault="00187D82" w:rsidP="00187D82">
      <w:pPr>
        <w:autoSpaceDE w:val="0"/>
        <w:autoSpaceDN w:val="0"/>
        <w:adjustRightInd w:val="0"/>
        <w:spacing w:after="0" w:line="240" w:lineRule="auto"/>
        <w:rPr>
          <w:rFonts w:ascii="Consolas" w:hAnsi="Consolas" w:cs="Consolas"/>
        </w:rPr>
      </w:pPr>
      <w:r w:rsidRPr="00187D82">
        <w:rPr>
          <w:rFonts w:ascii="Consolas" w:hAnsi="Consolas" w:cs="Consolas"/>
          <w:color w:val="000000"/>
        </w:rPr>
        <w:tab/>
      </w:r>
      <w:r w:rsidRPr="00187D82">
        <w:rPr>
          <w:rFonts w:ascii="Consolas" w:hAnsi="Consolas" w:cs="Consolas"/>
          <w:color w:val="646464"/>
        </w:rPr>
        <w:t>@BeforeAll</w:t>
      </w:r>
    </w:p>
    <w:p w14:paraId="4B3C1081" w14:textId="77777777" w:rsidR="00187D82" w:rsidRPr="00187D82" w:rsidRDefault="00187D82" w:rsidP="00187D82">
      <w:pPr>
        <w:autoSpaceDE w:val="0"/>
        <w:autoSpaceDN w:val="0"/>
        <w:adjustRightInd w:val="0"/>
        <w:spacing w:after="0" w:line="240" w:lineRule="auto"/>
        <w:rPr>
          <w:rFonts w:ascii="Consolas" w:hAnsi="Consolas" w:cs="Consolas"/>
        </w:rPr>
      </w:pPr>
      <w:r w:rsidRPr="00187D82">
        <w:rPr>
          <w:rFonts w:ascii="Consolas" w:hAnsi="Consolas" w:cs="Consolas"/>
          <w:color w:val="000000"/>
        </w:rPr>
        <w:tab/>
      </w:r>
      <w:r w:rsidRPr="00187D82">
        <w:rPr>
          <w:rFonts w:ascii="Consolas" w:hAnsi="Consolas" w:cs="Consolas"/>
          <w:b/>
          <w:bCs/>
          <w:color w:val="7F0055"/>
        </w:rPr>
        <w:t>static</w:t>
      </w:r>
      <w:r w:rsidRPr="00187D82">
        <w:rPr>
          <w:rFonts w:ascii="Consolas" w:hAnsi="Consolas" w:cs="Consolas"/>
          <w:color w:val="000000"/>
        </w:rPr>
        <w:t xml:space="preserve"> </w:t>
      </w:r>
      <w:r w:rsidRPr="00187D82">
        <w:rPr>
          <w:rFonts w:ascii="Consolas" w:hAnsi="Consolas" w:cs="Consolas"/>
          <w:b/>
          <w:bCs/>
          <w:color w:val="7F0055"/>
        </w:rPr>
        <w:t>void</w:t>
      </w:r>
      <w:r w:rsidRPr="00187D82">
        <w:rPr>
          <w:rFonts w:ascii="Consolas" w:hAnsi="Consolas" w:cs="Consolas"/>
          <w:color w:val="000000"/>
        </w:rPr>
        <w:t xml:space="preserve"> setUpBeforeClass() </w:t>
      </w:r>
      <w:r w:rsidRPr="00187D82">
        <w:rPr>
          <w:rFonts w:ascii="Consolas" w:hAnsi="Consolas" w:cs="Consolas"/>
          <w:b/>
          <w:bCs/>
          <w:color w:val="7F0055"/>
        </w:rPr>
        <w:t>throws</w:t>
      </w:r>
      <w:r w:rsidRPr="00187D82">
        <w:rPr>
          <w:rFonts w:ascii="Consolas" w:hAnsi="Consolas" w:cs="Consolas"/>
          <w:color w:val="000000"/>
        </w:rPr>
        <w:t xml:space="preserve"> Exception {</w:t>
      </w:r>
    </w:p>
    <w:p w14:paraId="099224CF" w14:textId="69CBCE5C" w:rsidR="00187D82" w:rsidRDefault="00187D82" w:rsidP="00187D82">
      <w:pPr>
        <w:rPr>
          <w:rFonts w:ascii="Consolas" w:hAnsi="Consolas" w:cs="Consolas"/>
          <w:color w:val="000000"/>
        </w:rPr>
      </w:pPr>
      <w:r w:rsidRPr="00187D82">
        <w:rPr>
          <w:rFonts w:ascii="Consolas" w:hAnsi="Consolas" w:cs="Consolas"/>
          <w:color w:val="000000"/>
        </w:rPr>
        <w:tab/>
        <w:t>}</w:t>
      </w:r>
    </w:p>
    <w:p w14:paraId="4AB8997B" w14:textId="296F1F59" w:rsidR="00187D82" w:rsidRDefault="00187D82" w:rsidP="00187D82">
      <w:pPr>
        <w:pStyle w:val="Heading3"/>
      </w:pPr>
      <w:r>
        <w:t>@AfterEach</w:t>
      </w:r>
    </w:p>
    <w:p w14:paraId="27125E58" w14:textId="15CBE7C7" w:rsidR="00187D82" w:rsidRDefault="00187D82" w:rsidP="00187D82">
      <w:r>
        <w:t xml:space="preserve">Defines a method which runs after each test. Generally used to clear up after </w:t>
      </w:r>
      <w:r w:rsidR="00433490">
        <w:t>each</w:t>
      </w:r>
      <w:r>
        <w:t xml:space="preserve"> test</w:t>
      </w:r>
      <w:r w:rsidR="00D76EF0">
        <w:t>:</w:t>
      </w:r>
    </w:p>
    <w:p w14:paraId="2D6EE7B3" w14:textId="77777777" w:rsidR="00D76EF0" w:rsidRPr="00D76EF0" w:rsidRDefault="00D76EF0" w:rsidP="00D76EF0">
      <w:pPr>
        <w:autoSpaceDE w:val="0"/>
        <w:autoSpaceDN w:val="0"/>
        <w:adjustRightInd w:val="0"/>
        <w:spacing w:after="0" w:line="240" w:lineRule="auto"/>
        <w:rPr>
          <w:rFonts w:ascii="Consolas" w:hAnsi="Consolas" w:cs="Consolas"/>
        </w:rPr>
      </w:pPr>
      <w:r w:rsidRPr="00D76EF0">
        <w:rPr>
          <w:rFonts w:ascii="Consolas" w:hAnsi="Consolas" w:cs="Consolas"/>
          <w:color w:val="000000"/>
        </w:rPr>
        <w:tab/>
      </w:r>
      <w:r w:rsidRPr="00D76EF0">
        <w:rPr>
          <w:rFonts w:ascii="Consolas" w:hAnsi="Consolas" w:cs="Consolas"/>
          <w:color w:val="646464"/>
        </w:rPr>
        <w:t>@AfterEach</w:t>
      </w:r>
    </w:p>
    <w:p w14:paraId="12BB9C24" w14:textId="77777777" w:rsidR="00D76EF0" w:rsidRPr="00D76EF0" w:rsidRDefault="00D76EF0" w:rsidP="00D76EF0">
      <w:pPr>
        <w:autoSpaceDE w:val="0"/>
        <w:autoSpaceDN w:val="0"/>
        <w:adjustRightInd w:val="0"/>
        <w:spacing w:after="0" w:line="240" w:lineRule="auto"/>
        <w:rPr>
          <w:rFonts w:ascii="Consolas" w:hAnsi="Consolas" w:cs="Consolas"/>
        </w:rPr>
      </w:pPr>
      <w:r w:rsidRPr="00D76EF0">
        <w:rPr>
          <w:rFonts w:ascii="Consolas" w:hAnsi="Consolas" w:cs="Consolas"/>
          <w:color w:val="000000"/>
        </w:rPr>
        <w:tab/>
      </w:r>
      <w:r w:rsidRPr="00D76EF0">
        <w:rPr>
          <w:rFonts w:ascii="Consolas" w:hAnsi="Consolas" w:cs="Consolas"/>
          <w:b/>
          <w:bCs/>
          <w:color w:val="7F0055"/>
        </w:rPr>
        <w:t>void</w:t>
      </w:r>
      <w:r w:rsidRPr="00D76EF0">
        <w:rPr>
          <w:rFonts w:ascii="Consolas" w:hAnsi="Consolas" w:cs="Consolas"/>
          <w:color w:val="000000"/>
        </w:rPr>
        <w:t xml:space="preserve"> tearDown() </w:t>
      </w:r>
      <w:r w:rsidRPr="00D76EF0">
        <w:rPr>
          <w:rFonts w:ascii="Consolas" w:hAnsi="Consolas" w:cs="Consolas"/>
          <w:b/>
          <w:bCs/>
          <w:color w:val="7F0055"/>
        </w:rPr>
        <w:t>throws</w:t>
      </w:r>
      <w:r w:rsidRPr="00D76EF0">
        <w:rPr>
          <w:rFonts w:ascii="Consolas" w:hAnsi="Consolas" w:cs="Consolas"/>
          <w:color w:val="000000"/>
        </w:rPr>
        <w:t xml:space="preserve"> Exception {</w:t>
      </w:r>
    </w:p>
    <w:p w14:paraId="0206DA61" w14:textId="3C8D43F2" w:rsidR="00D76EF0" w:rsidRDefault="00D76EF0" w:rsidP="00D76EF0">
      <w:pPr>
        <w:rPr>
          <w:rFonts w:ascii="Consolas" w:hAnsi="Consolas" w:cs="Consolas"/>
          <w:color w:val="000000"/>
        </w:rPr>
      </w:pPr>
      <w:r w:rsidRPr="00D76EF0">
        <w:rPr>
          <w:rFonts w:ascii="Consolas" w:hAnsi="Consolas" w:cs="Consolas"/>
          <w:color w:val="000000"/>
        </w:rPr>
        <w:tab/>
        <w:t>}</w:t>
      </w:r>
    </w:p>
    <w:p w14:paraId="12747E7F" w14:textId="2AE593CC" w:rsidR="00D76EF0" w:rsidRDefault="00D76EF0" w:rsidP="00D76EF0">
      <w:pPr>
        <w:pStyle w:val="Heading3"/>
      </w:pPr>
      <w:r>
        <w:t>@AfterAll</w:t>
      </w:r>
    </w:p>
    <w:p w14:paraId="4463C17D" w14:textId="16E1F4FF" w:rsidR="00D76EF0" w:rsidRDefault="00D76EF0" w:rsidP="00D76EF0">
      <w:r>
        <w:t xml:space="preserve">Defines a static method which runs only once, after the final test has completed. </w:t>
      </w:r>
    </w:p>
    <w:p w14:paraId="4EFA319E" w14:textId="77777777" w:rsidR="00D76EF0" w:rsidRPr="00D76EF0" w:rsidRDefault="00D76EF0" w:rsidP="00D76EF0">
      <w:pPr>
        <w:autoSpaceDE w:val="0"/>
        <w:autoSpaceDN w:val="0"/>
        <w:adjustRightInd w:val="0"/>
        <w:spacing w:after="0" w:line="240" w:lineRule="auto"/>
        <w:rPr>
          <w:rFonts w:ascii="Consolas" w:hAnsi="Consolas" w:cs="Consolas"/>
        </w:rPr>
      </w:pPr>
      <w:r w:rsidRPr="00D76EF0">
        <w:rPr>
          <w:rFonts w:ascii="Consolas" w:hAnsi="Consolas" w:cs="Consolas"/>
          <w:color w:val="000000"/>
        </w:rPr>
        <w:tab/>
      </w:r>
      <w:r w:rsidRPr="00D76EF0">
        <w:rPr>
          <w:rFonts w:ascii="Consolas" w:hAnsi="Consolas" w:cs="Consolas"/>
          <w:color w:val="646464"/>
        </w:rPr>
        <w:t>@AfterAll</w:t>
      </w:r>
    </w:p>
    <w:p w14:paraId="6F4E5A4E" w14:textId="77777777" w:rsidR="00D76EF0" w:rsidRPr="00D76EF0" w:rsidRDefault="00D76EF0" w:rsidP="00D76EF0">
      <w:pPr>
        <w:autoSpaceDE w:val="0"/>
        <w:autoSpaceDN w:val="0"/>
        <w:adjustRightInd w:val="0"/>
        <w:spacing w:after="0" w:line="240" w:lineRule="auto"/>
        <w:rPr>
          <w:rFonts w:ascii="Consolas" w:hAnsi="Consolas" w:cs="Consolas"/>
        </w:rPr>
      </w:pPr>
      <w:r w:rsidRPr="00D76EF0">
        <w:rPr>
          <w:rFonts w:ascii="Consolas" w:hAnsi="Consolas" w:cs="Consolas"/>
          <w:color w:val="000000"/>
        </w:rPr>
        <w:tab/>
      </w:r>
      <w:r w:rsidRPr="00D76EF0">
        <w:rPr>
          <w:rFonts w:ascii="Consolas" w:hAnsi="Consolas" w:cs="Consolas"/>
          <w:b/>
          <w:bCs/>
          <w:color w:val="7F0055"/>
        </w:rPr>
        <w:t>static</w:t>
      </w:r>
      <w:r w:rsidRPr="00D76EF0">
        <w:rPr>
          <w:rFonts w:ascii="Consolas" w:hAnsi="Consolas" w:cs="Consolas"/>
          <w:color w:val="000000"/>
        </w:rPr>
        <w:t xml:space="preserve"> </w:t>
      </w:r>
      <w:r w:rsidRPr="00D76EF0">
        <w:rPr>
          <w:rFonts w:ascii="Consolas" w:hAnsi="Consolas" w:cs="Consolas"/>
          <w:b/>
          <w:bCs/>
          <w:color w:val="7F0055"/>
        </w:rPr>
        <w:t>void</w:t>
      </w:r>
      <w:r w:rsidRPr="00D76EF0">
        <w:rPr>
          <w:rFonts w:ascii="Consolas" w:hAnsi="Consolas" w:cs="Consolas"/>
          <w:color w:val="000000"/>
        </w:rPr>
        <w:t xml:space="preserve"> tearDownAfterClass() </w:t>
      </w:r>
      <w:r w:rsidRPr="00D76EF0">
        <w:rPr>
          <w:rFonts w:ascii="Consolas" w:hAnsi="Consolas" w:cs="Consolas"/>
          <w:b/>
          <w:bCs/>
          <w:color w:val="7F0055"/>
        </w:rPr>
        <w:t>throws</w:t>
      </w:r>
      <w:r w:rsidRPr="00D76EF0">
        <w:rPr>
          <w:rFonts w:ascii="Consolas" w:hAnsi="Consolas" w:cs="Consolas"/>
          <w:color w:val="000000"/>
        </w:rPr>
        <w:t xml:space="preserve"> Exception {</w:t>
      </w:r>
    </w:p>
    <w:p w14:paraId="7580A14B" w14:textId="7D503AFC" w:rsidR="00D76EF0" w:rsidRPr="00D76EF0" w:rsidRDefault="00D76EF0" w:rsidP="00D76EF0">
      <w:pPr>
        <w:rPr>
          <w:rFonts w:ascii="Consolas" w:hAnsi="Consolas" w:cs="Consolas"/>
          <w:color w:val="000000"/>
        </w:rPr>
      </w:pPr>
      <w:r w:rsidRPr="00D76EF0">
        <w:rPr>
          <w:rFonts w:ascii="Consolas" w:hAnsi="Consolas" w:cs="Consolas"/>
          <w:color w:val="000000"/>
        </w:rPr>
        <w:tab/>
        <w:t>}</w:t>
      </w:r>
    </w:p>
    <w:p w14:paraId="09F3C917" w14:textId="37B1C198" w:rsidR="00D76EF0" w:rsidRDefault="00D76EF0" w:rsidP="00D76EF0">
      <w:r>
        <w:t>Each of these can be automatically generated when creating the test case class by ticking the relevant boxes in the New Junit Test Case wizard:</w:t>
      </w:r>
    </w:p>
    <w:p w14:paraId="395CB212" w14:textId="751FD955" w:rsidR="00D76EF0" w:rsidRDefault="00D76EF0" w:rsidP="00D76EF0">
      <w:r>
        <w:rPr>
          <w:noProof/>
          <w:lang w:eastAsia="en-GB"/>
        </w:rPr>
        <w:drawing>
          <wp:inline distT="0" distB="0" distL="0" distR="0" wp14:anchorId="2DE39C91" wp14:editId="4739E23C">
            <wp:extent cx="365760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653415"/>
                    </a:xfrm>
                    <a:prstGeom prst="rect">
                      <a:avLst/>
                    </a:prstGeom>
                    <a:noFill/>
                    <a:ln>
                      <a:noFill/>
                    </a:ln>
                  </pic:spPr>
                </pic:pic>
              </a:graphicData>
            </a:graphic>
          </wp:inline>
        </w:drawing>
      </w:r>
    </w:p>
    <w:p w14:paraId="61E19839" w14:textId="44BD2DA9" w:rsidR="004F355F" w:rsidRDefault="004F355F">
      <w:pPr>
        <w:spacing w:after="0" w:line="240" w:lineRule="auto"/>
      </w:pPr>
      <w:r>
        <w:br w:type="page"/>
      </w:r>
    </w:p>
    <w:p w14:paraId="288D8629" w14:textId="2D95D042" w:rsidR="00D76EF0" w:rsidRDefault="004F355F" w:rsidP="004F355F">
      <w:pPr>
        <w:pStyle w:val="Heading2"/>
      </w:pPr>
      <w:r>
        <w:lastRenderedPageBreak/>
        <w:t>Code coverage</w:t>
      </w:r>
    </w:p>
    <w:p w14:paraId="67633922" w14:textId="026CF65B" w:rsidR="004F355F" w:rsidRDefault="004F355F" w:rsidP="004F355F">
      <w:r>
        <w:t xml:space="preserve">The code coverage tool checks how much of our code was </w:t>
      </w:r>
      <w:r w:rsidR="006F237B">
        <w:t xml:space="preserve">run by our tests. </w:t>
      </w:r>
    </w:p>
    <w:p w14:paraId="2933AA6C" w14:textId="188D7225" w:rsidR="006F237B" w:rsidRDefault="006F237B" w:rsidP="004F355F">
      <w:r>
        <w:t>To find our our code coverage, right click on the test case and choose Coverage As &gt; Junit Test:</w:t>
      </w:r>
    </w:p>
    <w:p w14:paraId="610E8B76" w14:textId="41360F5B" w:rsidR="006F237B" w:rsidRDefault="006F237B" w:rsidP="004F355F">
      <w:r>
        <w:rPr>
          <w:noProof/>
          <w:lang w:eastAsia="en-GB"/>
        </w:rPr>
        <w:drawing>
          <wp:inline distT="0" distB="0" distL="0" distR="0" wp14:anchorId="290F7BDA" wp14:editId="2639E9B2">
            <wp:extent cx="5861050" cy="4762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1050" cy="476250"/>
                    </a:xfrm>
                    <a:prstGeom prst="rect">
                      <a:avLst/>
                    </a:prstGeom>
                    <a:noFill/>
                    <a:ln>
                      <a:noFill/>
                    </a:ln>
                  </pic:spPr>
                </pic:pic>
              </a:graphicData>
            </a:graphic>
          </wp:inline>
        </w:drawing>
      </w:r>
    </w:p>
    <w:p w14:paraId="51F7F2F8" w14:textId="280EA68E" w:rsidR="006F237B" w:rsidRDefault="006F237B" w:rsidP="004F355F">
      <w:r>
        <w:t>The tool will give us a summary looking like this:</w:t>
      </w:r>
    </w:p>
    <w:p w14:paraId="551867EE" w14:textId="38E7110A" w:rsidR="006F237B" w:rsidRDefault="006F237B" w:rsidP="004F355F">
      <w:r>
        <w:rPr>
          <w:noProof/>
          <w:lang w:eastAsia="en-GB"/>
        </w:rPr>
        <w:drawing>
          <wp:inline distT="0" distB="0" distL="0" distR="0" wp14:anchorId="7882BD99" wp14:editId="65DB147A">
            <wp:extent cx="4963795" cy="18288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3795" cy="1828800"/>
                    </a:xfrm>
                    <a:prstGeom prst="rect">
                      <a:avLst/>
                    </a:prstGeom>
                    <a:noFill/>
                    <a:ln>
                      <a:noFill/>
                    </a:ln>
                  </pic:spPr>
                </pic:pic>
              </a:graphicData>
            </a:graphic>
          </wp:inline>
        </w:drawing>
      </w:r>
    </w:p>
    <w:p w14:paraId="13857D8F" w14:textId="6EC0FBCC" w:rsidR="006F237B" w:rsidRDefault="006F237B" w:rsidP="004F355F">
      <w:r>
        <w:t>It will also show us exactly which lines of code were covered by the tests:</w:t>
      </w:r>
    </w:p>
    <w:p w14:paraId="7C88A6C9" w14:textId="17701993" w:rsidR="006F237B" w:rsidRDefault="006F237B" w:rsidP="004F355F">
      <w:r>
        <w:rPr>
          <w:noProof/>
          <w:lang w:eastAsia="en-GB"/>
        </w:rPr>
        <w:drawing>
          <wp:inline distT="0" distB="0" distL="0" distR="0" wp14:anchorId="69AD67C7" wp14:editId="12A20DEC">
            <wp:extent cx="4476750" cy="264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0" cy="2647950"/>
                    </a:xfrm>
                    <a:prstGeom prst="rect">
                      <a:avLst/>
                    </a:prstGeom>
                    <a:noFill/>
                    <a:ln>
                      <a:noFill/>
                    </a:ln>
                  </pic:spPr>
                </pic:pic>
              </a:graphicData>
            </a:graphic>
          </wp:inline>
        </w:drawing>
      </w:r>
    </w:p>
    <w:p w14:paraId="4291DA5E" w14:textId="2EC33905" w:rsidR="006F237B" w:rsidRDefault="006F237B" w:rsidP="004F355F">
      <w:r>
        <w:t xml:space="preserve">Lines which are not highlighted in green are potentially obsolete code which </w:t>
      </w:r>
      <w:r w:rsidR="00433490">
        <w:t>can</w:t>
      </w:r>
      <w:r>
        <w:t xml:space="preserve"> be refactored out. </w:t>
      </w:r>
    </w:p>
    <w:p w14:paraId="6D97D5E1" w14:textId="230E2F3E" w:rsidR="006F237B" w:rsidRDefault="006F237B" w:rsidP="004F355F">
      <w:r>
        <w:t xml:space="preserve">It’s very important to note that 100% code coverage alone doesn’t prove that our application works. You can achieve 100% simply by not having enough tests. Notice that in the summary above the </w:t>
      </w:r>
      <w:r w:rsidR="00AA79CF">
        <w:t>Book class has 100% code coverage because we didn’t write any tests or code for that class.</w:t>
      </w:r>
    </w:p>
    <w:p w14:paraId="72372215" w14:textId="4823612F" w:rsidR="00CB728D" w:rsidRDefault="00CB728D" w:rsidP="004F355F"/>
    <w:p w14:paraId="10543519" w14:textId="37ADBFE4" w:rsidR="00CB728D" w:rsidRDefault="00CB728D" w:rsidP="00CB728D">
      <w:pPr>
        <w:pStyle w:val="Heading1"/>
      </w:pPr>
      <w:r>
        <w:lastRenderedPageBreak/>
        <w:t>Final thoughts</w:t>
      </w:r>
    </w:p>
    <w:p w14:paraId="22822683" w14:textId="1FA761AD" w:rsidR="00CB728D" w:rsidRDefault="00CB728D" w:rsidP="00CB728D">
      <w:r>
        <w:t xml:space="preserve">In our examples we’ve written a test and then written the code to pass the test. After this we’ve repeated the process. In reality, we should write a full set of failing tests before writing </w:t>
      </w:r>
      <w:r w:rsidRPr="00CB728D">
        <w:rPr>
          <w:i/>
        </w:rPr>
        <w:t>any</w:t>
      </w:r>
      <w:r>
        <w:t xml:space="preserve"> of the code that our test case is testing. </w:t>
      </w:r>
    </w:p>
    <w:p w14:paraId="735AE723" w14:textId="3201717B" w:rsidR="00CB728D" w:rsidRDefault="009B2C01" w:rsidP="00CB728D">
      <w:r>
        <w:t xml:space="preserve">One benefit of writing all of the tests first is that it allows us to understand the project requirements in depth before we start coding. This means that there is much less chance of us writing code which reaches a dead end and needs to be changed later. </w:t>
      </w:r>
    </w:p>
    <w:p w14:paraId="7C6B4303" w14:textId="6B894AA5" w:rsidR="009B2C01" w:rsidRDefault="009B2C01" w:rsidP="00CB728D">
      <w:r>
        <w:t>Once you become proficient in writing tests, you’ll find that they don’t take very long to write. Testing our code by running Junit tests is far quicker than testing by writing code in the main method and then manually checking to see if it does what you thought it would do. Overall you’ll find that the time saved in writing and testing your code more than makes up for any time lost in writing the tests.</w:t>
      </w:r>
    </w:p>
    <w:p w14:paraId="24DEF377" w14:textId="77777777" w:rsidR="009B2C01" w:rsidRDefault="009B2C01" w:rsidP="00CB728D"/>
    <w:p w14:paraId="2922111B" w14:textId="77777777" w:rsidR="00CB728D" w:rsidRPr="00CB728D" w:rsidRDefault="00CB728D" w:rsidP="00CB728D"/>
    <w:p w14:paraId="6C957EFE" w14:textId="77777777" w:rsidR="006F237B" w:rsidRPr="004F355F" w:rsidRDefault="006F237B" w:rsidP="004F355F"/>
    <w:sectPr w:rsidR="006F237B" w:rsidRPr="004F355F" w:rsidSect="00974CF8">
      <w:headerReference w:type="default" r:id="rId28"/>
      <w:footerReference w:type="default" r:id="rId29"/>
      <w:headerReference w:type="first" r:id="rId30"/>
      <w:footerReference w:type="first" r:id="rId31"/>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6DBA6" w14:textId="77777777" w:rsidR="0036389B" w:rsidRDefault="0036389B" w:rsidP="00761760">
      <w:r>
        <w:separator/>
      </w:r>
    </w:p>
  </w:endnote>
  <w:endnote w:type="continuationSeparator" w:id="0">
    <w:p w14:paraId="1BDAFDF0" w14:textId="77777777" w:rsidR="0036389B" w:rsidRDefault="0036389B"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31118" w14:textId="006C041C" w:rsidR="00974CF8" w:rsidRPr="00855375" w:rsidRDefault="003C2C62" w:rsidP="00855375">
    <w:pPr>
      <w:pStyle w:val="Footer"/>
    </w:pPr>
    <w:r>
      <w:pict w14:anchorId="3C7FB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3pt">
          <v:imagedata r:id="rId1" o:title="footer"/>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0A577" w14:textId="77777777" w:rsidR="007323EE" w:rsidRDefault="007323EE" w:rsidP="007323EE">
    <w:r>
      <w:rPr>
        <w:noProof/>
        <w:lang w:eastAsia="en-GB"/>
      </w:rPr>
      <mc:AlternateContent>
        <mc:Choice Requires="wpg">
          <w:drawing>
            <wp:anchor distT="0" distB="0" distL="114300" distR="114300" simplePos="0" relativeHeight="251659264" behindDoc="0" locked="0" layoutInCell="1" allowOverlap="1" wp14:anchorId="4DAD0BCB" wp14:editId="02AA5B5E">
              <wp:simplePos x="0" y="0"/>
              <wp:positionH relativeFrom="page">
                <wp:posOffset>3954145</wp:posOffset>
              </wp:positionH>
              <wp:positionV relativeFrom="page">
                <wp:posOffset>9468485</wp:posOffset>
              </wp:positionV>
              <wp:extent cx="3606165" cy="1223645"/>
              <wp:effectExtent l="1270" t="635" r="254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5"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2457"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D0BCB" id="Group 4" o:spid="_x0000_s1026"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">
              <v:shape id="Freeform 5" o:spid="_x0000_s1027"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FAA2457"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1DA8BBA5" w14:textId="77777777" w:rsidR="007323EE" w:rsidRDefault="007323EE" w:rsidP="007323EE">
    <w:pPr>
      <w:rPr>
        <w:color w:val="231F20"/>
      </w:rPr>
    </w:pPr>
  </w:p>
  <w:p w14:paraId="6D33749E" w14:textId="77777777" w:rsidR="007323EE" w:rsidRDefault="007323EE" w:rsidP="007323EE">
    <w:pPr>
      <w:rPr>
        <w:color w:val="231F20"/>
      </w:rPr>
    </w:pPr>
  </w:p>
  <w:p w14:paraId="6A0DBCC5"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4F6C2" w14:textId="77777777" w:rsidR="0036389B" w:rsidRDefault="0036389B" w:rsidP="00761760">
      <w:r>
        <w:separator/>
      </w:r>
    </w:p>
  </w:footnote>
  <w:footnote w:type="continuationSeparator" w:id="0">
    <w:p w14:paraId="670E1440" w14:textId="77777777" w:rsidR="0036389B" w:rsidRDefault="0036389B"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4F52B" w14:textId="77777777" w:rsidR="00974CF8" w:rsidRDefault="00974CF8">
    <w:pPr>
      <w:pStyle w:val="Header"/>
    </w:pPr>
    <w:r>
      <w:rPr>
        <w:rFonts w:ascii="Times New Roman"/>
        <w:noProof/>
        <w:lang w:eastAsia="en-GB"/>
      </w:rPr>
      <mc:AlternateContent>
        <mc:Choice Requires="wpg">
          <w:drawing>
            <wp:inline distT="0" distB="0" distL="0" distR="0" wp14:anchorId="0787F522" wp14:editId="05D3D320">
              <wp:extent cx="1148080" cy="541020"/>
              <wp:effectExtent l="9525" t="0" r="4445"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9"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D74D317" id="Group 8"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5w0AAJx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923EB" w14:textId="77777777" w:rsidR="007323EE" w:rsidRDefault="007323EE" w:rsidP="007323EE">
    <w:pPr>
      <w:pStyle w:val="Header"/>
    </w:pPr>
    <w:r>
      <w:rPr>
        <w:rFonts w:ascii="Times New Roman"/>
        <w:noProof/>
        <w:lang w:eastAsia="en-GB"/>
      </w:rPr>
      <mc:AlternateContent>
        <mc:Choice Requires="wpg">
          <w:drawing>
            <wp:inline distT="0" distB="0" distL="0" distR="0" wp14:anchorId="05B14412" wp14:editId="7C8D240D">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2"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2A4FE6"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1403B901"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90146"/>
    <w:multiLevelType w:val="hybridMultilevel"/>
    <w:tmpl w:val="378EB8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753982"/>
    <w:multiLevelType w:val="hybridMultilevel"/>
    <w:tmpl w:val="C548E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C7611"/>
    <w:multiLevelType w:val="hybridMultilevel"/>
    <w:tmpl w:val="65FE57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32A64844"/>
    <w:multiLevelType w:val="hybridMultilevel"/>
    <w:tmpl w:val="245EA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4A7266"/>
    <w:multiLevelType w:val="hybridMultilevel"/>
    <w:tmpl w:val="F8706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1B7EE3"/>
    <w:multiLevelType w:val="hybridMultilevel"/>
    <w:tmpl w:val="4FDAB74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86B147E"/>
    <w:multiLevelType w:val="hybridMultilevel"/>
    <w:tmpl w:val="C2B42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1"/>
  </w:num>
  <w:num w:numId="3">
    <w:abstractNumId w:val="11"/>
  </w:num>
  <w:num w:numId="4">
    <w:abstractNumId w:val="4"/>
  </w:num>
  <w:num w:numId="5">
    <w:abstractNumId w:val="13"/>
  </w:num>
  <w:num w:numId="6">
    <w:abstractNumId w:val="14"/>
  </w:num>
  <w:num w:numId="7">
    <w:abstractNumId w:val="2"/>
  </w:num>
  <w:num w:numId="8">
    <w:abstractNumId w:val="3"/>
  </w:num>
  <w:num w:numId="9">
    <w:abstractNumId w:val="12"/>
  </w:num>
  <w:num w:numId="10">
    <w:abstractNumId w:val="15"/>
  </w:num>
  <w:num w:numId="11">
    <w:abstractNumId w:val="0"/>
  </w:num>
  <w:num w:numId="12">
    <w:abstractNumId w:val="17"/>
  </w:num>
  <w:num w:numId="13">
    <w:abstractNumId w:val="10"/>
  </w:num>
  <w:num w:numId="14">
    <w:abstractNumId w:val="20"/>
  </w:num>
  <w:num w:numId="15">
    <w:abstractNumId w:val="9"/>
  </w:num>
  <w:num w:numId="16">
    <w:abstractNumId w:val="7"/>
  </w:num>
  <w:num w:numId="17">
    <w:abstractNumId w:val="1"/>
  </w:num>
  <w:num w:numId="18">
    <w:abstractNumId w:val="8"/>
  </w:num>
  <w:num w:numId="19">
    <w:abstractNumId w:val="5"/>
  </w:num>
  <w:num w:numId="20">
    <w:abstractNumId w:val="19"/>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04B74"/>
    <w:rsid w:val="00016DBD"/>
    <w:rsid w:val="000225A3"/>
    <w:rsid w:val="00033D5C"/>
    <w:rsid w:val="000479AE"/>
    <w:rsid w:val="0005185C"/>
    <w:rsid w:val="00077EDE"/>
    <w:rsid w:val="00077FBE"/>
    <w:rsid w:val="000857D3"/>
    <w:rsid w:val="000B59A1"/>
    <w:rsid w:val="000B62F9"/>
    <w:rsid w:val="000E2B19"/>
    <w:rsid w:val="00101747"/>
    <w:rsid w:val="00112BF6"/>
    <w:rsid w:val="001479E3"/>
    <w:rsid w:val="0015359D"/>
    <w:rsid w:val="0017165B"/>
    <w:rsid w:val="00187D82"/>
    <w:rsid w:val="0019556B"/>
    <w:rsid w:val="001A3699"/>
    <w:rsid w:val="001B4F0A"/>
    <w:rsid w:val="001B60CB"/>
    <w:rsid w:val="001C3E53"/>
    <w:rsid w:val="001C76F7"/>
    <w:rsid w:val="001D00C0"/>
    <w:rsid w:val="001D11D7"/>
    <w:rsid w:val="00237139"/>
    <w:rsid w:val="0024331E"/>
    <w:rsid w:val="002449A9"/>
    <w:rsid w:val="00253193"/>
    <w:rsid w:val="00253915"/>
    <w:rsid w:val="00254FD8"/>
    <w:rsid w:val="00256BBA"/>
    <w:rsid w:val="002843DF"/>
    <w:rsid w:val="002A3BE2"/>
    <w:rsid w:val="002B6502"/>
    <w:rsid w:val="002B6836"/>
    <w:rsid w:val="002C59EB"/>
    <w:rsid w:val="002C7B01"/>
    <w:rsid w:val="002D2EB4"/>
    <w:rsid w:val="002E316A"/>
    <w:rsid w:val="00306DA0"/>
    <w:rsid w:val="003214F2"/>
    <w:rsid w:val="00330AD9"/>
    <w:rsid w:val="003328B5"/>
    <w:rsid w:val="00344F5F"/>
    <w:rsid w:val="00352919"/>
    <w:rsid w:val="0036058D"/>
    <w:rsid w:val="0036389B"/>
    <w:rsid w:val="0039434E"/>
    <w:rsid w:val="003A2CBB"/>
    <w:rsid w:val="003C2C62"/>
    <w:rsid w:val="003D3896"/>
    <w:rsid w:val="003D657C"/>
    <w:rsid w:val="003E2AFE"/>
    <w:rsid w:val="003F31FA"/>
    <w:rsid w:val="003F3E88"/>
    <w:rsid w:val="004252FE"/>
    <w:rsid w:val="00433490"/>
    <w:rsid w:val="00456E5D"/>
    <w:rsid w:val="00460F44"/>
    <w:rsid w:val="00467B54"/>
    <w:rsid w:val="00477A8D"/>
    <w:rsid w:val="0048334C"/>
    <w:rsid w:val="00483A18"/>
    <w:rsid w:val="004A2BA8"/>
    <w:rsid w:val="004D1E37"/>
    <w:rsid w:val="004E1AA9"/>
    <w:rsid w:val="004E208D"/>
    <w:rsid w:val="004E52C4"/>
    <w:rsid w:val="004E71A4"/>
    <w:rsid w:val="004F355F"/>
    <w:rsid w:val="004F5B39"/>
    <w:rsid w:val="0052091A"/>
    <w:rsid w:val="00522209"/>
    <w:rsid w:val="00552382"/>
    <w:rsid w:val="00564FF5"/>
    <w:rsid w:val="005818CB"/>
    <w:rsid w:val="0059396F"/>
    <w:rsid w:val="005A685A"/>
    <w:rsid w:val="005C10D9"/>
    <w:rsid w:val="005E5000"/>
    <w:rsid w:val="005F657C"/>
    <w:rsid w:val="005F7512"/>
    <w:rsid w:val="006045F4"/>
    <w:rsid w:val="00626AC4"/>
    <w:rsid w:val="00674AE0"/>
    <w:rsid w:val="00677843"/>
    <w:rsid w:val="006907E9"/>
    <w:rsid w:val="006A0850"/>
    <w:rsid w:val="006A59F8"/>
    <w:rsid w:val="006A6099"/>
    <w:rsid w:val="006B1D38"/>
    <w:rsid w:val="006C124B"/>
    <w:rsid w:val="006E3EB7"/>
    <w:rsid w:val="006F237B"/>
    <w:rsid w:val="007044E6"/>
    <w:rsid w:val="00706980"/>
    <w:rsid w:val="007156C5"/>
    <w:rsid w:val="0072136C"/>
    <w:rsid w:val="00722350"/>
    <w:rsid w:val="00724494"/>
    <w:rsid w:val="00726E83"/>
    <w:rsid w:val="007323EE"/>
    <w:rsid w:val="00736288"/>
    <w:rsid w:val="0075053B"/>
    <w:rsid w:val="00761760"/>
    <w:rsid w:val="00781A41"/>
    <w:rsid w:val="007B0532"/>
    <w:rsid w:val="007C6B49"/>
    <w:rsid w:val="00806D7F"/>
    <w:rsid w:val="00813206"/>
    <w:rsid w:val="00821FAC"/>
    <w:rsid w:val="008258F2"/>
    <w:rsid w:val="00825968"/>
    <w:rsid w:val="0085225E"/>
    <w:rsid w:val="00855375"/>
    <w:rsid w:val="00861BC0"/>
    <w:rsid w:val="00862633"/>
    <w:rsid w:val="00871440"/>
    <w:rsid w:val="008831AA"/>
    <w:rsid w:val="008A2E4C"/>
    <w:rsid w:val="008A559A"/>
    <w:rsid w:val="008B6C8B"/>
    <w:rsid w:val="008C3F28"/>
    <w:rsid w:val="008C4BC5"/>
    <w:rsid w:val="008D0264"/>
    <w:rsid w:val="008E6A15"/>
    <w:rsid w:val="0092282A"/>
    <w:rsid w:val="00924323"/>
    <w:rsid w:val="00925445"/>
    <w:rsid w:val="00965C64"/>
    <w:rsid w:val="00974CF8"/>
    <w:rsid w:val="00985AA8"/>
    <w:rsid w:val="009A15FD"/>
    <w:rsid w:val="009A5855"/>
    <w:rsid w:val="009B0608"/>
    <w:rsid w:val="009B2C01"/>
    <w:rsid w:val="009E51F1"/>
    <w:rsid w:val="00A12634"/>
    <w:rsid w:val="00A20BD5"/>
    <w:rsid w:val="00A27BA1"/>
    <w:rsid w:val="00A33FDD"/>
    <w:rsid w:val="00A357FD"/>
    <w:rsid w:val="00A42CB1"/>
    <w:rsid w:val="00A64759"/>
    <w:rsid w:val="00A950AD"/>
    <w:rsid w:val="00A95AB5"/>
    <w:rsid w:val="00AA07A7"/>
    <w:rsid w:val="00AA4F9A"/>
    <w:rsid w:val="00AA79CF"/>
    <w:rsid w:val="00AB6D33"/>
    <w:rsid w:val="00AC58EB"/>
    <w:rsid w:val="00AE2171"/>
    <w:rsid w:val="00AF0898"/>
    <w:rsid w:val="00AF67D4"/>
    <w:rsid w:val="00B173A4"/>
    <w:rsid w:val="00B30AB5"/>
    <w:rsid w:val="00B651B6"/>
    <w:rsid w:val="00BC6528"/>
    <w:rsid w:val="00BD632A"/>
    <w:rsid w:val="00BF4E72"/>
    <w:rsid w:val="00BF646A"/>
    <w:rsid w:val="00BF748E"/>
    <w:rsid w:val="00C14774"/>
    <w:rsid w:val="00C20E47"/>
    <w:rsid w:val="00C30582"/>
    <w:rsid w:val="00C34120"/>
    <w:rsid w:val="00C57441"/>
    <w:rsid w:val="00C966C4"/>
    <w:rsid w:val="00C9796D"/>
    <w:rsid w:val="00CA157F"/>
    <w:rsid w:val="00CA1602"/>
    <w:rsid w:val="00CA7378"/>
    <w:rsid w:val="00CB0981"/>
    <w:rsid w:val="00CB728D"/>
    <w:rsid w:val="00CC118B"/>
    <w:rsid w:val="00CC6B08"/>
    <w:rsid w:val="00CC7D33"/>
    <w:rsid w:val="00CD3921"/>
    <w:rsid w:val="00CE6FA9"/>
    <w:rsid w:val="00D04401"/>
    <w:rsid w:val="00D2042D"/>
    <w:rsid w:val="00D24041"/>
    <w:rsid w:val="00D62736"/>
    <w:rsid w:val="00D72D68"/>
    <w:rsid w:val="00D76EF0"/>
    <w:rsid w:val="00D80FD0"/>
    <w:rsid w:val="00D813DD"/>
    <w:rsid w:val="00D85BA5"/>
    <w:rsid w:val="00DC23D8"/>
    <w:rsid w:val="00DC424D"/>
    <w:rsid w:val="00DC7642"/>
    <w:rsid w:val="00E028C7"/>
    <w:rsid w:val="00E02D84"/>
    <w:rsid w:val="00E13797"/>
    <w:rsid w:val="00E22BAC"/>
    <w:rsid w:val="00E62AA2"/>
    <w:rsid w:val="00E753BF"/>
    <w:rsid w:val="00E92A7B"/>
    <w:rsid w:val="00E94489"/>
    <w:rsid w:val="00EC287D"/>
    <w:rsid w:val="00EE3013"/>
    <w:rsid w:val="00EF7C9E"/>
    <w:rsid w:val="00F067E3"/>
    <w:rsid w:val="00F2733B"/>
    <w:rsid w:val="00F30015"/>
    <w:rsid w:val="00F35265"/>
    <w:rsid w:val="00F50C39"/>
    <w:rsid w:val="00F6573F"/>
    <w:rsid w:val="00F74E54"/>
    <w:rsid w:val="00F77AB3"/>
    <w:rsid w:val="00F920C5"/>
    <w:rsid w:val="00FA066C"/>
    <w:rsid w:val="00FA5052"/>
    <w:rsid w:val="00FA76D3"/>
    <w:rsid w:val="00FD0AED"/>
    <w:rsid w:val="00FD7E57"/>
    <w:rsid w:val="00FE0F74"/>
    <w:rsid w:val="00FE51D0"/>
    <w:rsid w:val="00FF3361"/>
    <w:rsid w:val="00FF4A4F"/>
    <w:rsid w:val="00FF7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79193">
      <w:bodyDiv w:val="1"/>
      <w:marLeft w:val="0"/>
      <w:marRight w:val="0"/>
      <w:marTop w:val="0"/>
      <w:marBottom w:val="0"/>
      <w:divBdr>
        <w:top w:val="none" w:sz="0" w:space="0" w:color="auto"/>
        <w:left w:val="none" w:sz="0" w:space="0" w:color="auto"/>
        <w:bottom w:val="none" w:sz="0" w:space="0" w:color="auto"/>
        <w:right w:val="none" w:sz="0" w:space="0" w:color="auto"/>
      </w:divBdr>
    </w:div>
    <w:div w:id="644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6A59"/>
    <w:rsid w:val="0045481D"/>
    <w:rsid w:val="00663194"/>
    <w:rsid w:val="007B6F6A"/>
    <w:rsid w:val="00913B19"/>
    <w:rsid w:val="009D6421"/>
    <w:rsid w:val="00E11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C43E002F-11EB-434F-8466-37FD1358071B}"/>
</file>

<file path=customXml/itemProps2.xml><?xml version="1.0" encoding="utf-8"?>
<ds:datastoreItem xmlns:ds="http://schemas.openxmlformats.org/officeDocument/2006/customXml" ds:itemID="{40C4A9B9-CBEC-498B-BAD4-C52AD1AD3718}"/>
</file>

<file path=customXml/itemProps3.xml><?xml version="1.0" encoding="utf-8"?>
<ds:datastoreItem xmlns:ds="http://schemas.openxmlformats.org/officeDocument/2006/customXml" ds:itemID="{163BC32B-1D98-45E9-8001-7582ECA29F5C}"/>
</file>

<file path=customXml/itemProps4.xml><?xml version="1.0" encoding="utf-8"?>
<ds:datastoreItem xmlns:ds="http://schemas.openxmlformats.org/officeDocument/2006/customXml" ds:itemID="{3433C26A-1517-4C20-985D-0F567FF4D202}"/>
</file>

<file path=docProps/app.xml><?xml version="1.0" encoding="utf-8"?>
<Properties xmlns="http://schemas.openxmlformats.org/officeDocument/2006/extended-properties" xmlns:vt="http://schemas.openxmlformats.org/officeDocument/2006/docPropsVTypes">
  <Template>FDM Word Documents.dotx</Template>
  <TotalTime>1907</TotalTime>
  <Pages>16</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Java-Tutorial - TDD-Junit</dc:title>
  <dc:subject/>
  <dc:creator>Nick Lawton</dc:creator>
  <cp:keywords/>
  <dc:description/>
  <cp:lastModifiedBy>Nick Lawton</cp:lastModifiedBy>
  <cp:revision>120</cp:revision>
  <dcterms:created xsi:type="dcterms:W3CDTF">2020-10-05T08:13:00Z</dcterms:created>
  <dcterms:modified xsi:type="dcterms:W3CDTF">2021-01-21T15:38:00Z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