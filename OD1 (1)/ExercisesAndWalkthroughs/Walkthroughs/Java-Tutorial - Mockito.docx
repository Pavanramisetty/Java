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8663E0" w14:textId="77777777" w:rsidR="00974CF8" w:rsidRPr="008839B1" w:rsidRDefault="00974CF8" w:rsidP="00974CF8">
      <w:r>
        <w:rPr>
          <w:rStyle w:val="normaltextrun"/>
          <w:rFonts w:ascii="Calibri" w:hAnsi="Calibri" w:cs="Segoe UI"/>
          <w:b/>
          <w:bCs/>
          <w:color w:val="333399"/>
          <w:sz w:val="56"/>
          <w:szCs w:val="56"/>
          <w:shd w:val="clear" w:color="auto" w:fill="FFFFFF"/>
        </w:rPr>
        <w:t>Core Object Oriented Development using Java</w:t>
      </w:r>
      <w:r>
        <w:rPr>
          <w:rStyle w:val="eop"/>
          <w:rFonts w:ascii="Calibri" w:hAnsi="Calibri"/>
          <w:color w:val="000000"/>
          <w:sz w:val="56"/>
          <w:szCs w:val="56"/>
          <w:shd w:val="clear" w:color="auto" w:fill="FFFFFF"/>
        </w:rPr>
        <w:t> </w:t>
      </w:r>
    </w:p>
    <w:p w14:paraId="4FAE867B" w14:textId="621F7131" w:rsidR="004E0B05" w:rsidRDefault="001711A8" w:rsidP="00974CF8">
      <w:pPr>
        <w:pStyle w:val="Subtitle"/>
        <w:rPr>
          <w:sz w:val="27"/>
          <w:szCs w:val="27"/>
        </w:rPr>
      </w:pPr>
      <w:r>
        <w:rPr>
          <w:sz w:val="27"/>
          <w:szCs w:val="27"/>
        </w:rPr>
        <w:t>OOD Week 2</w:t>
      </w:r>
    </w:p>
    <w:p w14:paraId="72B42145" w14:textId="77777777" w:rsidR="004E0B05" w:rsidRDefault="004E0B05" w:rsidP="00974CF8">
      <w:pPr>
        <w:pStyle w:val="Subtitle"/>
        <w:rPr>
          <w:sz w:val="27"/>
          <w:szCs w:val="27"/>
        </w:rPr>
      </w:pPr>
    </w:p>
    <w:p w14:paraId="1A61F9C1" w14:textId="6F881EC8" w:rsidR="00974CF8" w:rsidRPr="00855375" w:rsidRDefault="001711A8" w:rsidP="00974CF8">
      <w:pPr>
        <w:pStyle w:val="Subtitle"/>
        <w:rPr>
          <w:sz w:val="27"/>
          <w:szCs w:val="27"/>
        </w:rPr>
      </w:pPr>
      <w:r>
        <w:rPr>
          <w:sz w:val="27"/>
          <w:szCs w:val="27"/>
        </w:rPr>
        <w:t>Mockito</w:t>
      </w:r>
    </w:p>
    <w:p w14:paraId="7C2BD583" w14:textId="77777777" w:rsidR="00855375" w:rsidRPr="00174089" w:rsidRDefault="00855375" w:rsidP="00974CF8">
      <w:pPr>
        <w:pStyle w:val="Subtitle"/>
        <w:rPr>
          <w:sz w:val="22"/>
          <w:szCs w:val="22"/>
        </w:rPr>
      </w:pPr>
    </w:p>
    <w:sdt>
      <w:sdtPr>
        <w:rPr>
          <w:color w:val="000000"/>
          <w:sz w:val="27"/>
          <w:szCs w:val="27"/>
        </w:rPr>
        <w:alias w:val="Category"/>
        <w:id w:val="-2046288717"/>
        <w:placeholder>
          <w:docPart w:val="87B0E085AA0140D09B91E3B430F4DC0D"/>
        </w:placeholder>
        <w:dataBinding w:prefixMappings="xmlns:ns0='http://purl.org/dc/elements/1.1/' xmlns:ns1='http://schemas.openxmlformats.org/package/2006/metadata/core-properties' " w:xpath="/ns1:coreProperties[1]/ns1:category[1]" w:storeItemID="{6C3C8BC8-F283-45AE-878A-BAB7291924A1}"/>
        <w:text/>
      </w:sdtPr>
      <w:sdtEndPr/>
      <w:sdtContent>
        <w:p w14:paraId="3BB70F1F" w14:textId="613A4706" w:rsidR="00974CF8" w:rsidRDefault="00242457" w:rsidP="00974CF8">
          <w:pPr>
            <w:pStyle w:val="Subtitle"/>
          </w:pPr>
          <w:r>
            <w:rPr>
              <w:color w:val="000000"/>
              <w:sz w:val="27"/>
              <w:szCs w:val="27"/>
            </w:rPr>
            <w:t>Tutorial</w:t>
          </w:r>
        </w:p>
      </w:sdtContent>
    </w:sdt>
    <w:p w14:paraId="78CBDFF7" w14:textId="77777777" w:rsidR="00974CF8" w:rsidRDefault="00974CF8" w:rsidP="00974CF8"/>
    <w:p w14:paraId="405C006A" w14:textId="77777777" w:rsidR="00974CF8" w:rsidRDefault="00974CF8" w:rsidP="00974CF8"/>
    <w:p w14:paraId="2488BBC0" w14:textId="77777777" w:rsidR="00974CF8" w:rsidRDefault="00974CF8" w:rsidP="00974CF8"/>
    <w:p w14:paraId="2C97750A" w14:textId="77777777" w:rsidR="00974CF8" w:rsidRDefault="00974CF8" w:rsidP="00974CF8"/>
    <w:p w14:paraId="4971D4A1" w14:textId="77777777" w:rsidR="00974CF8" w:rsidRDefault="00974CF8" w:rsidP="00974CF8"/>
    <w:p w14:paraId="2EF6EFB8" w14:textId="77777777" w:rsidR="00974CF8" w:rsidRDefault="00974CF8" w:rsidP="00974CF8"/>
    <w:p w14:paraId="52572768" w14:textId="77777777" w:rsidR="00974CF8" w:rsidRDefault="00974CF8" w:rsidP="00974CF8"/>
    <w:p w14:paraId="748F9825" w14:textId="77777777" w:rsidR="00974CF8" w:rsidRDefault="00974CF8" w:rsidP="00974CF8"/>
    <w:p w14:paraId="43CCBBB4" w14:textId="77777777" w:rsidR="00974CF8" w:rsidRDefault="00974CF8" w:rsidP="00974CF8"/>
    <w:p w14:paraId="2049B066" w14:textId="77777777" w:rsidR="00974CF8" w:rsidRDefault="00974CF8" w:rsidP="00974CF8"/>
    <w:p w14:paraId="460101E3" w14:textId="77777777" w:rsidR="00974CF8" w:rsidRDefault="00974CF8" w:rsidP="00974CF8"/>
    <w:p w14:paraId="2FB22A39" w14:textId="77777777" w:rsidR="00974CF8" w:rsidRDefault="00974CF8" w:rsidP="00974CF8"/>
    <w:p w14:paraId="1C4FE5E5" w14:textId="42B25F37" w:rsidR="00974CF8" w:rsidRDefault="00974CF8" w:rsidP="00974CF8"/>
    <w:p w14:paraId="4FFBA9CE" w14:textId="77777777" w:rsidR="004E0B05" w:rsidRDefault="004E0B05" w:rsidP="00974CF8"/>
    <w:p w14:paraId="40334B3F" w14:textId="77777777" w:rsidR="00974CF8" w:rsidRDefault="00974CF8" w:rsidP="00974CF8">
      <w:pPr>
        <w:rPr>
          <w:rStyle w:val="stress1"/>
          <w:color w:val="333399"/>
          <w:szCs w:val="20"/>
        </w:rPr>
      </w:pPr>
    </w:p>
    <w:p w14:paraId="4000998F" w14:textId="77777777" w:rsidR="00855375" w:rsidRDefault="00855375" w:rsidP="00974CF8">
      <w:pPr>
        <w:rPr>
          <w:rStyle w:val="stress1"/>
          <w:color w:val="333399"/>
          <w:szCs w:val="20"/>
        </w:rPr>
      </w:pPr>
    </w:p>
    <w:p w14:paraId="0ADA8D8D" w14:textId="2E119DFF" w:rsidR="00974CF8" w:rsidRPr="00855375" w:rsidRDefault="00070337" w:rsidP="00974CF8">
      <w:pPr>
        <w:rPr>
          <w:rStyle w:val="stress1"/>
          <w:rFonts w:ascii="Cambria" w:hAnsi="Cambria"/>
          <w:color w:val="333399"/>
          <w:sz w:val="28"/>
          <w:szCs w:val="28"/>
        </w:rPr>
      </w:pPr>
      <w:r>
        <w:rPr>
          <w:rStyle w:val="stress1"/>
          <w:rFonts w:ascii="Cambria" w:hAnsi="Cambria"/>
          <w:color w:val="333399"/>
          <w:sz w:val="28"/>
          <w:szCs w:val="28"/>
        </w:rPr>
        <w:t>© FDM Group Ltd 2021</w:t>
      </w:r>
      <w:r w:rsidR="00974CF8" w:rsidRPr="00855375">
        <w:rPr>
          <w:rStyle w:val="stress1"/>
          <w:rFonts w:ascii="Cambria" w:hAnsi="Cambria"/>
          <w:color w:val="333399"/>
          <w:sz w:val="28"/>
          <w:szCs w:val="28"/>
        </w:rPr>
        <w:t>.  All Rights Reserved.</w:t>
      </w:r>
    </w:p>
    <w:p w14:paraId="7D750FA5" w14:textId="77777777" w:rsidR="00974CF8" w:rsidRPr="00855375" w:rsidRDefault="00974CF8" w:rsidP="00974CF8">
      <w:pPr>
        <w:rPr>
          <w:rFonts w:ascii="Cambria" w:hAnsi="Cambria"/>
          <w:color w:val="333399"/>
          <w:sz w:val="28"/>
          <w:szCs w:val="28"/>
        </w:rPr>
      </w:pPr>
      <w:r w:rsidRPr="00855375">
        <w:rPr>
          <w:rStyle w:val="stress1"/>
          <w:rFonts w:ascii="Cambria" w:hAnsi="Cambria"/>
          <w:color w:val="333399"/>
          <w:sz w:val="28"/>
          <w:szCs w:val="28"/>
        </w:rPr>
        <w:t>Any unauthorised reproduction or distribution in part</w:t>
      </w:r>
      <w:r w:rsidRPr="00855375">
        <w:rPr>
          <w:rStyle w:val="stress1"/>
          <w:rFonts w:ascii="Cambria" w:hAnsi="Cambria"/>
          <w:color w:val="333399"/>
          <w:sz w:val="28"/>
          <w:szCs w:val="28"/>
        </w:rPr>
        <w:br/>
        <w:t>or in whole will constitute an infringement of copyright.</w:t>
      </w:r>
    </w:p>
    <w:p w14:paraId="2C8D3693" w14:textId="228DBAD6" w:rsidR="00974CF8" w:rsidRDefault="00974CF8" w:rsidP="00974CF8">
      <w:pPr>
        <w:pStyle w:val="Heading1"/>
      </w:pPr>
      <w:r>
        <w:lastRenderedPageBreak/>
        <w:t xml:space="preserve">What does this </w:t>
      </w:r>
      <w:r w:rsidR="00242457">
        <w:t>tutorial</w:t>
      </w:r>
      <w:r>
        <w:t xml:space="preserve"> cover?</w:t>
      </w:r>
    </w:p>
    <w:p w14:paraId="40737D5E" w14:textId="2C96C9D5" w:rsidR="00974CF8" w:rsidRDefault="00974CF8" w:rsidP="00974CF8">
      <w:r>
        <w:t xml:space="preserve">This </w:t>
      </w:r>
      <w:r w:rsidR="00242457">
        <w:t>tutorial</w:t>
      </w:r>
      <w:r>
        <w:t xml:space="preserve"> will introduce you to </w:t>
      </w:r>
      <w:r w:rsidR="00CE401E">
        <w:t>the use of Mockito in TDD.</w:t>
      </w:r>
    </w:p>
    <w:p w14:paraId="299D626E" w14:textId="68269D21" w:rsidR="00974CF8" w:rsidRDefault="00974CF8" w:rsidP="00974CF8">
      <w:pPr>
        <w:pStyle w:val="Heading1"/>
      </w:pPr>
      <w:r>
        <w:t xml:space="preserve">How long will the </w:t>
      </w:r>
      <w:r w:rsidR="00242457">
        <w:t>tutorial</w:t>
      </w:r>
      <w:r>
        <w:t xml:space="preserve"> take to complete?</w:t>
      </w:r>
    </w:p>
    <w:p w14:paraId="15D5E34A" w14:textId="6DC50DE7" w:rsidR="00974CF8" w:rsidRDefault="004E0B05" w:rsidP="00974CF8">
      <w:r>
        <w:t>2</w:t>
      </w:r>
      <w:r w:rsidR="00974CF8">
        <w:t xml:space="preserve"> hours</w:t>
      </w:r>
    </w:p>
    <w:p w14:paraId="497D52BE" w14:textId="77777777" w:rsidR="00974CF8" w:rsidRDefault="00974CF8" w:rsidP="00974CF8">
      <w:pPr>
        <w:pStyle w:val="Heading1"/>
      </w:pPr>
      <w:r>
        <w:t>What should you have already completed?</w:t>
      </w:r>
    </w:p>
    <w:p w14:paraId="67DC1A17" w14:textId="6C4A21A4" w:rsidR="00974CF8" w:rsidRDefault="00CE401E" w:rsidP="00974CF8">
      <w:r>
        <w:t>TDD / Junit 5</w:t>
      </w:r>
    </w:p>
    <w:p w14:paraId="01E1C0BF" w14:textId="77777777" w:rsidR="00974CF8" w:rsidRDefault="00974CF8" w:rsidP="00974CF8">
      <w:pPr>
        <w:pStyle w:val="Heading1"/>
      </w:pPr>
      <w:r>
        <w:t>What do you need?</w:t>
      </w:r>
    </w:p>
    <w:p w14:paraId="4CAC1170" w14:textId="77777777" w:rsidR="00974CF8" w:rsidRDefault="00974CF8" w:rsidP="00974CF8">
      <w:r>
        <w:t>In order to complete this tutorial exercise you will need:</w:t>
      </w:r>
    </w:p>
    <w:p w14:paraId="0025DC6C" w14:textId="7379782F" w:rsidR="00974CF8" w:rsidRDefault="00C20E47" w:rsidP="00974CF8">
      <w:pPr>
        <w:pStyle w:val="ListParagraph"/>
        <w:numPr>
          <w:ilvl w:val="0"/>
          <w:numId w:val="5"/>
        </w:numPr>
      </w:pPr>
      <w:r>
        <w:t>Java Development Kit 1.8</w:t>
      </w:r>
      <w:r w:rsidR="00974CF8">
        <w:t xml:space="preserve"> or above</w:t>
      </w:r>
    </w:p>
    <w:p w14:paraId="4785C079" w14:textId="77777777" w:rsidR="00974CF8" w:rsidRDefault="00974CF8" w:rsidP="00974CF8">
      <w:pPr>
        <w:pStyle w:val="ListParagraph"/>
        <w:numPr>
          <w:ilvl w:val="0"/>
          <w:numId w:val="5"/>
        </w:numPr>
      </w:pPr>
      <w:r>
        <w:t>Apache Maven</w:t>
      </w:r>
    </w:p>
    <w:p w14:paraId="3CCED5E0" w14:textId="72F9731B" w:rsidR="00974CF8" w:rsidRDefault="00974CF8" w:rsidP="00C20E47">
      <w:pPr>
        <w:pStyle w:val="ListParagraph"/>
        <w:numPr>
          <w:ilvl w:val="0"/>
          <w:numId w:val="5"/>
        </w:numPr>
      </w:pPr>
      <w:r>
        <w:t>Eclipse IDE Kepler or above</w:t>
      </w:r>
    </w:p>
    <w:p w14:paraId="66C1CD9D" w14:textId="65401170" w:rsidR="00CE401E" w:rsidRDefault="00CE401E" w:rsidP="00C20E47">
      <w:pPr>
        <w:pStyle w:val="ListParagraph"/>
        <w:numPr>
          <w:ilvl w:val="0"/>
          <w:numId w:val="5"/>
        </w:numPr>
      </w:pPr>
      <w:r>
        <w:t>Junit 5</w:t>
      </w:r>
    </w:p>
    <w:p w14:paraId="65E9F417" w14:textId="3504946C" w:rsidR="007129AE" w:rsidRPr="00D0670C" w:rsidRDefault="00186594" w:rsidP="007129AE">
      <w:pPr>
        <w:pStyle w:val="ListParagraph"/>
        <w:numPr>
          <w:ilvl w:val="0"/>
          <w:numId w:val="5"/>
        </w:numPr>
      </w:pPr>
      <w:r>
        <w:t>Mockito-all 3.7.7</w:t>
      </w:r>
      <w:r w:rsidR="007129AE">
        <w:t xml:space="preserve"> or above</w:t>
      </w:r>
    </w:p>
    <w:p w14:paraId="65EFBE0D" w14:textId="04B40481" w:rsidR="00974CF8" w:rsidRDefault="00974CF8" w:rsidP="00974CF8">
      <w:pPr>
        <w:pStyle w:val="Heading1"/>
      </w:pPr>
      <w:r>
        <w:t xml:space="preserve">What does this </w:t>
      </w:r>
      <w:r w:rsidR="00242457">
        <w:t>tutorial</w:t>
      </w:r>
      <w:r>
        <w:t xml:space="preserve"> cover?</w:t>
      </w:r>
    </w:p>
    <w:p w14:paraId="6264649D" w14:textId="1B71F0FE" w:rsidR="00077EDE" w:rsidRDefault="00CE401E" w:rsidP="00C20E47">
      <w:pPr>
        <w:pStyle w:val="ListParagraph"/>
        <w:numPr>
          <w:ilvl w:val="0"/>
          <w:numId w:val="1"/>
        </w:numPr>
      </w:pPr>
      <w:r>
        <w:t>Reasons to use Mockito</w:t>
      </w:r>
    </w:p>
    <w:p w14:paraId="7D36F4CB" w14:textId="71F28814" w:rsidR="00CE401E" w:rsidRDefault="00CE401E" w:rsidP="00C20E47">
      <w:pPr>
        <w:pStyle w:val="ListParagraph"/>
        <w:numPr>
          <w:ilvl w:val="0"/>
          <w:numId w:val="1"/>
        </w:numPr>
      </w:pPr>
      <w:r>
        <w:t>Stubbing</w:t>
      </w:r>
    </w:p>
    <w:p w14:paraId="005B62AD" w14:textId="4462063A" w:rsidR="00CE401E" w:rsidRDefault="00CE401E" w:rsidP="00C20E47">
      <w:pPr>
        <w:pStyle w:val="ListParagraph"/>
        <w:numPr>
          <w:ilvl w:val="0"/>
          <w:numId w:val="1"/>
        </w:numPr>
      </w:pPr>
      <w:r>
        <w:t>Verifying behaviours</w:t>
      </w:r>
    </w:p>
    <w:p w14:paraId="72B23650" w14:textId="36BFE378" w:rsidR="00974CF8" w:rsidRDefault="00974CF8" w:rsidP="00077EDE">
      <w:pPr>
        <w:pStyle w:val="Heading1"/>
      </w:pPr>
      <w:r>
        <w:br w:type="page"/>
      </w:r>
    </w:p>
    <w:p w14:paraId="055EF3B8" w14:textId="77777777" w:rsidR="00B82A58" w:rsidRDefault="00B82A58" w:rsidP="00B82A58">
      <w:pPr>
        <w:pStyle w:val="Heading1"/>
      </w:pPr>
      <w:r>
        <w:lastRenderedPageBreak/>
        <w:t>Mocking Frameworks</w:t>
      </w:r>
    </w:p>
    <w:p w14:paraId="26B89C88" w14:textId="77777777" w:rsidR="00B82A58" w:rsidRDefault="00B82A58" w:rsidP="00B82A58">
      <w:r>
        <w:t xml:space="preserve">Many modern Object Oriented languages have frameworks (libraries, if you prefer) that allow developers to utilise </w:t>
      </w:r>
      <w:r w:rsidRPr="003C316F">
        <w:rPr>
          <w:i/>
        </w:rPr>
        <w:t>Mocking</w:t>
      </w:r>
      <w:r>
        <w:t xml:space="preserve"> as part of the Test Driven Development Process. Java is no exception and whilst there are a number of mocking frameworks in Java, one of the most popular (and easiest to learn) is </w:t>
      </w:r>
      <w:r>
        <w:rPr>
          <w:b/>
        </w:rPr>
        <w:t>Mockito</w:t>
      </w:r>
      <w:r>
        <w:t>. The API can be found here:</w:t>
      </w:r>
    </w:p>
    <w:p w14:paraId="504E43B9" w14:textId="06284AB4" w:rsidR="00186594" w:rsidRDefault="00186594" w:rsidP="00B82A58">
      <w:pPr>
        <w:pStyle w:val="Heading2"/>
      </w:pPr>
      <w:hyperlink r:id="rId10" w:history="1">
        <w:r>
          <w:rPr>
            <w:rStyle w:val="Hyperlink"/>
          </w:rPr>
          <w:t>https://javadoc.io/static/org.mockito/mockito-core/3.7.7/org/mockito/Mockito.html</w:t>
        </w:r>
      </w:hyperlink>
      <w:bookmarkStart w:id="0" w:name="_GoBack"/>
      <w:bookmarkEnd w:id="0"/>
    </w:p>
    <w:p w14:paraId="7915040F" w14:textId="69FAA9BA" w:rsidR="00B82A58" w:rsidRDefault="00B82A58" w:rsidP="00B82A58">
      <w:pPr>
        <w:pStyle w:val="Heading2"/>
      </w:pPr>
      <w:r>
        <w:t>What is mocking and why would I want to use it?</w:t>
      </w:r>
    </w:p>
    <w:p w14:paraId="3649A75D" w14:textId="77777777" w:rsidR="00B82A58" w:rsidRDefault="00B82A58" w:rsidP="00B82A58">
      <w:r>
        <w:t>Mocking frameworks typically provide a number of benefits for when we are applying the TDD process.</w:t>
      </w:r>
    </w:p>
    <w:p w14:paraId="42A674A0" w14:textId="77777777" w:rsidR="00B82A58" w:rsidRDefault="00B82A58" w:rsidP="00B82A58">
      <w:pPr>
        <w:pStyle w:val="Heading3"/>
        <w:numPr>
          <w:ilvl w:val="0"/>
          <w:numId w:val="17"/>
        </w:numPr>
        <w:rPr>
          <w:b w:val="0"/>
        </w:rPr>
      </w:pPr>
      <w:r>
        <w:t>Testing Behaviour</w:t>
      </w:r>
    </w:p>
    <w:p w14:paraId="06D4EFCD" w14:textId="77777777" w:rsidR="00B82A58" w:rsidRDefault="00B82A58" w:rsidP="00B82A58">
      <w:pPr>
        <w:rPr>
          <w:b/>
        </w:rPr>
      </w:pPr>
      <w:r>
        <w:rPr>
          <w:b/>
        </w:rPr>
        <w:t>Question: What is it that JUnit really tests? Are there any limitations to the types of methods we can test with JUnit?</w:t>
      </w:r>
    </w:p>
    <w:p w14:paraId="32003E80" w14:textId="26ED7C22" w:rsidR="00B82A58" w:rsidRPr="005F507F" w:rsidRDefault="00B82A58" w:rsidP="00B82A58">
      <w:pPr>
        <w:rPr>
          <w:b/>
        </w:rPr>
      </w:pPr>
      <w:r>
        <w:rPr>
          <w:b/>
        </w:rPr>
        <w:t xml:space="preserve">Answer: JUnit </w:t>
      </w:r>
      <w:r w:rsidRPr="00B82A58">
        <w:rPr>
          <w:b/>
        </w:rPr>
        <w:t>tests the return values of methods.</w:t>
      </w:r>
      <w:r>
        <w:rPr>
          <w:b/>
        </w:rPr>
        <w:t xml:space="preserve"> JUnit </w:t>
      </w:r>
      <w:r w:rsidRPr="00626F8D">
        <w:rPr>
          <w:b/>
          <w:i/>
        </w:rPr>
        <w:t>cannot</w:t>
      </w:r>
      <w:r>
        <w:rPr>
          <w:b/>
        </w:rPr>
        <w:t xml:space="preserve"> test void methods. This is a big limitation.</w:t>
      </w:r>
    </w:p>
    <w:p w14:paraId="4E6A82B9" w14:textId="008377B5" w:rsidR="00B82A58" w:rsidRDefault="00B82A58" w:rsidP="00B82A58">
      <w:r>
        <w:t xml:space="preserve">Mocking frameworks allow developers to write tests that test the </w:t>
      </w:r>
      <w:r>
        <w:rPr>
          <w:i/>
        </w:rPr>
        <w:t>behaviour</w:t>
      </w:r>
      <w:r>
        <w:t xml:space="preserve"> of their application. Behaviour here is defined to mean a </w:t>
      </w:r>
      <w:r>
        <w:rPr>
          <w:i/>
        </w:rPr>
        <w:t>method call</w:t>
      </w:r>
      <w:r w:rsidR="00A30B6D">
        <w:t>. As such we can call</w:t>
      </w:r>
      <w:r>
        <w:t xml:space="preserve"> a method within our application and then observe </w:t>
      </w:r>
      <w:r w:rsidRPr="005F507F">
        <w:rPr>
          <w:i/>
        </w:rPr>
        <w:t>which methods it calls</w:t>
      </w:r>
      <w:r>
        <w:t xml:space="preserve"> in other objects, </w:t>
      </w:r>
      <w:r w:rsidRPr="005F507F">
        <w:rPr>
          <w:i/>
        </w:rPr>
        <w:t>how many</w:t>
      </w:r>
      <w:r>
        <w:t xml:space="preserve"> </w:t>
      </w:r>
      <w:r w:rsidRPr="005F507F">
        <w:rPr>
          <w:i/>
        </w:rPr>
        <w:t>times</w:t>
      </w:r>
      <w:r>
        <w:t xml:space="preserve"> it calls those methods, and </w:t>
      </w:r>
      <w:r>
        <w:rPr>
          <w:i/>
        </w:rPr>
        <w:t>the</w:t>
      </w:r>
      <w:r w:rsidRPr="005F507F">
        <w:rPr>
          <w:i/>
        </w:rPr>
        <w:t xml:space="preserve"> parameters </w:t>
      </w:r>
      <w:r>
        <w:rPr>
          <w:i/>
        </w:rPr>
        <w:t xml:space="preserve">that </w:t>
      </w:r>
      <w:r w:rsidRPr="005F507F">
        <w:rPr>
          <w:i/>
        </w:rPr>
        <w:t>are passed</w:t>
      </w:r>
      <w:r>
        <w:rPr>
          <w:i/>
        </w:rPr>
        <w:t xml:space="preserve"> to them</w:t>
      </w:r>
      <w:r>
        <w:t>.</w:t>
      </w:r>
    </w:p>
    <w:p w14:paraId="6725E552" w14:textId="77777777" w:rsidR="00B82A58" w:rsidRDefault="00B82A58" w:rsidP="00B82A58">
      <w:pPr>
        <w:pStyle w:val="Heading3"/>
        <w:numPr>
          <w:ilvl w:val="0"/>
          <w:numId w:val="17"/>
        </w:numPr>
      </w:pPr>
      <w:r>
        <w:t>Mock Objects</w:t>
      </w:r>
    </w:p>
    <w:p w14:paraId="33DB6D21" w14:textId="77777777" w:rsidR="00B82A58" w:rsidRDefault="00B82A58" w:rsidP="00B82A58">
      <w:r>
        <w:t>We can also use Mockito to produce M</w:t>
      </w:r>
      <w:r w:rsidRPr="004D2B98">
        <w:rPr>
          <w:b/>
        </w:rPr>
        <w:t xml:space="preserve">ock </w:t>
      </w:r>
      <w:r>
        <w:rPr>
          <w:b/>
        </w:rPr>
        <w:t>O</w:t>
      </w:r>
      <w:r w:rsidRPr="004D2B98">
        <w:rPr>
          <w:b/>
        </w:rPr>
        <w:t>bjects</w:t>
      </w:r>
      <w:r>
        <w:t xml:space="preserve">. Mock objects are </w:t>
      </w:r>
      <w:r w:rsidRPr="003433ED">
        <w:rPr>
          <w:i/>
        </w:rPr>
        <w:t>fake</w:t>
      </w:r>
      <w:r>
        <w:t xml:space="preserve"> versions of real objects; they are hollow with no defined functionality. Methods inside mock objects perform no logic, if they are defined to return a value, they will simply return the default value for that type; zero for primitives or null for objects.</w:t>
      </w:r>
    </w:p>
    <w:p w14:paraId="03F66BE0" w14:textId="77777777" w:rsidR="00B82A58" w:rsidRDefault="00B82A58" w:rsidP="00B82A58">
      <w:pPr>
        <w:rPr>
          <w:b/>
        </w:rPr>
      </w:pPr>
      <w:r>
        <w:rPr>
          <w:b/>
        </w:rPr>
        <w:t>Question: Why is this useful?</w:t>
      </w:r>
    </w:p>
    <w:p w14:paraId="1F951E88" w14:textId="77777777" w:rsidR="00B82A58" w:rsidRDefault="00B82A58" w:rsidP="00B82A58">
      <w:pPr>
        <w:rPr>
          <w:rFonts w:asciiTheme="majorHAnsi" w:eastAsiaTheme="majorEastAsia" w:hAnsiTheme="majorHAnsi" w:cstheme="majorBidi"/>
          <w:b/>
          <w:bCs/>
          <w:color w:val="5B9BD5" w:themeColor="accent1"/>
        </w:rPr>
      </w:pPr>
      <w:r>
        <w:rPr>
          <w:b/>
        </w:rPr>
        <w:t>Answer: Isolation. They allow us to isolate parts of our system from one another.</w:t>
      </w:r>
    </w:p>
    <w:p w14:paraId="36C11D0D" w14:textId="22E408BC" w:rsidR="00B82A58" w:rsidRPr="00A30B6D" w:rsidRDefault="00B82A58" w:rsidP="00B82A58">
      <w:pPr>
        <w:pStyle w:val="Heading4"/>
        <w:rPr>
          <w:i w:val="0"/>
        </w:rPr>
      </w:pPr>
      <w:r w:rsidRPr="00A30B6D">
        <w:rPr>
          <w:i w:val="0"/>
        </w:rPr>
        <w:t>Scenario</w:t>
      </w:r>
      <w:r w:rsidR="00A30B6D" w:rsidRPr="00A30B6D">
        <w:rPr>
          <w:i w:val="0"/>
        </w:rPr>
        <w:t xml:space="preserve"> 1</w:t>
      </w:r>
    </w:p>
    <w:p w14:paraId="298446CD" w14:textId="77777777" w:rsidR="00B82A58" w:rsidRDefault="00B82A58" w:rsidP="00B82A58">
      <w:r>
        <w:t>Imagine you have just finished developing a class via unit testing that must make a series of calls to a database.</w:t>
      </w:r>
    </w:p>
    <w:p w14:paraId="529D0076" w14:textId="77777777" w:rsidR="00B82A58" w:rsidRDefault="00B82A58" w:rsidP="00B82A58">
      <w:r>
        <w:t>All of your tests pass, your code works as expected.</w:t>
      </w:r>
    </w:p>
    <w:p w14:paraId="6C278E79" w14:textId="77777777" w:rsidR="00B82A58" w:rsidRPr="007162B7" w:rsidRDefault="00B82A58" w:rsidP="00B82A58">
      <w:pPr>
        <w:rPr>
          <w:b/>
        </w:rPr>
      </w:pPr>
      <w:r>
        <w:rPr>
          <w:b/>
        </w:rPr>
        <w:t xml:space="preserve">Question: </w:t>
      </w:r>
      <w:r w:rsidRPr="007162B7">
        <w:rPr>
          <w:b/>
        </w:rPr>
        <w:t xml:space="preserve">If the database crashes, </w:t>
      </w:r>
      <w:r>
        <w:rPr>
          <w:b/>
        </w:rPr>
        <w:t>should</w:t>
      </w:r>
      <w:r w:rsidRPr="007162B7">
        <w:rPr>
          <w:b/>
        </w:rPr>
        <w:t xml:space="preserve"> all your tests still pass? </w:t>
      </w:r>
      <w:r>
        <w:rPr>
          <w:b/>
        </w:rPr>
        <w:t>D</w:t>
      </w:r>
      <w:r w:rsidRPr="007162B7">
        <w:rPr>
          <w:b/>
        </w:rPr>
        <w:t>oes the fact that the database is down now mean that your code is incorrect?</w:t>
      </w:r>
    </w:p>
    <w:p w14:paraId="4491AF78" w14:textId="77777777" w:rsidR="00B82A58" w:rsidRDefault="00B82A58" w:rsidP="00B82A58">
      <w:pPr>
        <w:rPr>
          <w:b/>
        </w:rPr>
      </w:pPr>
      <w:r w:rsidRPr="007162B7">
        <w:rPr>
          <w:b/>
        </w:rPr>
        <w:t>Answer:</w:t>
      </w:r>
      <w:r>
        <w:rPr>
          <w:b/>
        </w:rPr>
        <w:t xml:space="preserve"> Your code has not changed. Your tests </w:t>
      </w:r>
      <w:r>
        <w:rPr>
          <w:b/>
          <w:i/>
        </w:rPr>
        <w:t>should</w:t>
      </w:r>
      <w:r>
        <w:rPr>
          <w:b/>
        </w:rPr>
        <w:t xml:space="preserve"> still pass. So we need a way that we can isolate our test code from the database. We will achieve this via mocking.</w:t>
      </w:r>
    </w:p>
    <w:p w14:paraId="35334531" w14:textId="212FE2C0" w:rsidR="00A30B6D" w:rsidRDefault="00A30B6D">
      <w:pPr>
        <w:spacing w:after="0" w:line="240" w:lineRule="auto"/>
      </w:pPr>
      <w:r>
        <w:br w:type="page"/>
      </w:r>
    </w:p>
    <w:p w14:paraId="451A9A0B" w14:textId="4C6EC0CF" w:rsidR="00CE401E" w:rsidRPr="00A30B6D" w:rsidRDefault="00A30B6D" w:rsidP="00A30B6D">
      <w:pPr>
        <w:pStyle w:val="Heading4"/>
        <w:rPr>
          <w:i w:val="0"/>
        </w:rPr>
      </w:pPr>
      <w:r w:rsidRPr="00A30B6D">
        <w:rPr>
          <w:i w:val="0"/>
        </w:rPr>
        <w:lastRenderedPageBreak/>
        <w:t>Scenario 2</w:t>
      </w:r>
    </w:p>
    <w:p w14:paraId="30371AD5" w14:textId="77777777" w:rsidR="00A30B6D" w:rsidRDefault="00A30B6D" w:rsidP="00A30B6D">
      <w:r>
        <w:t xml:space="preserve">Imagine you’ve been given the job of writing a class which depends on an interface. Objects of concrete classes which implement the interface will be injected into your class. The problem is that those classes implementing the interface haven’t been written yet. </w:t>
      </w:r>
    </w:p>
    <w:p w14:paraId="1F827B49" w14:textId="77D0264E" w:rsidR="00A30B6D" w:rsidRDefault="00A30B6D" w:rsidP="00A30B6D">
      <w:pPr>
        <w:rPr>
          <w:b/>
        </w:rPr>
      </w:pPr>
      <w:r w:rsidRPr="00A30B6D">
        <w:rPr>
          <w:b/>
        </w:rPr>
        <w:t xml:space="preserve">So how do you test your code? </w:t>
      </w:r>
    </w:p>
    <w:p w14:paraId="075A722E" w14:textId="76EF3EC5" w:rsidR="00A30B6D" w:rsidRDefault="00A30B6D" w:rsidP="00A30B6D">
      <w:r>
        <w:t>You could wait until the other classes have been written, but this seems very inefficient.</w:t>
      </w:r>
    </w:p>
    <w:p w14:paraId="53481535" w14:textId="01BD9F3A" w:rsidR="00A30B6D" w:rsidRDefault="00A30B6D" w:rsidP="00A30B6D">
      <w:r>
        <w:t xml:space="preserve">Once again, the solution is to create mock objects of the classes which haven’t yet been written. In fact we can create a mock object directly from the interface. This will allow us to test our code immediately. </w:t>
      </w:r>
    </w:p>
    <w:p w14:paraId="3093072F" w14:textId="4F6C9DDE" w:rsidR="00A30B6D" w:rsidRDefault="00A30B6D" w:rsidP="00A30B6D">
      <w:r>
        <w:t xml:space="preserve">Note that even if the other classes our code depends on have already been written, it is still a good idea to use mock objects. This prevents coding errors in </w:t>
      </w:r>
      <w:r w:rsidR="00C31BC1">
        <w:t>those other classes causing your tests to fail even though your code is good.</w:t>
      </w:r>
    </w:p>
    <w:p w14:paraId="14F13A39" w14:textId="4F5F7C81" w:rsidR="00C31BC1" w:rsidRDefault="00C31BC1" w:rsidP="00A30B6D"/>
    <w:p w14:paraId="1438FA26" w14:textId="77777777" w:rsidR="00C31BC1" w:rsidRDefault="00C31BC1" w:rsidP="00C31BC1">
      <w:pPr>
        <w:pStyle w:val="Heading1"/>
      </w:pPr>
      <w:r>
        <w:t>Setting Up</w:t>
      </w:r>
    </w:p>
    <w:p w14:paraId="28FDCD48" w14:textId="12575197" w:rsidR="00C31BC1" w:rsidRDefault="00C31BC1" w:rsidP="00C31BC1">
      <w:r>
        <w:t>Add the mockito dependency to the pom.xml of your project after your JUnit dependency:</w:t>
      </w:r>
    </w:p>
    <w:p w14:paraId="2AF919D4"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1609DC1"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org.mockito</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6290B061"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mockito</w:t>
      </w:r>
      <w:r>
        <w:rPr>
          <w:rFonts w:ascii="Consolas" w:hAnsi="Consolas" w:cs="Consolas"/>
          <w:color w:val="000000"/>
          <w:sz w:val="20"/>
          <w:szCs w:val="20"/>
        </w:rPr>
        <w:t>-core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3CB6D13"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3.7.7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0E246B11"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62C13A4"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3FA315B"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0441B12"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org.mockito</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3FCF3F0E"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mockito</w:t>
      </w:r>
      <w:r>
        <w:rPr>
          <w:rFonts w:ascii="Consolas" w:hAnsi="Consolas" w:cs="Consolas"/>
          <w:color w:val="000000"/>
          <w:sz w:val="20"/>
          <w:szCs w:val="20"/>
        </w:rPr>
        <w:t>-</w:t>
      </w:r>
      <w:r>
        <w:rPr>
          <w:rFonts w:ascii="Consolas" w:hAnsi="Consolas" w:cs="Consolas"/>
          <w:color w:val="000000"/>
          <w:sz w:val="20"/>
          <w:szCs w:val="20"/>
          <w:u w:val="single"/>
        </w:rPr>
        <w:t>junit</w:t>
      </w:r>
      <w:r>
        <w:rPr>
          <w:rFonts w:ascii="Consolas" w:hAnsi="Consolas" w:cs="Consolas"/>
          <w:color w:val="000000"/>
          <w:sz w:val="20"/>
          <w:szCs w:val="20"/>
        </w:rPr>
        <w:t>-</w:t>
      </w:r>
      <w:r>
        <w:rPr>
          <w:rFonts w:ascii="Consolas" w:hAnsi="Consolas" w:cs="Consolas"/>
          <w:color w:val="000000"/>
          <w:sz w:val="20"/>
          <w:szCs w:val="20"/>
          <w:u w:val="single"/>
        </w:rPr>
        <w:t>jupiter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CB2DACC"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3.7.7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4808E5D" w14:textId="77777777" w:rsidR="00CD102B" w:rsidRDefault="00CD102B" w:rsidP="00CD10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43EBC988" w14:textId="12E25FDA" w:rsidR="008B6316" w:rsidRDefault="00CD102B" w:rsidP="00CD102B">
      <w:pPr>
        <w:pStyle w:val="Heading2"/>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101B953" w14:textId="286EF64E" w:rsidR="00C31BC1" w:rsidRDefault="00C31BC1" w:rsidP="00C31BC1">
      <w:pPr>
        <w:pStyle w:val="Heading2"/>
      </w:pPr>
      <w:r>
        <w:t>Test Scope Reminder</w:t>
      </w:r>
    </w:p>
    <w:p w14:paraId="4A2F8656" w14:textId="77777777" w:rsidR="00C31BC1" w:rsidRDefault="00C31BC1" w:rsidP="00C31BC1">
      <w:r>
        <w:t xml:space="preserve">The </w:t>
      </w:r>
      <w:r w:rsidRPr="005F18B2">
        <w:rPr>
          <w:rStyle w:val="CodeChar"/>
        </w:rPr>
        <w:t>&lt;scope&gt;test&lt;/</w:t>
      </w:r>
      <w:r>
        <w:rPr>
          <w:rStyle w:val="CodeChar"/>
        </w:rPr>
        <w:t>scope</w:t>
      </w:r>
      <w:r w:rsidRPr="005F18B2">
        <w:rPr>
          <w:rStyle w:val="CodeChar"/>
        </w:rPr>
        <w:t>&gt;</w:t>
      </w:r>
      <w:r>
        <w:t xml:space="preserve"> within our dependency tells our Maven project to only include these libraries when we are running our tests.</w:t>
      </w:r>
    </w:p>
    <w:p w14:paraId="788B7C83" w14:textId="77777777" w:rsidR="003258D1" w:rsidRDefault="00C31BC1" w:rsidP="00C31BC1">
      <w:r>
        <w:t>Remember: tests are for developers, not users. When we release our production code to our client base, we will not be sending our tests with it. As such, we shouldn’t include the JUnit or Mockito dependencies either.</w:t>
      </w:r>
    </w:p>
    <w:p w14:paraId="1C415B46" w14:textId="0AE11912" w:rsidR="00C31BC1" w:rsidRDefault="00C31BC1" w:rsidP="00C31BC1">
      <w:r>
        <w:br w:type="page"/>
      </w:r>
    </w:p>
    <w:p w14:paraId="1D384EEF" w14:textId="2D9EBC28" w:rsidR="00C31BC1" w:rsidRDefault="00483B56" w:rsidP="003258D1">
      <w:pPr>
        <w:pStyle w:val="Heading1"/>
      </w:pPr>
      <w:r>
        <w:lastRenderedPageBreak/>
        <w:t>Mockito Example</w:t>
      </w:r>
    </w:p>
    <w:p w14:paraId="794ACBF8" w14:textId="77777777" w:rsidR="00C674DB" w:rsidRDefault="00C674DB" w:rsidP="00483B56"/>
    <w:p w14:paraId="57BB53A1" w14:textId="5C61AD2C" w:rsidR="00C674DB" w:rsidRDefault="00C674DB" w:rsidP="00C674DB">
      <w:pPr>
        <w:pStyle w:val="Heading2"/>
      </w:pPr>
      <w:r>
        <w:t>Scenario</w:t>
      </w:r>
    </w:p>
    <w:p w14:paraId="3DA50726" w14:textId="457FED31" w:rsidR="00483B56" w:rsidRDefault="00483B56" w:rsidP="00483B56">
      <w:r>
        <w:t>In our example we will be writing part of an application which authenticates a user’s logon details and logs them on if they are correct.</w:t>
      </w:r>
      <w:r w:rsidR="00C674DB">
        <w:t xml:space="preserve"> We will be writing the UserManager class in the UML below and testing its authenticate() method. </w:t>
      </w:r>
    </w:p>
    <w:p w14:paraId="56EA12C2" w14:textId="26194A23" w:rsidR="00483B56" w:rsidRDefault="009208DE" w:rsidP="00483B56">
      <w:r>
        <w:rPr>
          <w:noProof/>
          <w:lang w:eastAsia="en-GB"/>
        </w:rPr>
        <w:drawing>
          <wp:inline distT="0" distB="0" distL="0" distR="0" wp14:anchorId="399B9F19" wp14:editId="63649E49">
            <wp:extent cx="5702300" cy="2889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300" cy="2889250"/>
                    </a:xfrm>
                    <a:prstGeom prst="rect">
                      <a:avLst/>
                    </a:prstGeom>
                    <a:noFill/>
                    <a:ln>
                      <a:noFill/>
                    </a:ln>
                  </pic:spPr>
                </pic:pic>
              </a:graphicData>
            </a:graphic>
          </wp:inline>
        </w:drawing>
      </w:r>
    </w:p>
    <w:p w14:paraId="50A9C580" w14:textId="262FBD70" w:rsidR="00C674DB" w:rsidRDefault="00C674DB" w:rsidP="00C674DB">
      <w:r>
        <w:t>Here’s a summary of what the authenticate() method will do:</w:t>
      </w:r>
    </w:p>
    <w:p w14:paraId="44F0EDFF" w14:textId="51840467" w:rsidR="00C674DB" w:rsidRDefault="00C674DB" w:rsidP="00C674DB">
      <w:pPr>
        <w:pStyle w:val="ListParagraph"/>
        <w:numPr>
          <w:ilvl w:val="0"/>
          <w:numId w:val="18"/>
        </w:numPr>
      </w:pPr>
      <w:r>
        <w:t xml:space="preserve">When a user tries to log on, the username and password they enter will be passed to the authenticate method. </w:t>
      </w:r>
    </w:p>
    <w:p w14:paraId="1E63B612" w14:textId="5518416B" w:rsidR="00C674DB" w:rsidRDefault="00C674DB" w:rsidP="00C674DB">
      <w:pPr>
        <w:pStyle w:val="ListParagraph"/>
        <w:numPr>
          <w:ilvl w:val="0"/>
          <w:numId w:val="18"/>
        </w:numPr>
      </w:pPr>
      <w:r>
        <w:t>The authenticate method will call the getUser() method of the UserDatabaseAccess object passing in the username. If the getUser() method finds a user with that name in the database it will return the user object, otherwise it will return null.</w:t>
      </w:r>
    </w:p>
    <w:p w14:paraId="1394B932" w14:textId="754453FF" w:rsidR="00C674DB" w:rsidRDefault="00C674DB" w:rsidP="00C674DB">
      <w:pPr>
        <w:pStyle w:val="ListParagraph"/>
        <w:numPr>
          <w:ilvl w:val="0"/>
          <w:numId w:val="18"/>
        </w:numPr>
      </w:pPr>
      <w:r>
        <w:t xml:space="preserve">The authenticate method will check if the user object’s username and password match the username and password entered by the user. If they do, the method will return true. Otherwise it will return false. </w:t>
      </w:r>
    </w:p>
    <w:p w14:paraId="59574DF4" w14:textId="4EFB0413" w:rsidR="00C674DB" w:rsidRDefault="00C674DB" w:rsidP="00C674DB"/>
    <w:p w14:paraId="0ED832F5" w14:textId="1518BA73" w:rsidR="00F04D95" w:rsidRDefault="00F04D95" w:rsidP="00F04D95">
      <w:pPr>
        <w:pStyle w:val="Heading2"/>
      </w:pPr>
      <w:r>
        <w:t>Which objects are real and which are mock?</w:t>
      </w:r>
    </w:p>
    <w:p w14:paraId="5B1B8CB2" w14:textId="60EC2A67" w:rsidR="00F04D95" w:rsidRDefault="00F04D95" w:rsidP="00C674DB">
      <w:r>
        <w:t xml:space="preserve">In our diagram, we can see that UserDatabaseAccess is an interface. So it doesn’t have any code. </w:t>
      </w:r>
      <w:r w:rsidR="009208DE">
        <w:t xml:space="preserve">As you should already be aware, it’s not possible to instantiate an interface. </w:t>
      </w:r>
      <w:r>
        <w:t xml:space="preserve">There may not even be a real database for it to </w:t>
      </w:r>
      <w:r w:rsidR="004C3490">
        <w:t>interact with</w:t>
      </w:r>
      <w:r>
        <w:t xml:space="preserve"> yet. We’re going to make a mock object of UserDatabaseAccess to help our test run. </w:t>
      </w:r>
    </w:p>
    <w:p w14:paraId="6072D86B" w14:textId="7566468D" w:rsidR="00F04D95" w:rsidRDefault="00F04D95" w:rsidP="00C674DB">
      <w:r>
        <w:t>The User class is a concrete class, so we could make a real object from it. But we’re not going to. It’s possible that there are coding errors in the User class, so we’re going to make a mock object of that just in case.</w:t>
      </w:r>
    </w:p>
    <w:p w14:paraId="6FAD8AA1" w14:textId="333DDE9B" w:rsidR="00F04D95" w:rsidRDefault="00F04D95" w:rsidP="00C674DB">
      <w:r>
        <w:lastRenderedPageBreak/>
        <w:t xml:space="preserve">In fact the only real object in our test case is going to be of the UserManager class. In general all of our test cases should be like this. We should create a real object of the class being tested and mock objects of everything else. </w:t>
      </w:r>
    </w:p>
    <w:p w14:paraId="6791BB7F" w14:textId="04603C0A" w:rsidR="009208DE" w:rsidRDefault="009208DE" w:rsidP="009208DE">
      <w:pPr>
        <w:pStyle w:val="Heading3"/>
      </w:pPr>
    </w:p>
    <w:p w14:paraId="7AEBEE19" w14:textId="1D0B7ABA" w:rsidR="002348C7" w:rsidRPr="002348C7" w:rsidRDefault="002348C7" w:rsidP="002348C7">
      <w:pPr>
        <w:pStyle w:val="Heading3"/>
      </w:pPr>
      <w:r>
        <w:t>Setting up</w:t>
      </w:r>
    </w:p>
    <w:p w14:paraId="62F02D82" w14:textId="4B1848B3" w:rsidR="009208DE" w:rsidRDefault="009208DE" w:rsidP="009208DE">
      <w:r>
        <w:t>Under src/main/java create a package called com.fdmgroup.mockito</w:t>
      </w:r>
      <w:r w:rsidR="00242457">
        <w:t>Tutorial</w:t>
      </w:r>
      <w:r>
        <w:t xml:space="preserve">. </w:t>
      </w:r>
    </w:p>
    <w:p w14:paraId="5AFC25D2" w14:textId="21F257D1" w:rsidR="009208DE" w:rsidRDefault="009208DE" w:rsidP="009208DE">
      <w:r>
        <w:t>Create a package of the same name under src/test/java.</w:t>
      </w:r>
    </w:p>
    <w:p w14:paraId="691FA558" w14:textId="01B03765" w:rsidR="009208DE" w:rsidRDefault="00AF7200" w:rsidP="009208DE">
      <w:r>
        <w:t>In the test package, c</w:t>
      </w:r>
      <w:r w:rsidR="009208DE">
        <w:t>reate a Junit test case</w:t>
      </w:r>
      <w:r w:rsidR="002348C7">
        <w:t xml:space="preserve"> called TestUserManager</w:t>
      </w:r>
      <w:r w:rsidR="009208DE">
        <w:t>.</w:t>
      </w:r>
    </w:p>
    <w:p w14:paraId="3EAEA69D" w14:textId="6049D4E9" w:rsidR="00AF7200" w:rsidRDefault="00AF7200" w:rsidP="009208DE">
      <w:r>
        <w:t xml:space="preserve">In the main package, create the UserDatabaseAccess interface and the User class as shown in the UML. Generate getters and setters for the User class. </w:t>
      </w:r>
      <w:r w:rsidRPr="002348C7">
        <w:rPr>
          <w:b/>
          <w:u w:val="single"/>
        </w:rPr>
        <w:t>Do not create the UserManager class yet</w:t>
      </w:r>
      <w:r>
        <w:t xml:space="preserve">. Remember that we are doing TDD so we’re going to write the tests for the the UserManager class before we write any code. </w:t>
      </w:r>
    </w:p>
    <w:p w14:paraId="43B0C4EF" w14:textId="05EF5351" w:rsidR="002348C7" w:rsidRDefault="002348C7" w:rsidP="002348C7">
      <w:pPr>
        <w:pStyle w:val="Heading3"/>
      </w:pPr>
      <w:r>
        <w:t>Creating objects for our test case</w:t>
      </w:r>
    </w:p>
    <w:p w14:paraId="0B79E9D5" w14:textId="341D7891" w:rsidR="002348C7" w:rsidRDefault="002348C7" w:rsidP="009208DE">
      <w:r>
        <w:t>Let’s start by creating 2 mock User objects and one mock UserDatabaseAccess object. You’ll need to import the @Mock annotation to make this compile:</w:t>
      </w:r>
    </w:p>
    <w:p w14:paraId="7780466D" w14:textId="3DFE0E56" w:rsidR="00CD102B" w:rsidRPr="00CD102B" w:rsidRDefault="00CD102B" w:rsidP="00CD102B">
      <w:pPr>
        <w:autoSpaceDE w:val="0"/>
        <w:autoSpaceDN w:val="0"/>
        <w:adjustRightInd w:val="0"/>
        <w:spacing w:after="0" w:line="240" w:lineRule="auto"/>
        <w:rPr>
          <w:rFonts w:ascii="Consolas" w:hAnsi="Consolas" w:cs="Consolas"/>
        </w:rPr>
      </w:pPr>
      <w:r w:rsidRPr="00CD102B">
        <w:rPr>
          <w:rFonts w:ascii="Consolas" w:hAnsi="Consolas" w:cs="Consolas"/>
          <w:color w:val="646464"/>
        </w:rPr>
        <w:t>@ExtendWith</w:t>
      </w:r>
      <w:r w:rsidRPr="00CD102B">
        <w:rPr>
          <w:rFonts w:ascii="Consolas" w:hAnsi="Consolas" w:cs="Consolas"/>
          <w:color w:val="000000"/>
        </w:rPr>
        <w:t>(MockitoExtension.</w:t>
      </w:r>
      <w:r w:rsidRPr="00CD102B">
        <w:rPr>
          <w:rFonts w:ascii="Consolas" w:hAnsi="Consolas" w:cs="Consolas"/>
          <w:b/>
          <w:bCs/>
          <w:color w:val="7F0055"/>
        </w:rPr>
        <w:t>class</w:t>
      </w:r>
      <w:r w:rsidRPr="00CD102B">
        <w:rPr>
          <w:rFonts w:ascii="Consolas" w:hAnsi="Consolas" w:cs="Consolas"/>
          <w:color w:val="000000"/>
        </w:rPr>
        <w:t>)</w:t>
      </w:r>
    </w:p>
    <w:p w14:paraId="032D07A1" w14:textId="6A130A55" w:rsidR="002348C7" w:rsidRPr="002348C7" w:rsidRDefault="002348C7" w:rsidP="002348C7">
      <w:pPr>
        <w:autoSpaceDE w:val="0"/>
        <w:autoSpaceDN w:val="0"/>
        <w:adjustRightInd w:val="0"/>
        <w:spacing w:after="0" w:line="240" w:lineRule="auto"/>
        <w:rPr>
          <w:rFonts w:ascii="Consolas" w:hAnsi="Consolas" w:cs="Consolas"/>
        </w:rPr>
      </w:pPr>
      <w:r w:rsidRPr="002348C7">
        <w:rPr>
          <w:rFonts w:ascii="Consolas" w:hAnsi="Consolas" w:cs="Consolas"/>
          <w:b/>
          <w:bCs/>
          <w:color w:val="7F0055"/>
        </w:rPr>
        <w:t>class</w:t>
      </w:r>
      <w:r w:rsidRPr="002348C7">
        <w:rPr>
          <w:rFonts w:ascii="Consolas" w:hAnsi="Consolas" w:cs="Consolas"/>
          <w:color w:val="000000"/>
        </w:rPr>
        <w:t xml:space="preserve"> TestUserManager {</w:t>
      </w:r>
    </w:p>
    <w:p w14:paraId="718A6C26" w14:textId="77777777" w:rsidR="002348C7" w:rsidRPr="002348C7" w:rsidRDefault="002348C7" w:rsidP="002348C7">
      <w:pPr>
        <w:autoSpaceDE w:val="0"/>
        <w:autoSpaceDN w:val="0"/>
        <w:adjustRightInd w:val="0"/>
        <w:spacing w:after="0" w:line="240" w:lineRule="auto"/>
        <w:rPr>
          <w:rFonts w:ascii="Consolas" w:hAnsi="Consolas" w:cs="Consolas"/>
        </w:rPr>
      </w:pPr>
    </w:p>
    <w:p w14:paraId="6663E4A4" w14:textId="77777777" w:rsidR="002348C7" w:rsidRPr="002348C7" w:rsidRDefault="002348C7" w:rsidP="002348C7">
      <w:pPr>
        <w:autoSpaceDE w:val="0"/>
        <w:autoSpaceDN w:val="0"/>
        <w:adjustRightInd w:val="0"/>
        <w:spacing w:after="0" w:line="240" w:lineRule="auto"/>
        <w:rPr>
          <w:rFonts w:ascii="Consolas" w:hAnsi="Consolas" w:cs="Consolas"/>
        </w:rPr>
      </w:pPr>
      <w:r w:rsidRPr="002348C7">
        <w:rPr>
          <w:rFonts w:ascii="Consolas" w:hAnsi="Consolas" w:cs="Consolas"/>
          <w:color w:val="000000"/>
        </w:rPr>
        <w:tab/>
      </w:r>
      <w:r w:rsidRPr="002348C7">
        <w:rPr>
          <w:rFonts w:ascii="Consolas" w:hAnsi="Consolas" w:cs="Consolas"/>
          <w:color w:val="646464"/>
        </w:rPr>
        <w:t>@Mock</w:t>
      </w:r>
    </w:p>
    <w:p w14:paraId="21475BA5" w14:textId="77777777" w:rsidR="002348C7" w:rsidRPr="002348C7" w:rsidRDefault="002348C7" w:rsidP="002348C7">
      <w:pPr>
        <w:autoSpaceDE w:val="0"/>
        <w:autoSpaceDN w:val="0"/>
        <w:adjustRightInd w:val="0"/>
        <w:spacing w:after="0" w:line="240" w:lineRule="auto"/>
        <w:rPr>
          <w:rFonts w:ascii="Consolas" w:hAnsi="Consolas" w:cs="Consolas"/>
        </w:rPr>
      </w:pPr>
      <w:r w:rsidRPr="002348C7">
        <w:rPr>
          <w:rFonts w:ascii="Consolas" w:hAnsi="Consolas" w:cs="Consolas"/>
          <w:color w:val="000000"/>
        </w:rPr>
        <w:tab/>
        <w:t xml:space="preserve">User </w:t>
      </w:r>
      <w:r w:rsidRPr="002348C7">
        <w:rPr>
          <w:rFonts w:ascii="Consolas" w:hAnsi="Consolas" w:cs="Consolas"/>
          <w:color w:val="0000C0"/>
        </w:rPr>
        <w:t>mockUser1</w:t>
      </w:r>
      <w:r w:rsidRPr="002348C7">
        <w:rPr>
          <w:rFonts w:ascii="Consolas" w:hAnsi="Consolas" w:cs="Consolas"/>
          <w:color w:val="000000"/>
        </w:rPr>
        <w:t xml:space="preserve">, </w:t>
      </w:r>
      <w:r w:rsidRPr="002348C7">
        <w:rPr>
          <w:rFonts w:ascii="Consolas" w:hAnsi="Consolas" w:cs="Consolas"/>
          <w:color w:val="0000C0"/>
        </w:rPr>
        <w:t>mockUser2</w:t>
      </w:r>
      <w:r w:rsidRPr="002348C7">
        <w:rPr>
          <w:rFonts w:ascii="Consolas" w:hAnsi="Consolas" w:cs="Consolas"/>
          <w:color w:val="000000"/>
        </w:rPr>
        <w:t>;</w:t>
      </w:r>
    </w:p>
    <w:p w14:paraId="49938A47" w14:textId="77777777" w:rsidR="002348C7" w:rsidRPr="002348C7" w:rsidRDefault="002348C7" w:rsidP="002348C7">
      <w:pPr>
        <w:autoSpaceDE w:val="0"/>
        <w:autoSpaceDN w:val="0"/>
        <w:adjustRightInd w:val="0"/>
        <w:spacing w:after="0" w:line="240" w:lineRule="auto"/>
        <w:rPr>
          <w:rFonts w:ascii="Consolas" w:hAnsi="Consolas" w:cs="Consolas"/>
        </w:rPr>
      </w:pPr>
      <w:r w:rsidRPr="002348C7">
        <w:rPr>
          <w:rFonts w:ascii="Consolas" w:hAnsi="Consolas" w:cs="Consolas"/>
          <w:color w:val="000000"/>
        </w:rPr>
        <w:tab/>
      </w:r>
    </w:p>
    <w:p w14:paraId="3C2CAE9E" w14:textId="77777777" w:rsidR="002348C7" w:rsidRPr="002348C7" w:rsidRDefault="002348C7" w:rsidP="002348C7">
      <w:pPr>
        <w:autoSpaceDE w:val="0"/>
        <w:autoSpaceDN w:val="0"/>
        <w:adjustRightInd w:val="0"/>
        <w:spacing w:after="0" w:line="240" w:lineRule="auto"/>
        <w:rPr>
          <w:rFonts w:ascii="Consolas" w:hAnsi="Consolas" w:cs="Consolas"/>
        </w:rPr>
      </w:pPr>
      <w:r w:rsidRPr="002348C7">
        <w:rPr>
          <w:rFonts w:ascii="Consolas" w:hAnsi="Consolas" w:cs="Consolas"/>
          <w:color w:val="000000"/>
        </w:rPr>
        <w:tab/>
      </w:r>
      <w:r w:rsidRPr="002348C7">
        <w:rPr>
          <w:rFonts w:ascii="Consolas" w:hAnsi="Consolas" w:cs="Consolas"/>
          <w:color w:val="646464"/>
        </w:rPr>
        <w:t>@Mock</w:t>
      </w:r>
    </w:p>
    <w:p w14:paraId="1933C1A9" w14:textId="77777777" w:rsidR="002348C7" w:rsidRPr="002348C7" w:rsidRDefault="002348C7" w:rsidP="002348C7">
      <w:pPr>
        <w:autoSpaceDE w:val="0"/>
        <w:autoSpaceDN w:val="0"/>
        <w:adjustRightInd w:val="0"/>
        <w:spacing w:after="0" w:line="240" w:lineRule="auto"/>
        <w:rPr>
          <w:rFonts w:ascii="Consolas" w:hAnsi="Consolas" w:cs="Consolas"/>
        </w:rPr>
      </w:pPr>
      <w:r w:rsidRPr="002348C7">
        <w:rPr>
          <w:rFonts w:ascii="Consolas" w:hAnsi="Consolas" w:cs="Consolas"/>
          <w:color w:val="000000"/>
        </w:rPr>
        <w:tab/>
        <w:t xml:space="preserve">UserDatabaseAccess </w:t>
      </w:r>
      <w:r w:rsidRPr="002348C7">
        <w:rPr>
          <w:rFonts w:ascii="Consolas" w:hAnsi="Consolas" w:cs="Consolas"/>
          <w:color w:val="0000C0"/>
        </w:rPr>
        <w:t>mockUserDatabaseAccess</w:t>
      </w:r>
      <w:r w:rsidRPr="002348C7">
        <w:rPr>
          <w:rFonts w:ascii="Consolas" w:hAnsi="Consolas" w:cs="Consolas"/>
          <w:color w:val="000000"/>
        </w:rPr>
        <w:t>;</w:t>
      </w:r>
    </w:p>
    <w:p w14:paraId="71993733" w14:textId="77777777" w:rsidR="002348C7" w:rsidRPr="002348C7" w:rsidRDefault="002348C7" w:rsidP="002348C7">
      <w:pPr>
        <w:autoSpaceDE w:val="0"/>
        <w:autoSpaceDN w:val="0"/>
        <w:adjustRightInd w:val="0"/>
        <w:spacing w:after="0" w:line="240" w:lineRule="auto"/>
        <w:rPr>
          <w:rFonts w:ascii="Consolas" w:hAnsi="Consolas" w:cs="Consolas"/>
        </w:rPr>
      </w:pPr>
      <w:r w:rsidRPr="002348C7">
        <w:rPr>
          <w:rFonts w:ascii="Consolas" w:hAnsi="Consolas" w:cs="Consolas"/>
          <w:color w:val="000000"/>
        </w:rPr>
        <w:tab/>
      </w:r>
    </w:p>
    <w:p w14:paraId="05782A3B" w14:textId="77777777" w:rsidR="00D147A3" w:rsidRDefault="00D147A3" w:rsidP="00C674DB"/>
    <w:p w14:paraId="718C0FBE" w14:textId="69C353F1" w:rsidR="00F04D95" w:rsidRDefault="002348C7" w:rsidP="00C674DB">
      <w:r>
        <w:t>Let’s explain what’s happening:</w:t>
      </w:r>
    </w:p>
    <w:p w14:paraId="29DFB8B2" w14:textId="2041A718" w:rsidR="002348C7" w:rsidRDefault="002348C7" w:rsidP="002348C7">
      <w:pPr>
        <w:pStyle w:val="ListParagraph"/>
        <w:numPr>
          <w:ilvl w:val="0"/>
          <w:numId w:val="19"/>
        </w:numPr>
      </w:pPr>
      <w:r>
        <w:t>@Mock allows us to create references to mock objects, but it doesn’t create the mock objects themselves.</w:t>
      </w:r>
    </w:p>
    <w:p w14:paraId="11B3FBD8" w14:textId="467A06B8" w:rsidR="002348C7" w:rsidRDefault="00CD102B" w:rsidP="002348C7">
      <w:pPr>
        <w:pStyle w:val="ListParagraph"/>
        <w:numPr>
          <w:ilvl w:val="0"/>
          <w:numId w:val="19"/>
        </w:numPr>
      </w:pPr>
      <w:r>
        <w:t>The @ExtendWith annotation above the class header is what creates the mock objects.</w:t>
      </w:r>
    </w:p>
    <w:p w14:paraId="6B9E4AC2" w14:textId="77777777" w:rsidR="002348C7" w:rsidRDefault="002348C7" w:rsidP="002348C7">
      <w:r>
        <w:t>Finally, let’s create the one real object: UserManager:</w:t>
      </w:r>
    </w:p>
    <w:p w14:paraId="063DF75D" w14:textId="27A372AF" w:rsidR="002348C7" w:rsidRDefault="002348C7" w:rsidP="002348C7">
      <w:r>
        <w:rPr>
          <w:noProof/>
          <w:lang w:eastAsia="en-GB"/>
        </w:rPr>
        <w:drawing>
          <wp:inline distT="0" distB="0" distL="0" distR="0" wp14:anchorId="386D3269" wp14:editId="2ABD039A">
            <wp:extent cx="1854000" cy="47160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4000" cy="471600"/>
                    </a:xfrm>
                    <a:prstGeom prst="rect">
                      <a:avLst/>
                    </a:prstGeom>
                    <a:noFill/>
                    <a:ln>
                      <a:noFill/>
                    </a:ln>
                  </pic:spPr>
                </pic:pic>
              </a:graphicData>
            </a:graphic>
          </wp:inline>
        </w:drawing>
      </w:r>
      <w:r>
        <w:t xml:space="preserve"> </w:t>
      </w:r>
    </w:p>
    <w:p w14:paraId="6E0ADBCC" w14:textId="0B85D40D" w:rsidR="00C674DB" w:rsidRDefault="002348C7" w:rsidP="00C674DB">
      <w:r>
        <w:t xml:space="preserve">Notice the compile error on UserManager. As you’ll remember this is because we haven’t created the class yet. Use the Eclipse auto-complete to create the UserManager class. </w:t>
      </w:r>
    </w:p>
    <w:p w14:paraId="2824A3FB" w14:textId="3591FE79" w:rsidR="002348C7" w:rsidRDefault="004C3490" w:rsidP="004C3490">
      <w:pPr>
        <w:pStyle w:val="Heading3"/>
      </w:pPr>
      <w:r>
        <w:lastRenderedPageBreak/>
        <w:t>Dependency injection</w:t>
      </w:r>
    </w:p>
    <w:p w14:paraId="2DAFCF27" w14:textId="6DF8DF90" w:rsidR="004C3490" w:rsidRDefault="004C3490" w:rsidP="004C3490">
      <w:r>
        <w:t xml:space="preserve">UserDatabaseAccess is a member variable of the UserManager class. We’re going to use UserManger’s constructor to inject a UserDatabaseAccess object into the UserManger. </w:t>
      </w:r>
    </w:p>
    <w:p w14:paraId="3CDC37C2" w14:textId="4F57AECD" w:rsidR="004C3490" w:rsidRDefault="004C3490" w:rsidP="004C3490">
      <w:r>
        <w:t>In our tests we can feed the constructor the mock UserDatabaseAccess object. After our testing is complete, we can feed it a real object of one of the concrete classes implementing UserDatabaseAccess.</w:t>
      </w:r>
    </w:p>
    <w:p w14:paraId="182B5E90" w14:textId="3BC08819" w:rsidR="004C3490" w:rsidRDefault="004C3490" w:rsidP="004C3490">
      <w:r>
        <w:t>When we write the code, we can see that there’s a compile error because currently UserManager doesn’t have a constructor:</w:t>
      </w:r>
    </w:p>
    <w:p w14:paraId="6431FD06" w14:textId="3083AA12" w:rsidR="004C3490" w:rsidRDefault="00CD102B" w:rsidP="004C3490">
      <w:r>
        <w:rPr>
          <w:noProof/>
          <w:lang w:eastAsia="en-GB"/>
        </w:rPr>
        <w:drawing>
          <wp:inline distT="0" distB="0" distL="0" distR="0" wp14:anchorId="2E85EF59" wp14:editId="7AFF5598">
            <wp:extent cx="3788410" cy="522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8410" cy="522605"/>
                    </a:xfrm>
                    <a:prstGeom prst="rect">
                      <a:avLst/>
                    </a:prstGeom>
                    <a:noFill/>
                    <a:ln>
                      <a:noFill/>
                    </a:ln>
                  </pic:spPr>
                </pic:pic>
              </a:graphicData>
            </a:graphic>
          </wp:inline>
        </w:drawing>
      </w:r>
    </w:p>
    <w:p w14:paraId="3859DED4" w14:textId="72E08D48" w:rsidR="004C3490" w:rsidRDefault="004C3490" w:rsidP="004C3490">
      <w:r>
        <w:t>The auto-complete can create a constructor and fix the compile error. However it will just generate an empty constructor. To make the constructor work, we should now go into the UserManager class and fill in the code:</w:t>
      </w:r>
    </w:p>
    <w:p w14:paraId="165BBC5E" w14:textId="77777777" w:rsidR="004C3490" w:rsidRPr="004C3490" w:rsidRDefault="004C3490" w:rsidP="004C3490">
      <w:pPr>
        <w:autoSpaceDE w:val="0"/>
        <w:autoSpaceDN w:val="0"/>
        <w:adjustRightInd w:val="0"/>
        <w:spacing w:after="0" w:line="240" w:lineRule="auto"/>
        <w:rPr>
          <w:rFonts w:ascii="Consolas" w:hAnsi="Consolas" w:cs="Consolas"/>
        </w:rPr>
      </w:pPr>
      <w:r w:rsidRPr="004C3490">
        <w:rPr>
          <w:rFonts w:ascii="Consolas" w:hAnsi="Consolas" w:cs="Consolas"/>
          <w:b/>
          <w:bCs/>
          <w:color w:val="7F0055"/>
        </w:rPr>
        <w:t>public</w:t>
      </w:r>
      <w:r w:rsidRPr="004C3490">
        <w:rPr>
          <w:rFonts w:ascii="Consolas" w:hAnsi="Consolas" w:cs="Consolas"/>
          <w:color w:val="000000"/>
        </w:rPr>
        <w:t xml:space="preserve"> </w:t>
      </w:r>
      <w:r w:rsidRPr="004C3490">
        <w:rPr>
          <w:rFonts w:ascii="Consolas" w:hAnsi="Consolas" w:cs="Consolas"/>
          <w:b/>
          <w:bCs/>
          <w:color w:val="7F0055"/>
        </w:rPr>
        <w:t>class</w:t>
      </w:r>
      <w:r w:rsidRPr="004C3490">
        <w:rPr>
          <w:rFonts w:ascii="Consolas" w:hAnsi="Consolas" w:cs="Consolas"/>
          <w:color w:val="000000"/>
        </w:rPr>
        <w:t xml:space="preserve"> UserManager {</w:t>
      </w:r>
    </w:p>
    <w:p w14:paraId="585621FC" w14:textId="77777777" w:rsidR="004C3490" w:rsidRPr="004C3490" w:rsidRDefault="004C3490" w:rsidP="004C3490">
      <w:pPr>
        <w:autoSpaceDE w:val="0"/>
        <w:autoSpaceDN w:val="0"/>
        <w:adjustRightInd w:val="0"/>
        <w:spacing w:after="0" w:line="240" w:lineRule="auto"/>
        <w:rPr>
          <w:rFonts w:ascii="Consolas" w:hAnsi="Consolas" w:cs="Consolas"/>
        </w:rPr>
      </w:pPr>
    </w:p>
    <w:p w14:paraId="7B62B774" w14:textId="77777777" w:rsidR="004C3490" w:rsidRPr="004C3490" w:rsidRDefault="004C3490" w:rsidP="004C3490">
      <w:pPr>
        <w:autoSpaceDE w:val="0"/>
        <w:autoSpaceDN w:val="0"/>
        <w:adjustRightInd w:val="0"/>
        <w:spacing w:after="0" w:line="240" w:lineRule="auto"/>
        <w:rPr>
          <w:rFonts w:ascii="Consolas" w:hAnsi="Consolas" w:cs="Consolas"/>
        </w:rPr>
      </w:pPr>
      <w:r w:rsidRPr="004C3490">
        <w:rPr>
          <w:rFonts w:ascii="Consolas" w:hAnsi="Consolas" w:cs="Consolas"/>
          <w:color w:val="000000"/>
        </w:rPr>
        <w:tab/>
        <w:t xml:space="preserve">UserDatabaseAccess </w:t>
      </w:r>
      <w:r w:rsidRPr="004C3490">
        <w:rPr>
          <w:rFonts w:ascii="Consolas" w:hAnsi="Consolas" w:cs="Consolas"/>
          <w:color w:val="0000C0"/>
        </w:rPr>
        <w:t>userDatabaseAccess</w:t>
      </w:r>
      <w:r w:rsidRPr="004C3490">
        <w:rPr>
          <w:rFonts w:ascii="Consolas" w:hAnsi="Consolas" w:cs="Consolas"/>
          <w:color w:val="000000"/>
        </w:rPr>
        <w:t>;</w:t>
      </w:r>
    </w:p>
    <w:p w14:paraId="1524E776" w14:textId="77777777" w:rsidR="004C3490" w:rsidRPr="004C3490" w:rsidRDefault="004C3490" w:rsidP="004C3490">
      <w:pPr>
        <w:autoSpaceDE w:val="0"/>
        <w:autoSpaceDN w:val="0"/>
        <w:adjustRightInd w:val="0"/>
        <w:spacing w:after="0" w:line="240" w:lineRule="auto"/>
        <w:rPr>
          <w:rFonts w:ascii="Consolas" w:hAnsi="Consolas" w:cs="Consolas"/>
        </w:rPr>
      </w:pPr>
      <w:r w:rsidRPr="004C3490">
        <w:rPr>
          <w:rFonts w:ascii="Consolas" w:hAnsi="Consolas" w:cs="Consolas"/>
          <w:color w:val="000000"/>
        </w:rPr>
        <w:tab/>
      </w:r>
    </w:p>
    <w:p w14:paraId="43D05955" w14:textId="77777777" w:rsidR="004C3490" w:rsidRPr="004C3490" w:rsidRDefault="004C3490" w:rsidP="004C3490">
      <w:pPr>
        <w:autoSpaceDE w:val="0"/>
        <w:autoSpaceDN w:val="0"/>
        <w:adjustRightInd w:val="0"/>
        <w:spacing w:after="0" w:line="240" w:lineRule="auto"/>
        <w:rPr>
          <w:rFonts w:ascii="Consolas" w:hAnsi="Consolas" w:cs="Consolas"/>
        </w:rPr>
      </w:pPr>
      <w:r w:rsidRPr="004C3490">
        <w:rPr>
          <w:rFonts w:ascii="Consolas" w:hAnsi="Consolas" w:cs="Consolas"/>
          <w:color w:val="000000"/>
        </w:rPr>
        <w:tab/>
      </w:r>
      <w:r w:rsidRPr="004C3490">
        <w:rPr>
          <w:rFonts w:ascii="Consolas" w:hAnsi="Consolas" w:cs="Consolas"/>
          <w:b/>
          <w:bCs/>
          <w:color w:val="7F0055"/>
        </w:rPr>
        <w:t>public</w:t>
      </w:r>
      <w:r w:rsidRPr="004C3490">
        <w:rPr>
          <w:rFonts w:ascii="Consolas" w:hAnsi="Consolas" w:cs="Consolas"/>
          <w:color w:val="000000"/>
        </w:rPr>
        <w:t xml:space="preserve"> UserManager(UserDatabaseAccess </w:t>
      </w:r>
      <w:r w:rsidRPr="004C3490">
        <w:rPr>
          <w:rFonts w:ascii="Consolas" w:hAnsi="Consolas" w:cs="Consolas"/>
          <w:color w:val="6A3E3E"/>
        </w:rPr>
        <w:t>userDatabaseAccess</w:t>
      </w:r>
      <w:r w:rsidRPr="004C3490">
        <w:rPr>
          <w:rFonts w:ascii="Consolas" w:hAnsi="Consolas" w:cs="Consolas"/>
          <w:color w:val="000000"/>
        </w:rPr>
        <w:t>) {</w:t>
      </w:r>
    </w:p>
    <w:p w14:paraId="2AFFE5F3" w14:textId="77777777" w:rsidR="004C3490" w:rsidRPr="004C3490" w:rsidRDefault="004C3490" w:rsidP="004C3490">
      <w:pPr>
        <w:autoSpaceDE w:val="0"/>
        <w:autoSpaceDN w:val="0"/>
        <w:adjustRightInd w:val="0"/>
        <w:spacing w:after="0" w:line="240" w:lineRule="auto"/>
        <w:rPr>
          <w:rFonts w:ascii="Consolas" w:hAnsi="Consolas" w:cs="Consolas"/>
        </w:rPr>
      </w:pPr>
      <w:r w:rsidRPr="004C3490">
        <w:rPr>
          <w:rFonts w:ascii="Consolas" w:hAnsi="Consolas" w:cs="Consolas"/>
          <w:color w:val="000000"/>
        </w:rPr>
        <w:tab/>
      </w:r>
      <w:r w:rsidRPr="004C3490">
        <w:rPr>
          <w:rFonts w:ascii="Consolas" w:hAnsi="Consolas" w:cs="Consolas"/>
          <w:color w:val="000000"/>
        </w:rPr>
        <w:tab/>
      </w:r>
      <w:r w:rsidRPr="004C3490">
        <w:rPr>
          <w:rFonts w:ascii="Consolas" w:hAnsi="Consolas" w:cs="Consolas"/>
          <w:b/>
          <w:bCs/>
          <w:color w:val="7F0055"/>
        </w:rPr>
        <w:t>this</w:t>
      </w:r>
      <w:r w:rsidRPr="004C3490">
        <w:rPr>
          <w:rFonts w:ascii="Consolas" w:hAnsi="Consolas" w:cs="Consolas"/>
          <w:color w:val="000000"/>
        </w:rPr>
        <w:t>.</w:t>
      </w:r>
      <w:r w:rsidRPr="004C3490">
        <w:rPr>
          <w:rFonts w:ascii="Consolas" w:hAnsi="Consolas" w:cs="Consolas"/>
          <w:color w:val="0000C0"/>
        </w:rPr>
        <w:t>userDatabaseAccess</w:t>
      </w:r>
      <w:r w:rsidRPr="004C3490">
        <w:rPr>
          <w:rFonts w:ascii="Consolas" w:hAnsi="Consolas" w:cs="Consolas"/>
          <w:color w:val="000000"/>
        </w:rPr>
        <w:t xml:space="preserve"> = </w:t>
      </w:r>
      <w:r w:rsidRPr="004C3490">
        <w:rPr>
          <w:rFonts w:ascii="Consolas" w:hAnsi="Consolas" w:cs="Consolas"/>
          <w:color w:val="6A3E3E"/>
        </w:rPr>
        <w:t>userDatabaseAccess</w:t>
      </w:r>
      <w:r w:rsidRPr="004C3490">
        <w:rPr>
          <w:rFonts w:ascii="Consolas" w:hAnsi="Consolas" w:cs="Consolas"/>
          <w:color w:val="000000"/>
        </w:rPr>
        <w:t>;</w:t>
      </w:r>
    </w:p>
    <w:p w14:paraId="36256D79" w14:textId="77777777" w:rsidR="004C3490" w:rsidRPr="004C3490" w:rsidRDefault="004C3490" w:rsidP="004C3490">
      <w:pPr>
        <w:autoSpaceDE w:val="0"/>
        <w:autoSpaceDN w:val="0"/>
        <w:adjustRightInd w:val="0"/>
        <w:spacing w:after="0" w:line="240" w:lineRule="auto"/>
        <w:rPr>
          <w:rFonts w:ascii="Consolas" w:hAnsi="Consolas" w:cs="Consolas"/>
        </w:rPr>
      </w:pPr>
      <w:r w:rsidRPr="004C3490">
        <w:rPr>
          <w:rFonts w:ascii="Consolas" w:hAnsi="Consolas" w:cs="Consolas"/>
          <w:color w:val="000000"/>
        </w:rPr>
        <w:tab/>
        <w:t>}</w:t>
      </w:r>
    </w:p>
    <w:p w14:paraId="54E59EC3" w14:textId="77777777" w:rsidR="004C3490" w:rsidRPr="004C3490" w:rsidRDefault="004C3490" w:rsidP="004C3490">
      <w:pPr>
        <w:autoSpaceDE w:val="0"/>
        <w:autoSpaceDN w:val="0"/>
        <w:adjustRightInd w:val="0"/>
        <w:spacing w:after="0" w:line="240" w:lineRule="auto"/>
        <w:rPr>
          <w:rFonts w:ascii="Consolas" w:hAnsi="Consolas" w:cs="Consolas"/>
        </w:rPr>
      </w:pPr>
    </w:p>
    <w:p w14:paraId="2B9907C8" w14:textId="08087696" w:rsidR="004C3490" w:rsidRPr="004C3490" w:rsidRDefault="004C3490" w:rsidP="004C3490">
      <w:r w:rsidRPr="004C3490">
        <w:rPr>
          <w:rFonts w:ascii="Consolas" w:hAnsi="Consolas" w:cs="Consolas"/>
          <w:color w:val="000000"/>
        </w:rPr>
        <w:t>}</w:t>
      </w:r>
    </w:p>
    <w:p w14:paraId="4DFBF7E5" w14:textId="4D63DF94" w:rsidR="004C3490" w:rsidRDefault="00D147A3" w:rsidP="004C3490">
      <w:r>
        <w:t>At this point we’ve created all of the objects we’re going to need for our tests. We’re now ready to write the first test.</w:t>
      </w:r>
    </w:p>
    <w:p w14:paraId="0B8500A5" w14:textId="6FD1C31E" w:rsidR="00EC4FD5" w:rsidRDefault="00EC4FD5">
      <w:pPr>
        <w:spacing w:after="0" w:line="240" w:lineRule="auto"/>
      </w:pPr>
      <w:r>
        <w:br w:type="page"/>
      </w:r>
    </w:p>
    <w:p w14:paraId="5D3743BE" w14:textId="137F2C1D" w:rsidR="00D147A3" w:rsidRDefault="00EC4FD5" w:rsidP="00EC4FD5">
      <w:pPr>
        <w:pStyle w:val="Heading2"/>
      </w:pPr>
      <w:r>
        <w:lastRenderedPageBreak/>
        <w:t>Test 1 – testing a simple behaviour</w:t>
      </w:r>
    </w:p>
    <w:p w14:paraId="4287D3BF" w14:textId="4891FEE4" w:rsidR="00EC4FD5" w:rsidRDefault="00EC4FD5" w:rsidP="00EC4FD5">
      <w:r>
        <w:t>In our first test we’re going to check that the authenticate() method calls the mock UserDatabaseAccess.getUser() method once, passing in the username which was passed into authenticate().</w:t>
      </w:r>
    </w:p>
    <w:p w14:paraId="42F4E8C1" w14:textId="4AA8838D" w:rsidR="00EC4FD5" w:rsidRDefault="00EC4FD5" w:rsidP="00EC4FD5">
      <w:r>
        <w:t>This test is going to be very different to the tests you’ve previously done. There will be no assert. Instead we’re going to use Mockito’s ‘verify’ method.</w:t>
      </w:r>
    </w:p>
    <w:p w14:paraId="3DCB96EF" w14:textId="587B3EFD" w:rsidR="00EC4FD5" w:rsidRDefault="00EC4FD5" w:rsidP="00EC4FD5">
      <w:r>
        <w:t>Before we can use verify, we need to manually add the following import to our test case:</w:t>
      </w:r>
    </w:p>
    <w:p w14:paraId="051B8118" w14:textId="77777777" w:rsidR="00EC4FD5" w:rsidRDefault="00EC4FD5" w:rsidP="00EC4FD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org.mockito.Mockito.*;</w:t>
      </w:r>
    </w:p>
    <w:p w14:paraId="0B343869" w14:textId="77777777" w:rsidR="00EC4FD5" w:rsidRDefault="00EC4FD5" w:rsidP="00EC4FD5">
      <w:pPr>
        <w:autoSpaceDE w:val="0"/>
        <w:autoSpaceDN w:val="0"/>
        <w:adjustRightInd w:val="0"/>
        <w:spacing w:after="0" w:line="240" w:lineRule="auto"/>
        <w:rPr>
          <w:rFonts w:ascii="Consolas" w:hAnsi="Consolas" w:cs="Consolas"/>
          <w:sz w:val="28"/>
          <w:szCs w:val="28"/>
        </w:rPr>
      </w:pPr>
    </w:p>
    <w:p w14:paraId="38B90DCF" w14:textId="77F170D1" w:rsidR="00C674DB" w:rsidRDefault="00051867" w:rsidP="00483B56">
      <w:r>
        <w:t>Now let’s write the test:</w:t>
      </w:r>
    </w:p>
    <w:p w14:paraId="71384178" w14:textId="7C996807" w:rsidR="001F25F7" w:rsidRPr="001F25F7" w:rsidRDefault="001F25F7" w:rsidP="001F25F7">
      <w:pPr>
        <w:autoSpaceDE w:val="0"/>
        <w:autoSpaceDN w:val="0"/>
        <w:adjustRightInd w:val="0"/>
        <w:spacing w:after="0" w:line="240" w:lineRule="auto"/>
        <w:rPr>
          <w:rFonts w:ascii="Consolas" w:hAnsi="Consolas" w:cs="Consolas"/>
        </w:rPr>
      </w:pPr>
      <w:r w:rsidRPr="001F25F7">
        <w:rPr>
          <w:rFonts w:ascii="Consolas" w:hAnsi="Consolas" w:cs="Consolas"/>
          <w:color w:val="646464"/>
        </w:rPr>
        <w:t>@Test</w:t>
      </w:r>
    </w:p>
    <w:p w14:paraId="16348D8F" w14:textId="2438DB57" w:rsidR="001F25F7" w:rsidRPr="001F25F7" w:rsidRDefault="001F25F7" w:rsidP="001F25F7">
      <w:pPr>
        <w:autoSpaceDE w:val="0"/>
        <w:autoSpaceDN w:val="0"/>
        <w:adjustRightInd w:val="0"/>
        <w:spacing w:after="0" w:line="240" w:lineRule="auto"/>
        <w:rPr>
          <w:rFonts w:ascii="Consolas" w:hAnsi="Consolas" w:cs="Consolas"/>
        </w:rPr>
      </w:pPr>
      <w:r w:rsidRPr="001F25F7">
        <w:rPr>
          <w:rFonts w:ascii="Consolas" w:hAnsi="Consolas" w:cs="Consolas"/>
          <w:b/>
          <w:bCs/>
          <w:color w:val="7F0055"/>
        </w:rPr>
        <w:t>void</w:t>
      </w:r>
      <w:r w:rsidRPr="001F25F7">
        <w:rPr>
          <w:rFonts w:ascii="Consolas" w:hAnsi="Consolas" w:cs="Consolas"/>
          <w:color w:val="000000"/>
        </w:rPr>
        <w:t xml:space="preserve"> test_authenticate_callsGetUserWithArgUserOne_whenUserOnePassedIn() {</w:t>
      </w:r>
    </w:p>
    <w:p w14:paraId="79276F40" w14:textId="344369C1" w:rsidR="001F25F7" w:rsidRPr="001F25F7" w:rsidRDefault="001F25F7" w:rsidP="001F25F7">
      <w:pPr>
        <w:autoSpaceDE w:val="0"/>
        <w:autoSpaceDN w:val="0"/>
        <w:adjustRightInd w:val="0"/>
        <w:spacing w:after="0" w:line="240" w:lineRule="auto"/>
        <w:rPr>
          <w:rFonts w:ascii="Consolas" w:hAnsi="Consolas" w:cs="Consolas"/>
        </w:rPr>
      </w:pPr>
      <w:r w:rsidRPr="001F25F7">
        <w:rPr>
          <w:rFonts w:ascii="Consolas" w:hAnsi="Consolas" w:cs="Consolas"/>
          <w:color w:val="000000"/>
        </w:rPr>
        <w:tab/>
      </w:r>
      <w:r w:rsidRPr="001F25F7">
        <w:rPr>
          <w:rFonts w:ascii="Consolas" w:hAnsi="Consolas" w:cs="Consolas"/>
          <w:b/>
          <w:bCs/>
          <w:color w:val="7F0055"/>
        </w:rPr>
        <w:t>boolean</w:t>
      </w:r>
      <w:r w:rsidRPr="001F25F7">
        <w:rPr>
          <w:rFonts w:ascii="Consolas" w:hAnsi="Consolas" w:cs="Consolas"/>
          <w:color w:val="000000"/>
        </w:rPr>
        <w:t xml:space="preserve"> </w:t>
      </w:r>
      <w:r w:rsidRPr="001F25F7">
        <w:rPr>
          <w:rFonts w:ascii="Consolas" w:hAnsi="Consolas" w:cs="Consolas"/>
          <w:color w:val="6A3E3E"/>
        </w:rPr>
        <w:t>authenticated</w:t>
      </w:r>
      <w:r w:rsidRPr="001F25F7">
        <w:rPr>
          <w:rFonts w:ascii="Consolas" w:hAnsi="Consolas" w:cs="Consolas"/>
          <w:color w:val="000000"/>
        </w:rPr>
        <w:t xml:space="preserve"> = </w:t>
      </w:r>
      <w:r w:rsidRPr="001F25F7">
        <w:rPr>
          <w:rFonts w:ascii="Consolas" w:hAnsi="Consolas" w:cs="Consolas"/>
          <w:color w:val="0000C0"/>
        </w:rPr>
        <w:t>userManager</w:t>
      </w:r>
      <w:r w:rsidRPr="001F25F7">
        <w:rPr>
          <w:rFonts w:ascii="Consolas" w:hAnsi="Consolas" w:cs="Consolas"/>
          <w:color w:val="000000"/>
        </w:rPr>
        <w:t>.authenticate(</w:t>
      </w:r>
      <w:r w:rsidRPr="001F25F7">
        <w:rPr>
          <w:rFonts w:ascii="Consolas" w:hAnsi="Consolas" w:cs="Consolas"/>
          <w:color w:val="2A00FF"/>
        </w:rPr>
        <w:t>"user.one"</w:t>
      </w:r>
      <w:r w:rsidRPr="001F25F7">
        <w:rPr>
          <w:rFonts w:ascii="Consolas" w:hAnsi="Consolas" w:cs="Consolas"/>
          <w:color w:val="000000"/>
        </w:rPr>
        <w:t>,</w:t>
      </w:r>
      <w:r w:rsidRPr="001F25F7">
        <w:rPr>
          <w:rFonts w:ascii="Consolas" w:hAnsi="Consolas" w:cs="Consolas"/>
          <w:color w:val="2A00FF"/>
        </w:rPr>
        <w:t>"password1"</w:t>
      </w:r>
      <w:r w:rsidRPr="001F25F7">
        <w:rPr>
          <w:rFonts w:ascii="Consolas" w:hAnsi="Consolas" w:cs="Consolas"/>
          <w:color w:val="000000"/>
        </w:rPr>
        <w:t>);</w:t>
      </w:r>
    </w:p>
    <w:p w14:paraId="78E3F550" w14:textId="193CE017" w:rsidR="001F25F7" w:rsidRPr="001F25F7" w:rsidRDefault="001F25F7" w:rsidP="001F25F7">
      <w:pPr>
        <w:autoSpaceDE w:val="0"/>
        <w:autoSpaceDN w:val="0"/>
        <w:adjustRightInd w:val="0"/>
        <w:spacing w:after="0" w:line="240" w:lineRule="auto"/>
        <w:rPr>
          <w:rFonts w:ascii="Consolas" w:hAnsi="Consolas" w:cs="Consolas"/>
        </w:rPr>
      </w:pPr>
      <w:r w:rsidRPr="001F25F7">
        <w:rPr>
          <w:rFonts w:ascii="Consolas" w:hAnsi="Consolas" w:cs="Consolas"/>
          <w:color w:val="000000"/>
        </w:rPr>
        <w:tab/>
      </w:r>
      <w:r w:rsidRPr="001F25F7">
        <w:rPr>
          <w:rFonts w:ascii="Consolas" w:hAnsi="Consolas" w:cs="Consolas"/>
          <w:i/>
          <w:iCs/>
          <w:color w:val="000000"/>
        </w:rPr>
        <w:t>verify</w:t>
      </w:r>
      <w:r w:rsidRPr="001F25F7">
        <w:rPr>
          <w:rFonts w:ascii="Consolas" w:hAnsi="Consolas" w:cs="Consolas"/>
          <w:color w:val="000000"/>
        </w:rPr>
        <w:t>(</w:t>
      </w:r>
      <w:r w:rsidRPr="001F25F7">
        <w:rPr>
          <w:rFonts w:ascii="Consolas" w:hAnsi="Consolas" w:cs="Consolas"/>
          <w:color w:val="0000C0"/>
        </w:rPr>
        <w:t>mockUserDatabaseAccess</w:t>
      </w:r>
      <w:r w:rsidRPr="001F25F7">
        <w:rPr>
          <w:rFonts w:ascii="Consolas" w:hAnsi="Consolas" w:cs="Consolas"/>
          <w:color w:val="000000"/>
        </w:rPr>
        <w:t>).getUser(</w:t>
      </w:r>
      <w:r w:rsidRPr="001F25F7">
        <w:rPr>
          <w:rFonts w:ascii="Consolas" w:hAnsi="Consolas" w:cs="Consolas"/>
          <w:color w:val="2A00FF"/>
        </w:rPr>
        <w:t>"user.one"</w:t>
      </w:r>
      <w:r w:rsidRPr="001F25F7">
        <w:rPr>
          <w:rFonts w:ascii="Consolas" w:hAnsi="Consolas" w:cs="Consolas"/>
          <w:color w:val="000000"/>
        </w:rPr>
        <w:t>);</w:t>
      </w:r>
    </w:p>
    <w:p w14:paraId="1D9BC9CC" w14:textId="4F6D9710" w:rsidR="001F25F7" w:rsidRPr="001F25F7" w:rsidRDefault="001F25F7" w:rsidP="001F25F7">
      <w:r w:rsidRPr="001F25F7">
        <w:rPr>
          <w:rFonts w:ascii="Consolas" w:hAnsi="Consolas" w:cs="Consolas"/>
          <w:color w:val="000000"/>
        </w:rPr>
        <w:t>}</w:t>
      </w:r>
      <w:r w:rsidRPr="001F25F7">
        <w:t xml:space="preserve"> </w:t>
      </w:r>
    </w:p>
    <w:p w14:paraId="26F3ED1B" w14:textId="4DA3BD23" w:rsidR="00483B56" w:rsidRDefault="00051867" w:rsidP="001F25F7">
      <w:r>
        <w:t>You’ll notice that there’s a compile error when the authenticate method is called. This is because the method doesn’t exist</w:t>
      </w:r>
      <w:r w:rsidR="00BD6E17">
        <w:t xml:space="preserve"> yet</w:t>
      </w:r>
      <w:r>
        <w:t>. Use the auto-complete to create it.</w:t>
      </w:r>
    </w:p>
    <w:p w14:paraId="37981229" w14:textId="1A71398D" w:rsidR="00051867" w:rsidRDefault="00051867" w:rsidP="00483B56">
      <w:r>
        <w:t xml:space="preserve">Now let’s look at the verify statement in detail. </w:t>
      </w:r>
      <w:r w:rsidR="00C13B75">
        <w:t xml:space="preserve">The verify checks that the mockDatabaseAccess object’s getUser() method has been called with the argument “user.one” at some point in this test. </w:t>
      </w:r>
    </w:p>
    <w:p w14:paraId="04B98488" w14:textId="4F0AE6A6" w:rsidR="00C13B75" w:rsidRDefault="00C13B75" w:rsidP="00483B56">
      <w:r>
        <w:t>There’s only one line of code in the test before the verify. This calls the authenticate() method of userManager. For the test to pass, the authenticate method will need to call the getUser() method passing in “user.one”.</w:t>
      </w:r>
    </w:p>
    <w:p w14:paraId="703F5122" w14:textId="2A874B5B" w:rsidR="00C13B75" w:rsidRDefault="00C13B75" w:rsidP="00483B56">
      <w:r>
        <w:t>If we run the test now it will fail and we’ll see the message ‘wanted but not invoked’ in the Failure Trace:</w:t>
      </w:r>
    </w:p>
    <w:p w14:paraId="2362B8E7" w14:textId="00A3D320" w:rsidR="00C13B75" w:rsidRDefault="00C13B75" w:rsidP="00483B56">
      <w:r>
        <w:rPr>
          <w:noProof/>
          <w:lang w:eastAsia="en-GB"/>
        </w:rPr>
        <w:drawing>
          <wp:inline distT="0" distB="0" distL="0" distR="0" wp14:anchorId="7BFFD0A3" wp14:editId="03AECFBF">
            <wp:extent cx="3853815" cy="1110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3815" cy="1110615"/>
                    </a:xfrm>
                    <a:prstGeom prst="rect">
                      <a:avLst/>
                    </a:prstGeom>
                    <a:noFill/>
                    <a:ln>
                      <a:noFill/>
                    </a:ln>
                  </pic:spPr>
                </pic:pic>
              </a:graphicData>
            </a:graphic>
          </wp:inline>
        </w:drawing>
      </w:r>
    </w:p>
    <w:p w14:paraId="27E712B2" w14:textId="7FA5402E" w:rsidR="00C13B75" w:rsidRDefault="00C13B75" w:rsidP="00483B56">
      <w:r>
        <w:t xml:space="preserve">This is exactly what we want to see at this stage. We haven’t written any code in the authenticate() method so it’s a good thing that the test has failed. </w:t>
      </w:r>
    </w:p>
    <w:p w14:paraId="019C1256" w14:textId="4173E3C8" w:rsidR="00C13B75" w:rsidRDefault="00070421" w:rsidP="00483B56">
      <w:r>
        <w:t>Now let’s write the code in the authenticate() method to pass the test:</w:t>
      </w:r>
    </w:p>
    <w:p w14:paraId="706899C2" w14:textId="0FE39133" w:rsidR="00070421" w:rsidRPr="00020E6F" w:rsidRDefault="00070421" w:rsidP="00070421">
      <w:pPr>
        <w:autoSpaceDE w:val="0"/>
        <w:autoSpaceDN w:val="0"/>
        <w:adjustRightInd w:val="0"/>
        <w:spacing w:after="0" w:line="240" w:lineRule="auto"/>
        <w:rPr>
          <w:rFonts w:ascii="Consolas" w:hAnsi="Consolas" w:cs="Consolas"/>
        </w:rPr>
      </w:pPr>
      <w:r w:rsidRPr="00020E6F">
        <w:rPr>
          <w:rFonts w:ascii="Consolas" w:hAnsi="Consolas" w:cs="Consolas"/>
          <w:color w:val="000000"/>
        </w:rPr>
        <w:t xml:space="preserve">User </w:t>
      </w:r>
      <w:r w:rsidRPr="00020E6F">
        <w:rPr>
          <w:rFonts w:ascii="Consolas" w:hAnsi="Consolas" w:cs="Consolas"/>
          <w:color w:val="6A3E3E"/>
        </w:rPr>
        <w:t>user</w:t>
      </w:r>
      <w:r w:rsidRPr="00020E6F">
        <w:rPr>
          <w:rFonts w:ascii="Consolas" w:hAnsi="Consolas" w:cs="Consolas"/>
          <w:color w:val="000000"/>
        </w:rPr>
        <w:t xml:space="preserve"> = </w:t>
      </w:r>
      <w:r w:rsidRPr="00020E6F">
        <w:rPr>
          <w:rFonts w:ascii="Consolas" w:hAnsi="Consolas" w:cs="Consolas"/>
          <w:color w:val="0000C0"/>
        </w:rPr>
        <w:t>userDatabaseAccess</w:t>
      </w:r>
      <w:r w:rsidRPr="00020E6F">
        <w:rPr>
          <w:rFonts w:ascii="Consolas" w:hAnsi="Consolas" w:cs="Consolas"/>
          <w:color w:val="000000"/>
        </w:rPr>
        <w:t>.getUser(</w:t>
      </w:r>
      <w:r w:rsidRPr="00020E6F">
        <w:rPr>
          <w:rFonts w:ascii="Consolas" w:hAnsi="Consolas" w:cs="Consolas"/>
          <w:color w:val="6A3E3E"/>
        </w:rPr>
        <w:t>username</w:t>
      </w:r>
      <w:r w:rsidRPr="00020E6F">
        <w:rPr>
          <w:rFonts w:ascii="Consolas" w:hAnsi="Consolas" w:cs="Consolas"/>
          <w:color w:val="000000"/>
        </w:rPr>
        <w:t>);</w:t>
      </w:r>
    </w:p>
    <w:p w14:paraId="23A7D633" w14:textId="77777777" w:rsidR="00020E6F" w:rsidRDefault="00020E6F" w:rsidP="00070421"/>
    <w:p w14:paraId="5F24EB5B" w14:textId="49502BA9" w:rsidR="00FD79DA" w:rsidRDefault="00FD79DA" w:rsidP="00070421">
      <w:r>
        <w:t>If we now run the test again it will pass.</w:t>
      </w:r>
    </w:p>
    <w:p w14:paraId="1317A695" w14:textId="69FA52D9" w:rsidR="00FD79DA" w:rsidRDefault="00020E6F" w:rsidP="00070421">
      <w:r>
        <w:lastRenderedPageBreak/>
        <w:t>Out of interest, let’s now call the getUser() method a second time in our authenticate() method:</w:t>
      </w:r>
    </w:p>
    <w:p w14:paraId="24B0028A" w14:textId="34D1750F" w:rsidR="00020E6F" w:rsidRPr="00020E6F" w:rsidRDefault="00020E6F" w:rsidP="00020E6F">
      <w:pPr>
        <w:autoSpaceDE w:val="0"/>
        <w:autoSpaceDN w:val="0"/>
        <w:adjustRightInd w:val="0"/>
        <w:spacing w:after="0" w:line="240" w:lineRule="auto"/>
        <w:rPr>
          <w:rFonts w:ascii="Consolas" w:hAnsi="Consolas" w:cs="Consolas"/>
        </w:rPr>
      </w:pPr>
      <w:r w:rsidRPr="00020E6F">
        <w:rPr>
          <w:rFonts w:ascii="Consolas" w:hAnsi="Consolas" w:cs="Consolas"/>
          <w:color w:val="000000"/>
        </w:rPr>
        <w:t xml:space="preserve">User </w:t>
      </w:r>
      <w:r w:rsidRPr="00020E6F">
        <w:rPr>
          <w:rFonts w:ascii="Consolas" w:hAnsi="Consolas" w:cs="Consolas"/>
          <w:color w:val="6A3E3E"/>
        </w:rPr>
        <w:t>user</w:t>
      </w:r>
      <w:r w:rsidRPr="00020E6F">
        <w:rPr>
          <w:rFonts w:ascii="Consolas" w:hAnsi="Consolas" w:cs="Consolas"/>
          <w:color w:val="000000"/>
        </w:rPr>
        <w:t xml:space="preserve"> = </w:t>
      </w:r>
      <w:r w:rsidRPr="00020E6F">
        <w:rPr>
          <w:rFonts w:ascii="Consolas" w:hAnsi="Consolas" w:cs="Consolas"/>
          <w:color w:val="0000C0"/>
        </w:rPr>
        <w:t>userDatabaseAccess</w:t>
      </w:r>
      <w:r w:rsidRPr="00020E6F">
        <w:rPr>
          <w:rFonts w:ascii="Consolas" w:hAnsi="Consolas" w:cs="Consolas"/>
          <w:color w:val="000000"/>
        </w:rPr>
        <w:t>.getUser(</w:t>
      </w:r>
      <w:r w:rsidRPr="00020E6F">
        <w:rPr>
          <w:rFonts w:ascii="Consolas" w:hAnsi="Consolas" w:cs="Consolas"/>
          <w:color w:val="6A3E3E"/>
        </w:rPr>
        <w:t>username</w:t>
      </w:r>
      <w:r w:rsidRPr="00020E6F">
        <w:rPr>
          <w:rFonts w:ascii="Consolas" w:hAnsi="Consolas" w:cs="Consolas"/>
          <w:color w:val="000000"/>
        </w:rPr>
        <w:t>);</w:t>
      </w:r>
    </w:p>
    <w:p w14:paraId="434932DD" w14:textId="39D4EB5C" w:rsidR="00020E6F" w:rsidRPr="00020E6F" w:rsidRDefault="00020E6F" w:rsidP="00020E6F">
      <w:pPr>
        <w:rPr>
          <w:rFonts w:ascii="Consolas" w:hAnsi="Consolas" w:cs="Consolas"/>
          <w:color w:val="000000"/>
        </w:rPr>
      </w:pPr>
      <w:r w:rsidRPr="00020E6F">
        <w:rPr>
          <w:rFonts w:ascii="Consolas" w:hAnsi="Consolas" w:cs="Consolas"/>
          <w:color w:val="6A3E3E"/>
        </w:rPr>
        <w:t>user</w:t>
      </w:r>
      <w:r w:rsidRPr="00020E6F">
        <w:rPr>
          <w:rFonts w:ascii="Consolas" w:hAnsi="Consolas" w:cs="Consolas"/>
          <w:color w:val="000000"/>
        </w:rPr>
        <w:t xml:space="preserve"> = </w:t>
      </w:r>
      <w:r w:rsidRPr="00020E6F">
        <w:rPr>
          <w:rFonts w:ascii="Consolas" w:hAnsi="Consolas" w:cs="Consolas"/>
          <w:color w:val="0000C0"/>
        </w:rPr>
        <w:t>userDatabaseAccess</w:t>
      </w:r>
      <w:r w:rsidRPr="00020E6F">
        <w:rPr>
          <w:rFonts w:ascii="Consolas" w:hAnsi="Consolas" w:cs="Consolas"/>
          <w:color w:val="000000"/>
        </w:rPr>
        <w:t>.getUser(</w:t>
      </w:r>
      <w:r w:rsidRPr="00020E6F">
        <w:rPr>
          <w:rFonts w:ascii="Consolas" w:hAnsi="Consolas" w:cs="Consolas"/>
          <w:color w:val="6A3E3E"/>
        </w:rPr>
        <w:t>username</w:t>
      </w:r>
      <w:r w:rsidRPr="00020E6F">
        <w:rPr>
          <w:rFonts w:ascii="Consolas" w:hAnsi="Consolas" w:cs="Consolas"/>
          <w:color w:val="000000"/>
        </w:rPr>
        <w:t>);</w:t>
      </w:r>
    </w:p>
    <w:p w14:paraId="3855FA2B" w14:textId="7E062E7A" w:rsidR="00020E6F" w:rsidRDefault="00020E6F" w:rsidP="00020E6F">
      <w:r>
        <w:t>This time if we run the test, it fails with the following error:</w:t>
      </w:r>
    </w:p>
    <w:p w14:paraId="4E31F48E" w14:textId="21DBA3DF" w:rsidR="00020E6F" w:rsidRDefault="00020E6F" w:rsidP="00020E6F">
      <w:r>
        <w:rPr>
          <w:noProof/>
          <w:lang w:eastAsia="en-GB"/>
        </w:rPr>
        <w:drawing>
          <wp:inline distT="0" distB="0" distL="0" distR="0" wp14:anchorId="4B0F3125" wp14:editId="051E7CBE">
            <wp:extent cx="4737100" cy="1092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100" cy="1092200"/>
                    </a:xfrm>
                    <a:prstGeom prst="rect">
                      <a:avLst/>
                    </a:prstGeom>
                    <a:noFill/>
                    <a:ln>
                      <a:noFill/>
                    </a:ln>
                  </pic:spPr>
                </pic:pic>
              </a:graphicData>
            </a:graphic>
          </wp:inline>
        </w:drawing>
      </w:r>
    </w:p>
    <w:p w14:paraId="022A5A49" w14:textId="654279A7" w:rsidR="00020E6F" w:rsidRDefault="00020E6F" w:rsidP="00020E6F">
      <w:r>
        <w:t xml:space="preserve">Our verify statement will only pass if the getUser() method is called exactly once. </w:t>
      </w:r>
    </w:p>
    <w:p w14:paraId="4241E312" w14:textId="1AB0C47F" w:rsidR="00020E6F" w:rsidRDefault="00020E6F" w:rsidP="00020E6F">
      <w:r>
        <w:t xml:space="preserve">Let’s try another experiment. This time in the authenticate() method we’ll hard code </w:t>
      </w:r>
      <w:r w:rsidR="00A965A8">
        <w:t xml:space="preserve">the call to </w:t>
      </w:r>
      <w:r>
        <w:t>getUser() with the wrong username:</w:t>
      </w:r>
    </w:p>
    <w:p w14:paraId="67EC9F51" w14:textId="214759E3" w:rsidR="00020E6F" w:rsidRPr="00020E6F" w:rsidRDefault="00020E6F" w:rsidP="00020E6F">
      <w:pPr>
        <w:autoSpaceDE w:val="0"/>
        <w:autoSpaceDN w:val="0"/>
        <w:adjustRightInd w:val="0"/>
        <w:spacing w:after="0" w:line="240" w:lineRule="auto"/>
        <w:rPr>
          <w:rFonts w:ascii="Consolas" w:hAnsi="Consolas" w:cs="Consolas"/>
        </w:rPr>
      </w:pPr>
      <w:r w:rsidRPr="00020E6F">
        <w:rPr>
          <w:rFonts w:ascii="Consolas" w:hAnsi="Consolas" w:cs="Consolas"/>
          <w:color w:val="000000"/>
        </w:rPr>
        <w:t xml:space="preserve">User </w:t>
      </w:r>
      <w:r w:rsidRPr="00020E6F">
        <w:rPr>
          <w:rFonts w:ascii="Consolas" w:hAnsi="Consolas" w:cs="Consolas"/>
          <w:color w:val="6A3E3E"/>
        </w:rPr>
        <w:t>user</w:t>
      </w:r>
      <w:r w:rsidRPr="00020E6F">
        <w:rPr>
          <w:rFonts w:ascii="Consolas" w:hAnsi="Consolas" w:cs="Consolas"/>
          <w:color w:val="000000"/>
        </w:rPr>
        <w:t xml:space="preserve"> = </w:t>
      </w:r>
      <w:r w:rsidRPr="00020E6F">
        <w:rPr>
          <w:rFonts w:ascii="Consolas" w:hAnsi="Consolas" w:cs="Consolas"/>
          <w:color w:val="0000C0"/>
        </w:rPr>
        <w:t>userDatabaseAccess</w:t>
      </w:r>
      <w:r w:rsidRPr="00020E6F">
        <w:rPr>
          <w:rFonts w:ascii="Consolas" w:hAnsi="Consolas" w:cs="Consolas"/>
          <w:color w:val="000000"/>
        </w:rPr>
        <w:t>.getUser(</w:t>
      </w:r>
      <w:r w:rsidRPr="00020E6F">
        <w:rPr>
          <w:rFonts w:ascii="Consolas" w:hAnsi="Consolas" w:cs="Consolas"/>
          <w:color w:val="2A00FF"/>
        </w:rPr>
        <w:t>"xyz"</w:t>
      </w:r>
      <w:r w:rsidRPr="00020E6F">
        <w:rPr>
          <w:rFonts w:ascii="Consolas" w:hAnsi="Consolas" w:cs="Consolas"/>
          <w:color w:val="000000"/>
        </w:rPr>
        <w:t>);</w:t>
      </w:r>
    </w:p>
    <w:p w14:paraId="2025AF0B" w14:textId="63B3CDBB" w:rsidR="00020E6F" w:rsidRDefault="00020E6F" w:rsidP="00020E6F"/>
    <w:p w14:paraId="03E87014" w14:textId="7EB9BF1F" w:rsidR="00020E6F" w:rsidRDefault="00020E6F" w:rsidP="00020E6F">
      <w:r>
        <w:t>This time when we run the test we get a different error:</w:t>
      </w:r>
    </w:p>
    <w:p w14:paraId="36E6168D" w14:textId="425B6BB0" w:rsidR="00020E6F" w:rsidRDefault="00020E6F" w:rsidP="00020E6F">
      <w:r>
        <w:rPr>
          <w:noProof/>
          <w:lang w:eastAsia="en-GB"/>
        </w:rPr>
        <w:drawing>
          <wp:inline distT="0" distB="0" distL="0" distR="0" wp14:anchorId="683ED882" wp14:editId="1DFF8EBE">
            <wp:extent cx="3930650" cy="95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0650" cy="952500"/>
                    </a:xfrm>
                    <a:prstGeom prst="rect">
                      <a:avLst/>
                    </a:prstGeom>
                    <a:noFill/>
                    <a:ln>
                      <a:noFill/>
                    </a:ln>
                  </pic:spPr>
                </pic:pic>
              </a:graphicData>
            </a:graphic>
          </wp:inline>
        </w:drawing>
      </w:r>
    </w:p>
    <w:p w14:paraId="483F1747" w14:textId="62AA1CF7" w:rsidR="00020E6F" w:rsidRDefault="00020E6F" w:rsidP="00020E6F">
      <w:r>
        <w:t>The test will only pass if the correct argument is passed into the getUser() method.</w:t>
      </w:r>
    </w:p>
    <w:p w14:paraId="332625BE" w14:textId="4EBE5621" w:rsidR="009A4A08" w:rsidRDefault="009A4A08" w:rsidP="00020E6F">
      <w:r>
        <w:t>To summarise the verify statement works as follows:</w:t>
      </w:r>
    </w:p>
    <w:p w14:paraId="76FB14D7" w14:textId="3FF2ED33" w:rsidR="009A4A08" w:rsidRDefault="009A4A08" w:rsidP="00020E6F">
      <w:r>
        <w:t>verify(mockObject).method(argument);</w:t>
      </w:r>
    </w:p>
    <w:p w14:paraId="4B6CE8D0" w14:textId="5A4D9BA4" w:rsidR="009A4A08" w:rsidRDefault="009A4A08" w:rsidP="00020E6F">
      <w:r>
        <w:t xml:space="preserve">Note that verify will only work on a mock object. If you pass </w:t>
      </w:r>
      <w:r w:rsidR="00BD6E17">
        <w:t>in a real object</w:t>
      </w:r>
      <w:r>
        <w:t xml:space="preserve"> you’ll get the following error:</w:t>
      </w:r>
    </w:p>
    <w:p w14:paraId="5C0ABBB1" w14:textId="74473554" w:rsidR="009A4A08" w:rsidRDefault="009A4A08" w:rsidP="00020E6F">
      <w:r>
        <w:rPr>
          <w:noProof/>
          <w:lang w:eastAsia="en-GB"/>
        </w:rPr>
        <w:drawing>
          <wp:inline distT="0" distB="0" distL="0" distR="0" wp14:anchorId="65A99210" wp14:editId="26F3DBE2">
            <wp:extent cx="3853815" cy="5880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3815" cy="588010"/>
                    </a:xfrm>
                    <a:prstGeom prst="rect">
                      <a:avLst/>
                    </a:prstGeom>
                    <a:noFill/>
                    <a:ln>
                      <a:noFill/>
                    </a:ln>
                  </pic:spPr>
                </pic:pic>
              </a:graphicData>
            </a:graphic>
          </wp:inline>
        </w:drawing>
      </w:r>
    </w:p>
    <w:p w14:paraId="60ED5D89" w14:textId="4AFB273D" w:rsidR="00A965A8" w:rsidRDefault="0002694E" w:rsidP="00020E6F">
      <w:r>
        <w:t xml:space="preserve">Before continuing with the next section, make sure you remove all the bad code we wrote on this page and ensure that the test now passes. </w:t>
      </w:r>
    </w:p>
    <w:p w14:paraId="2956F8DE" w14:textId="77777777" w:rsidR="009A4A08" w:rsidRDefault="009A4A08">
      <w:pPr>
        <w:spacing w:after="0" w:line="240" w:lineRule="auto"/>
        <w:rPr>
          <w:rFonts w:asciiTheme="majorHAnsi" w:eastAsiaTheme="majorEastAsia" w:hAnsiTheme="majorHAnsi" w:cstheme="majorBidi"/>
          <w:b/>
          <w:bCs/>
          <w:color w:val="5B9BD5" w:themeColor="accent1"/>
          <w:sz w:val="26"/>
          <w:szCs w:val="26"/>
        </w:rPr>
      </w:pPr>
      <w:r>
        <w:br w:type="page"/>
      </w:r>
    </w:p>
    <w:p w14:paraId="295D6A0E" w14:textId="17BC0D88" w:rsidR="00A965A8" w:rsidRDefault="001E59A5" w:rsidP="00A965A8">
      <w:pPr>
        <w:pStyle w:val="Heading2"/>
      </w:pPr>
      <w:r>
        <w:lastRenderedPageBreak/>
        <w:t>Mock object methods</w:t>
      </w:r>
    </w:p>
    <w:p w14:paraId="179F1B92" w14:textId="245FDD8B" w:rsidR="00A965A8" w:rsidRDefault="00A965A8" w:rsidP="00A965A8">
      <w:r>
        <w:t>Before we write any more tests, let’</w:t>
      </w:r>
      <w:r w:rsidR="00922673">
        <w:t xml:space="preserve">s take a closer </w:t>
      </w:r>
      <w:r>
        <w:t xml:space="preserve">look at how a mock object works. </w:t>
      </w:r>
    </w:p>
    <w:p w14:paraId="0CC2EDBF" w14:textId="2FE36EEE" w:rsidR="001E59A5" w:rsidRDefault="001E59A5" w:rsidP="00A965A8">
      <w:r>
        <w:t>Let’s create a dummy test so that we can see what happens when a method from a mock object is called:</w:t>
      </w:r>
    </w:p>
    <w:p w14:paraId="08B736E5" w14:textId="77777777" w:rsidR="001E59A5" w:rsidRPr="001E59A5" w:rsidRDefault="001E59A5" w:rsidP="001E59A5">
      <w:pPr>
        <w:autoSpaceDE w:val="0"/>
        <w:autoSpaceDN w:val="0"/>
        <w:adjustRightInd w:val="0"/>
        <w:spacing w:after="0" w:line="240" w:lineRule="auto"/>
        <w:rPr>
          <w:rFonts w:ascii="Consolas" w:hAnsi="Consolas" w:cs="Consolas"/>
        </w:rPr>
      </w:pPr>
      <w:r w:rsidRPr="001E59A5">
        <w:rPr>
          <w:rFonts w:ascii="Consolas" w:hAnsi="Consolas" w:cs="Consolas"/>
          <w:color w:val="000000"/>
        </w:rPr>
        <w:tab/>
      </w:r>
      <w:r w:rsidRPr="001E59A5">
        <w:rPr>
          <w:rFonts w:ascii="Consolas" w:hAnsi="Consolas" w:cs="Consolas"/>
          <w:color w:val="646464"/>
        </w:rPr>
        <w:t>@Test</w:t>
      </w:r>
    </w:p>
    <w:p w14:paraId="77C1B6AB" w14:textId="77777777" w:rsidR="001E59A5" w:rsidRPr="001E59A5" w:rsidRDefault="001E59A5" w:rsidP="001E59A5">
      <w:pPr>
        <w:autoSpaceDE w:val="0"/>
        <w:autoSpaceDN w:val="0"/>
        <w:adjustRightInd w:val="0"/>
        <w:spacing w:after="0" w:line="240" w:lineRule="auto"/>
        <w:rPr>
          <w:rFonts w:ascii="Consolas" w:hAnsi="Consolas" w:cs="Consolas"/>
        </w:rPr>
      </w:pPr>
      <w:r w:rsidRPr="001E59A5">
        <w:rPr>
          <w:rFonts w:ascii="Consolas" w:hAnsi="Consolas" w:cs="Consolas"/>
          <w:color w:val="000000"/>
        </w:rPr>
        <w:tab/>
      </w:r>
      <w:r w:rsidRPr="001E59A5">
        <w:rPr>
          <w:rFonts w:ascii="Consolas" w:hAnsi="Consolas" w:cs="Consolas"/>
          <w:b/>
          <w:bCs/>
          <w:color w:val="7F0055"/>
        </w:rPr>
        <w:t>void</w:t>
      </w:r>
      <w:r w:rsidRPr="001E59A5">
        <w:rPr>
          <w:rFonts w:ascii="Consolas" w:hAnsi="Consolas" w:cs="Consolas"/>
          <w:color w:val="000000"/>
        </w:rPr>
        <w:t xml:space="preserve"> dummyTest() {</w:t>
      </w:r>
    </w:p>
    <w:p w14:paraId="5D89C943" w14:textId="77777777" w:rsidR="001E59A5" w:rsidRPr="001E59A5" w:rsidRDefault="001E59A5" w:rsidP="001E59A5">
      <w:pPr>
        <w:autoSpaceDE w:val="0"/>
        <w:autoSpaceDN w:val="0"/>
        <w:adjustRightInd w:val="0"/>
        <w:spacing w:after="0" w:line="240" w:lineRule="auto"/>
        <w:rPr>
          <w:rFonts w:ascii="Consolas" w:hAnsi="Consolas" w:cs="Consolas"/>
        </w:rPr>
      </w:pPr>
      <w:r w:rsidRPr="001E59A5">
        <w:rPr>
          <w:rFonts w:ascii="Consolas" w:hAnsi="Consolas" w:cs="Consolas"/>
          <w:color w:val="000000"/>
        </w:rPr>
        <w:tab/>
      </w:r>
      <w:r w:rsidRPr="001E59A5">
        <w:rPr>
          <w:rFonts w:ascii="Consolas" w:hAnsi="Consolas" w:cs="Consolas"/>
          <w:color w:val="000000"/>
        </w:rPr>
        <w:tab/>
      </w:r>
      <w:r w:rsidRPr="001E59A5">
        <w:rPr>
          <w:rFonts w:ascii="Consolas" w:hAnsi="Consolas" w:cs="Consolas"/>
          <w:color w:val="0000C0"/>
        </w:rPr>
        <w:t>mockUser1</w:t>
      </w:r>
      <w:r w:rsidRPr="001E59A5">
        <w:rPr>
          <w:rFonts w:ascii="Consolas" w:hAnsi="Consolas" w:cs="Consolas"/>
          <w:color w:val="000000"/>
        </w:rPr>
        <w:t>.setUsername(</w:t>
      </w:r>
      <w:r w:rsidRPr="001E59A5">
        <w:rPr>
          <w:rFonts w:ascii="Consolas" w:hAnsi="Consolas" w:cs="Consolas"/>
          <w:color w:val="2A00FF"/>
        </w:rPr>
        <w:t>"dummy.user"</w:t>
      </w:r>
      <w:r w:rsidRPr="001E59A5">
        <w:rPr>
          <w:rFonts w:ascii="Consolas" w:hAnsi="Consolas" w:cs="Consolas"/>
          <w:color w:val="000000"/>
        </w:rPr>
        <w:t>);</w:t>
      </w:r>
    </w:p>
    <w:p w14:paraId="09FAF505" w14:textId="77777777" w:rsidR="001E59A5" w:rsidRPr="001E59A5" w:rsidRDefault="001E59A5" w:rsidP="001E59A5">
      <w:pPr>
        <w:autoSpaceDE w:val="0"/>
        <w:autoSpaceDN w:val="0"/>
        <w:adjustRightInd w:val="0"/>
        <w:spacing w:after="0" w:line="240" w:lineRule="auto"/>
        <w:rPr>
          <w:rFonts w:ascii="Consolas" w:hAnsi="Consolas" w:cs="Consolas"/>
        </w:rPr>
      </w:pPr>
      <w:r w:rsidRPr="001E59A5">
        <w:rPr>
          <w:rFonts w:ascii="Consolas" w:hAnsi="Consolas" w:cs="Consolas"/>
          <w:color w:val="000000"/>
        </w:rPr>
        <w:tab/>
      </w:r>
      <w:r w:rsidRPr="001E59A5">
        <w:rPr>
          <w:rFonts w:ascii="Consolas" w:hAnsi="Consolas" w:cs="Consolas"/>
          <w:color w:val="000000"/>
        </w:rPr>
        <w:tab/>
        <w:t>System.</w:t>
      </w:r>
      <w:r w:rsidRPr="001E59A5">
        <w:rPr>
          <w:rFonts w:ascii="Consolas" w:hAnsi="Consolas" w:cs="Consolas"/>
          <w:b/>
          <w:bCs/>
          <w:i/>
          <w:iCs/>
          <w:color w:val="0000C0"/>
        </w:rPr>
        <w:t>out</w:t>
      </w:r>
      <w:r w:rsidRPr="001E59A5">
        <w:rPr>
          <w:rFonts w:ascii="Consolas" w:hAnsi="Consolas" w:cs="Consolas"/>
          <w:color w:val="000000"/>
        </w:rPr>
        <w:t>.println(</w:t>
      </w:r>
      <w:r w:rsidRPr="001E59A5">
        <w:rPr>
          <w:rFonts w:ascii="Consolas" w:hAnsi="Consolas" w:cs="Consolas"/>
          <w:color w:val="0000C0"/>
        </w:rPr>
        <w:t>mockUser1</w:t>
      </w:r>
      <w:r w:rsidRPr="001E59A5">
        <w:rPr>
          <w:rFonts w:ascii="Consolas" w:hAnsi="Consolas" w:cs="Consolas"/>
          <w:color w:val="000000"/>
        </w:rPr>
        <w:t>.getUsername());</w:t>
      </w:r>
    </w:p>
    <w:p w14:paraId="43237355" w14:textId="58C3F2B7" w:rsidR="001E59A5" w:rsidRPr="001E59A5" w:rsidRDefault="001E59A5" w:rsidP="001E59A5">
      <w:pPr>
        <w:rPr>
          <w:rFonts w:ascii="Consolas" w:hAnsi="Consolas" w:cs="Consolas"/>
          <w:color w:val="000000"/>
        </w:rPr>
      </w:pPr>
      <w:r w:rsidRPr="001E59A5">
        <w:rPr>
          <w:rFonts w:ascii="Consolas" w:hAnsi="Consolas" w:cs="Consolas"/>
          <w:color w:val="000000"/>
        </w:rPr>
        <w:tab/>
        <w:t>}</w:t>
      </w:r>
    </w:p>
    <w:p w14:paraId="7043399C" w14:textId="111B8ED8" w:rsidR="001E59A5" w:rsidRDefault="00E96304" w:rsidP="001E59A5">
      <w:r>
        <w:t>We don’t care whether this test passes or fails, we just want to see what is printed out in the console when getUsername() is called on mockUser1.</w:t>
      </w:r>
    </w:p>
    <w:p w14:paraId="69439FDA" w14:textId="7BED3556" w:rsidR="00E96304" w:rsidRDefault="00E96304" w:rsidP="001E59A5">
      <w:r>
        <w:t>When we run the test, this is what we get in the console:</w:t>
      </w:r>
    </w:p>
    <w:p w14:paraId="494DFECD" w14:textId="5879D650" w:rsidR="00E96304" w:rsidRDefault="0002694E" w:rsidP="001E59A5">
      <w:r>
        <w:rPr>
          <w:noProof/>
          <w:lang w:eastAsia="en-GB"/>
        </w:rPr>
        <w:drawing>
          <wp:inline distT="0" distB="0" distL="0" distR="0" wp14:anchorId="210EF46A" wp14:editId="40F6D5EE">
            <wp:extent cx="1631950" cy="6604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1950" cy="660400"/>
                    </a:xfrm>
                    <a:prstGeom prst="rect">
                      <a:avLst/>
                    </a:prstGeom>
                    <a:noFill/>
                    <a:ln>
                      <a:noFill/>
                    </a:ln>
                  </pic:spPr>
                </pic:pic>
              </a:graphicData>
            </a:graphic>
          </wp:inline>
        </w:drawing>
      </w:r>
    </w:p>
    <w:p w14:paraId="7F9E4B13" w14:textId="2A2FF167" w:rsidR="00E96304" w:rsidRDefault="00E96304" w:rsidP="001E59A5">
      <w:r>
        <w:t>Let’s go one step further and hard code a value into the getUsername() method of the User class:</w:t>
      </w:r>
    </w:p>
    <w:p w14:paraId="73631B8F" w14:textId="77777777" w:rsidR="00E96304" w:rsidRPr="00E96304" w:rsidRDefault="00E96304" w:rsidP="00E96304">
      <w:pPr>
        <w:autoSpaceDE w:val="0"/>
        <w:autoSpaceDN w:val="0"/>
        <w:adjustRightInd w:val="0"/>
        <w:spacing w:after="0" w:line="240" w:lineRule="auto"/>
        <w:rPr>
          <w:rFonts w:ascii="Consolas" w:hAnsi="Consolas" w:cs="Consolas"/>
        </w:rPr>
      </w:pPr>
      <w:r w:rsidRPr="00E96304">
        <w:rPr>
          <w:rFonts w:ascii="Consolas" w:hAnsi="Consolas" w:cs="Consolas"/>
          <w:color w:val="000000"/>
        </w:rPr>
        <w:tab/>
      </w:r>
      <w:r w:rsidRPr="00E96304">
        <w:rPr>
          <w:rFonts w:ascii="Consolas" w:hAnsi="Consolas" w:cs="Consolas"/>
          <w:b/>
          <w:bCs/>
          <w:color w:val="7F0055"/>
        </w:rPr>
        <w:t>public</w:t>
      </w:r>
      <w:r w:rsidRPr="00E96304">
        <w:rPr>
          <w:rFonts w:ascii="Consolas" w:hAnsi="Consolas" w:cs="Consolas"/>
          <w:color w:val="000000"/>
        </w:rPr>
        <w:t xml:space="preserve"> String getUsername() {</w:t>
      </w:r>
    </w:p>
    <w:p w14:paraId="3C253642" w14:textId="77777777" w:rsidR="00E96304" w:rsidRPr="00E96304" w:rsidRDefault="00E96304" w:rsidP="00E96304">
      <w:pPr>
        <w:autoSpaceDE w:val="0"/>
        <w:autoSpaceDN w:val="0"/>
        <w:adjustRightInd w:val="0"/>
        <w:spacing w:after="0" w:line="240" w:lineRule="auto"/>
        <w:rPr>
          <w:rFonts w:ascii="Consolas" w:hAnsi="Consolas" w:cs="Consolas"/>
        </w:rPr>
      </w:pPr>
      <w:r w:rsidRPr="00E96304">
        <w:rPr>
          <w:rFonts w:ascii="Consolas" w:hAnsi="Consolas" w:cs="Consolas"/>
          <w:color w:val="000000"/>
        </w:rPr>
        <w:tab/>
      </w:r>
      <w:r w:rsidRPr="00E96304">
        <w:rPr>
          <w:rFonts w:ascii="Consolas" w:hAnsi="Consolas" w:cs="Consolas"/>
          <w:color w:val="000000"/>
        </w:rPr>
        <w:tab/>
      </w:r>
      <w:r w:rsidRPr="00E96304">
        <w:rPr>
          <w:rFonts w:ascii="Consolas" w:hAnsi="Consolas" w:cs="Consolas"/>
          <w:b/>
          <w:bCs/>
          <w:color w:val="7F0055"/>
        </w:rPr>
        <w:t>return</w:t>
      </w:r>
      <w:r w:rsidRPr="00E96304">
        <w:rPr>
          <w:rFonts w:ascii="Consolas" w:hAnsi="Consolas" w:cs="Consolas"/>
          <w:color w:val="000000"/>
        </w:rPr>
        <w:t xml:space="preserve"> </w:t>
      </w:r>
      <w:r w:rsidRPr="00E96304">
        <w:rPr>
          <w:rFonts w:ascii="Consolas" w:hAnsi="Consolas" w:cs="Consolas"/>
          <w:color w:val="2A00FF"/>
        </w:rPr>
        <w:t>"dummy.username"</w:t>
      </w:r>
      <w:r w:rsidRPr="00E96304">
        <w:rPr>
          <w:rFonts w:ascii="Consolas" w:hAnsi="Consolas" w:cs="Consolas"/>
          <w:color w:val="000000"/>
        </w:rPr>
        <w:t>;</w:t>
      </w:r>
    </w:p>
    <w:p w14:paraId="0C4CD447" w14:textId="7A9F5ECF" w:rsidR="00E96304" w:rsidRPr="00E96304" w:rsidRDefault="00E96304" w:rsidP="00E96304">
      <w:r w:rsidRPr="00E96304">
        <w:rPr>
          <w:rFonts w:ascii="Consolas" w:hAnsi="Consolas" w:cs="Consolas"/>
          <w:color w:val="000000"/>
        </w:rPr>
        <w:tab/>
        <w:t>}</w:t>
      </w:r>
    </w:p>
    <w:p w14:paraId="1F2B62C0" w14:textId="03B43EF3" w:rsidR="00020E6F" w:rsidRDefault="00E96304" w:rsidP="00020E6F">
      <w:r>
        <w:t>If we run the test again, we still get a null value:</w:t>
      </w:r>
    </w:p>
    <w:p w14:paraId="34DFB237" w14:textId="1018DEE1" w:rsidR="00E96304" w:rsidRDefault="0002694E" w:rsidP="00020E6F">
      <w:r>
        <w:rPr>
          <w:noProof/>
          <w:lang w:eastAsia="en-GB"/>
        </w:rPr>
        <w:drawing>
          <wp:inline distT="0" distB="0" distL="0" distR="0" wp14:anchorId="7760929C" wp14:editId="573E6797">
            <wp:extent cx="1632585" cy="65341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2585" cy="653415"/>
                    </a:xfrm>
                    <a:prstGeom prst="rect">
                      <a:avLst/>
                    </a:prstGeom>
                    <a:noFill/>
                    <a:ln>
                      <a:noFill/>
                    </a:ln>
                  </pic:spPr>
                </pic:pic>
              </a:graphicData>
            </a:graphic>
          </wp:inline>
        </w:drawing>
      </w:r>
    </w:p>
    <w:p w14:paraId="00D8DD74" w14:textId="6D5BCB70" w:rsidR="00E96304" w:rsidRDefault="00E96304" w:rsidP="00020E6F">
      <w:r>
        <w:t xml:space="preserve">So what’s going on here? Well, the answer is very simple. In a mock object, all code in all methods is ignored. So when we call a void method like setUsername() it does nothing. </w:t>
      </w:r>
    </w:p>
    <w:p w14:paraId="75986AF7" w14:textId="5B5CEF0C" w:rsidR="00E96304" w:rsidRDefault="00E96304" w:rsidP="00020E6F">
      <w:r>
        <w:t xml:space="preserve">When </w:t>
      </w:r>
      <w:r w:rsidR="002362F5">
        <w:t>we call a method with a</w:t>
      </w:r>
      <w:r>
        <w:t xml:space="preserve"> return type, it returns the default value for that return type. So as getUsername() returns a String, we get the default value of a String i.e. null. A method which returned an int would return 0 and a method returning a double would return 0.0.</w:t>
      </w:r>
    </w:p>
    <w:p w14:paraId="6EB35096" w14:textId="06194491" w:rsidR="00E96304" w:rsidRDefault="002362F5" w:rsidP="00020E6F">
      <w:r>
        <w:t>Right now you’d be justified in asking “how is any of this useful?”. If methods in mock objects only ever returned null or zero, they wouldn’t be very useful. In the next section, we’ll look at how to get mock object methods to return other values.</w:t>
      </w:r>
    </w:p>
    <w:p w14:paraId="1268193D" w14:textId="05730C2C" w:rsidR="002362F5" w:rsidRDefault="007373CE">
      <w:pPr>
        <w:spacing w:after="0" w:line="240" w:lineRule="auto"/>
      </w:pPr>
      <w:r>
        <w:t>Before moving on to the next section, delete the dummy test that we used in this section.</w:t>
      </w:r>
      <w:r w:rsidR="002362F5">
        <w:br w:type="page"/>
      </w:r>
    </w:p>
    <w:p w14:paraId="262BEF82" w14:textId="35BA5808" w:rsidR="002362F5" w:rsidRDefault="002362F5" w:rsidP="002362F5">
      <w:pPr>
        <w:pStyle w:val="Heading2"/>
      </w:pPr>
      <w:r>
        <w:lastRenderedPageBreak/>
        <w:t>Stubbing</w:t>
      </w:r>
    </w:p>
    <w:p w14:paraId="48CFF430" w14:textId="0880F70D" w:rsidR="002362F5" w:rsidRDefault="007373CE" w:rsidP="002362F5">
      <w:r>
        <w:t>In this section we’re going to look at how to hard code a variety of return values for our mock objects. This process is called stubbing and uses a Mockito method called ‘when’.</w:t>
      </w:r>
    </w:p>
    <w:p w14:paraId="057732B9" w14:textId="48579659" w:rsidR="007373CE" w:rsidRDefault="007373CE" w:rsidP="002362F5">
      <w:r>
        <w:t>Note that ‘when’ requires the same manual import as ‘verify’.</w:t>
      </w:r>
    </w:p>
    <w:p w14:paraId="632FA793" w14:textId="3A9F6389" w:rsidR="007373CE" w:rsidRDefault="007373CE" w:rsidP="002362F5">
      <w:r>
        <w:t>In our tests, when we call the getUser() method of our mockUserDatabaseAccess object with the argument “user.one” we want the method to return the mockUser1 object. If we call it with the argument “user.two”, we want it to return the mockUser2 object.</w:t>
      </w:r>
    </w:p>
    <w:p w14:paraId="0FBA4CC6" w14:textId="0892A0A5" w:rsidR="007373CE" w:rsidRDefault="007373CE" w:rsidP="002362F5">
      <w:r>
        <w:t>Right now, whether we call getUser() with “user.one” or “user.two” all we’re going to get back is null. Let’s change that now by using ‘when’.</w:t>
      </w:r>
    </w:p>
    <w:p w14:paraId="7C2992CF" w14:textId="32CC2C84" w:rsidR="007373CE" w:rsidRDefault="0091441D" w:rsidP="002362F5">
      <w:r>
        <w:t>Add the following code to the setup() method:</w:t>
      </w:r>
    </w:p>
    <w:p w14:paraId="6FE1A62C" w14:textId="2EFE69E0" w:rsidR="0091441D" w:rsidRPr="0091441D" w:rsidRDefault="0091441D" w:rsidP="0091441D">
      <w:pPr>
        <w:autoSpaceDE w:val="0"/>
        <w:autoSpaceDN w:val="0"/>
        <w:adjustRightInd w:val="0"/>
        <w:spacing w:after="0" w:line="240" w:lineRule="auto"/>
        <w:rPr>
          <w:rFonts w:ascii="Consolas" w:hAnsi="Consolas" w:cs="Consolas"/>
        </w:rPr>
      </w:pPr>
      <w:r w:rsidRPr="0091441D">
        <w:rPr>
          <w:rFonts w:ascii="Consolas" w:hAnsi="Consolas" w:cs="Consolas"/>
          <w:i/>
          <w:iCs/>
          <w:color w:val="000000"/>
        </w:rPr>
        <w:t>when</w:t>
      </w:r>
      <w:r w:rsidRPr="0091441D">
        <w:rPr>
          <w:rFonts w:ascii="Consolas" w:hAnsi="Consolas" w:cs="Consolas"/>
          <w:color w:val="000000"/>
        </w:rPr>
        <w:t>(</w:t>
      </w:r>
      <w:r w:rsidRPr="0091441D">
        <w:rPr>
          <w:rFonts w:ascii="Consolas" w:hAnsi="Consolas" w:cs="Consolas"/>
          <w:color w:val="0000C0"/>
        </w:rPr>
        <w:t>mockUserDatabaseAccess</w:t>
      </w:r>
      <w:r w:rsidRPr="0091441D">
        <w:rPr>
          <w:rFonts w:ascii="Consolas" w:hAnsi="Consolas" w:cs="Consolas"/>
          <w:color w:val="000000"/>
        </w:rPr>
        <w:t>.getUser(</w:t>
      </w:r>
      <w:r w:rsidRPr="0091441D">
        <w:rPr>
          <w:rFonts w:ascii="Consolas" w:hAnsi="Consolas" w:cs="Consolas"/>
          <w:color w:val="2A00FF"/>
        </w:rPr>
        <w:t>"user.one"</w:t>
      </w:r>
      <w:r w:rsidRPr="0091441D">
        <w:rPr>
          <w:rFonts w:ascii="Consolas" w:hAnsi="Consolas" w:cs="Consolas"/>
          <w:color w:val="000000"/>
        </w:rPr>
        <w:t>)).thenReturn(</w:t>
      </w:r>
      <w:r w:rsidRPr="0091441D">
        <w:rPr>
          <w:rFonts w:ascii="Consolas" w:hAnsi="Consolas" w:cs="Consolas"/>
          <w:color w:val="0000C0"/>
        </w:rPr>
        <w:t>mockUser1</w:t>
      </w:r>
      <w:r w:rsidRPr="0091441D">
        <w:rPr>
          <w:rFonts w:ascii="Consolas" w:hAnsi="Consolas" w:cs="Consolas"/>
          <w:color w:val="000000"/>
        </w:rPr>
        <w:t>);</w:t>
      </w:r>
    </w:p>
    <w:p w14:paraId="5DD49925" w14:textId="7364D532" w:rsidR="0091441D" w:rsidRDefault="0091441D" w:rsidP="0091441D">
      <w:pPr>
        <w:rPr>
          <w:rFonts w:ascii="Consolas" w:hAnsi="Consolas" w:cs="Consolas"/>
          <w:color w:val="000000"/>
        </w:rPr>
      </w:pPr>
      <w:r w:rsidRPr="0091441D">
        <w:rPr>
          <w:rFonts w:ascii="Consolas" w:hAnsi="Consolas" w:cs="Consolas"/>
          <w:i/>
          <w:iCs/>
          <w:color w:val="000000"/>
        </w:rPr>
        <w:t>when</w:t>
      </w:r>
      <w:r w:rsidRPr="0091441D">
        <w:rPr>
          <w:rFonts w:ascii="Consolas" w:hAnsi="Consolas" w:cs="Consolas"/>
          <w:color w:val="000000"/>
        </w:rPr>
        <w:t>(</w:t>
      </w:r>
      <w:r w:rsidRPr="0091441D">
        <w:rPr>
          <w:rFonts w:ascii="Consolas" w:hAnsi="Consolas" w:cs="Consolas"/>
          <w:color w:val="0000C0"/>
        </w:rPr>
        <w:t>mockUserDatabaseAccess</w:t>
      </w:r>
      <w:r w:rsidRPr="0091441D">
        <w:rPr>
          <w:rFonts w:ascii="Consolas" w:hAnsi="Consolas" w:cs="Consolas"/>
          <w:color w:val="000000"/>
        </w:rPr>
        <w:t>.getUser(</w:t>
      </w:r>
      <w:r w:rsidRPr="0091441D">
        <w:rPr>
          <w:rFonts w:ascii="Consolas" w:hAnsi="Consolas" w:cs="Consolas"/>
          <w:color w:val="2A00FF"/>
        </w:rPr>
        <w:t>"user.two"</w:t>
      </w:r>
      <w:r w:rsidRPr="0091441D">
        <w:rPr>
          <w:rFonts w:ascii="Consolas" w:hAnsi="Consolas" w:cs="Consolas"/>
          <w:color w:val="000000"/>
        </w:rPr>
        <w:t>)).thenReturn(</w:t>
      </w:r>
      <w:r w:rsidRPr="0091441D">
        <w:rPr>
          <w:rFonts w:ascii="Consolas" w:hAnsi="Consolas" w:cs="Consolas"/>
          <w:color w:val="0000C0"/>
        </w:rPr>
        <w:t>mockUser2</w:t>
      </w:r>
      <w:r w:rsidRPr="0091441D">
        <w:rPr>
          <w:rFonts w:ascii="Consolas" w:hAnsi="Consolas" w:cs="Consolas"/>
          <w:color w:val="000000"/>
        </w:rPr>
        <w:t>);</w:t>
      </w:r>
    </w:p>
    <w:p w14:paraId="7E53CF1A" w14:textId="09C1B607" w:rsidR="0091441D" w:rsidRDefault="0091441D" w:rsidP="0091441D">
      <w:r>
        <w:t xml:space="preserve">These two lines have hard coded return values for specific arguments fed into the getUser() method. </w:t>
      </w:r>
    </w:p>
    <w:p w14:paraId="6770DD31" w14:textId="368D4F6B" w:rsidR="0091441D" w:rsidRDefault="0091441D" w:rsidP="0091441D">
      <w:r>
        <w:t>If now if we call getUser() with either “user.one” or “user.two” it will return the object we want. If we were to call getUser() with another value e.g. “user.three”, it would still return null.</w:t>
      </w:r>
    </w:p>
    <w:p w14:paraId="662C7A0F" w14:textId="6B0C5EC7" w:rsidR="0091441D" w:rsidRDefault="0091441D" w:rsidP="0091441D">
      <w:r>
        <w:t>Let’s do the same thing for the mock User objects:</w:t>
      </w:r>
    </w:p>
    <w:p w14:paraId="3B87D639" w14:textId="1645E8C3" w:rsidR="0091441D" w:rsidRPr="0091441D" w:rsidRDefault="0091441D" w:rsidP="0091441D">
      <w:pPr>
        <w:autoSpaceDE w:val="0"/>
        <w:autoSpaceDN w:val="0"/>
        <w:adjustRightInd w:val="0"/>
        <w:spacing w:after="0" w:line="240" w:lineRule="auto"/>
        <w:rPr>
          <w:rFonts w:ascii="Consolas" w:hAnsi="Consolas" w:cs="Consolas"/>
        </w:rPr>
      </w:pPr>
      <w:r w:rsidRPr="0091441D">
        <w:rPr>
          <w:rFonts w:ascii="Consolas" w:hAnsi="Consolas" w:cs="Consolas"/>
          <w:i/>
          <w:iCs/>
          <w:color w:val="000000"/>
        </w:rPr>
        <w:t>when</w:t>
      </w:r>
      <w:r w:rsidRPr="0091441D">
        <w:rPr>
          <w:rFonts w:ascii="Consolas" w:hAnsi="Consolas" w:cs="Consolas"/>
          <w:color w:val="000000"/>
        </w:rPr>
        <w:t>(</w:t>
      </w:r>
      <w:r w:rsidRPr="0091441D">
        <w:rPr>
          <w:rFonts w:ascii="Consolas" w:hAnsi="Consolas" w:cs="Consolas"/>
          <w:color w:val="0000C0"/>
        </w:rPr>
        <w:t>mockUser1</w:t>
      </w:r>
      <w:r w:rsidRPr="0091441D">
        <w:rPr>
          <w:rFonts w:ascii="Consolas" w:hAnsi="Consolas" w:cs="Consolas"/>
          <w:color w:val="000000"/>
        </w:rPr>
        <w:t>.getUsername()).thenReturn(</w:t>
      </w:r>
      <w:r w:rsidRPr="0091441D">
        <w:rPr>
          <w:rFonts w:ascii="Consolas" w:hAnsi="Consolas" w:cs="Consolas"/>
          <w:color w:val="2A00FF"/>
        </w:rPr>
        <w:t>"user.one"</w:t>
      </w:r>
      <w:r w:rsidRPr="0091441D">
        <w:rPr>
          <w:rFonts w:ascii="Consolas" w:hAnsi="Consolas" w:cs="Consolas"/>
          <w:color w:val="000000"/>
        </w:rPr>
        <w:t>);</w:t>
      </w:r>
    </w:p>
    <w:p w14:paraId="65320DCA" w14:textId="67B428FC" w:rsidR="0091441D" w:rsidRPr="0091441D" w:rsidRDefault="0091441D" w:rsidP="0091441D">
      <w:pPr>
        <w:autoSpaceDE w:val="0"/>
        <w:autoSpaceDN w:val="0"/>
        <w:adjustRightInd w:val="0"/>
        <w:spacing w:after="0" w:line="240" w:lineRule="auto"/>
        <w:rPr>
          <w:rFonts w:ascii="Consolas" w:hAnsi="Consolas" w:cs="Consolas"/>
        </w:rPr>
      </w:pPr>
      <w:r w:rsidRPr="0091441D">
        <w:rPr>
          <w:rFonts w:ascii="Consolas" w:hAnsi="Consolas" w:cs="Consolas"/>
          <w:i/>
          <w:iCs/>
          <w:color w:val="000000"/>
        </w:rPr>
        <w:t>when</w:t>
      </w:r>
      <w:r w:rsidRPr="0091441D">
        <w:rPr>
          <w:rFonts w:ascii="Consolas" w:hAnsi="Consolas" w:cs="Consolas"/>
          <w:color w:val="000000"/>
        </w:rPr>
        <w:t>(</w:t>
      </w:r>
      <w:r w:rsidRPr="0091441D">
        <w:rPr>
          <w:rFonts w:ascii="Consolas" w:hAnsi="Consolas" w:cs="Consolas"/>
          <w:color w:val="0000C0"/>
        </w:rPr>
        <w:t>mockUser1</w:t>
      </w:r>
      <w:r w:rsidRPr="0091441D">
        <w:rPr>
          <w:rFonts w:ascii="Consolas" w:hAnsi="Consolas" w:cs="Consolas"/>
          <w:color w:val="000000"/>
        </w:rPr>
        <w:t>.getPassword()).thenReturn(</w:t>
      </w:r>
      <w:r w:rsidRPr="0091441D">
        <w:rPr>
          <w:rFonts w:ascii="Consolas" w:hAnsi="Consolas" w:cs="Consolas"/>
          <w:color w:val="2A00FF"/>
        </w:rPr>
        <w:t>"password1"</w:t>
      </w:r>
      <w:r w:rsidRPr="0091441D">
        <w:rPr>
          <w:rFonts w:ascii="Consolas" w:hAnsi="Consolas" w:cs="Consolas"/>
          <w:color w:val="000000"/>
        </w:rPr>
        <w:t>);</w:t>
      </w:r>
    </w:p>
    <w:p w14:paraId="4C47EA5B" w14:textId="4BB0149C" w:rsidR="0091441D" w:rsidRPr="0091441D" w:rsidRDefault="0091441D" w:rsidP="0091441D">
      <w:pPr>
        <w:autoSpaceDE w:val="0"/>
        <w:autoSpaceDN w:val="0"/>
        <w:adjustRightInd w:val="0"/>
        <w:spacing w:after="0" w:line="240" w:lineRule="auto"/>
        <w:rPr>
          <w:rFonts w:ascii="Consolas" w:hAnsi="Consolas" w:cs="Consolas"/>
        </w:rPr>
      </w:pPr>
      <w:r w:rsidRPr="0091441D">
        <w:rPr>
          <w:rFonts w:ascii="Consolas" w:hAnsi="Consolas" w:cs="Consolas"/>
          <w:i/>
          <w:iCs/>
          <w:color w:val="000000"/>
        </w:rPr>
        <w:t>when</w:t>
      </w:r>
      <w:r w:rsidRPr="0091441D">
        <w:rPr>
          <w:rFonts w:ascii="Consolas" w:hAnsi="Consolas" w:cs="Consolas"/>
          <w:color w:val="000000"/>
        </w:rPr>
        <w:t>(</w:t>
      </w:r>
      <w:r w:rsidRPr="0091441D">
        <w:rPr>
          <w:rFonts w:ascii="Consolas" w:hAnsi="Consolas" w:cs="Consolas"/>
          <w:color w:val="0000C0"/>
        </w:rPr>
        <w:t>mockUser2</w:t>
      </w:r>
      <w:r w:rsidRPr="0091441D">
        <w:rPr>
          <w:rFonts w:ascii="Consolas" w:hAnsi="Consolas" w:cs="Consolas"/>
          <w:color w:val="000000"/>
        </w:rPr>
        <w:t>.getUsername()).thenReturn(</w:t>
      </w:r>
      <w:r w:rsidRPr="0091441D">
        <w:rPr>
          <w:rFonts w:ascii="Consolas" w:hAnsi="Consolas" w:cs="Consolas"/>
          <w:color w:val="2A00FF"/>
        </w:rPr>
        <w:t>"user.two"</w:t>
      </w:r>
      <w:r w:rsidRPr="0091441D">
        <w:rPr>
          <w:rFonts w:ascii="Consolas" w:hAnsi="Consolas" w:cs="Consolas"/>
          <w:color w:val="000000"/>
        </w:rPr>
        <w:t>);</w:t>
      </w:r>
    </w:p>
    <w:p w14:paraId="549CDEF2" w14:textId="757D2D9C" w:rsidR="0091441D" w:rsidRDefault="0091441D" w:rsidP="0091441D">
      <w:pPr>
        <w:rPr>
          <w:rFonts w:ascii="Consolas" w:hAnsi="Consolas" w:cs="Consolas"/>
          <w:color w:val="000000"/>
        </w:rPr>
      </w:pPr>
      <w:r w:rsidRPr="0091441D">
        <w:rPr>
          <w:rFonts w:ascii="Consolas" w:hAnsi="Consolas" w:cs="Consolas"/>
          <w:i/>
          <w:iCs/>
          <w:color w:val="000000"/>
        </w:rPr>
        <w:t>when</w:t>
      </w:r>
      <w:r w:rsidRPr="0091441D">
        <w:rPr>
          <w:rFonts w:ascii="Consolas" w:hAnsi="Consolas" w:cs="Consolas"/>
          <w:color w:val="000000"/>
        </w:rPr>
        <w:t>(</w:t>
      </w:r>
      <w:r w:rsidRPr="0091441D">
        <w:rPr>
          <w:rFonts w:ascii="Consolas" w:hAnsi="Consolas" w:cs="Consolas"/>
          <w:color w:val="0000C0"/>
        </w:rPr>
        <w:t>mockUser2</w:t>
      </w:r>
      <w:r w:rsidRPr="0091441D">
        <w:rPr>
          <w:rFonts w:ascii="Consolas" w:hAnsi="Consolas" w:cs="Consolas"/>
          <w:color w:val="000000"/>
        </w:rPr>
        <w:t>.getPassword()).thenReturn(</w:t>
      </w:r>
      <w:r w:rsidRPr="0091441D">
        <w:rPr>
          <w:rFonts w:ascii="Consolas" w:hAnsi="Consolas" w:cs="Consolas"/>
          <w:color w:val="2A00FF"/>
        </w:rPr>
        <w:t>"password2"</w:t>
      </w:r>
      <w:r w:rsidRPr="0091441D">
        <w:rPr>
          <w:rFonts w:ascii="Consolas" w:hAnsi="Consolas" w:cs="Consolas"/>
          <w:color w:val="000000"/>
        </w:rPr>
        <w:t>);</w:t>
      </w:r>
    </w:p>
    <w:p w14:paraId="5E4BBE71" w14:textId="30241B36" w:rsidR="0091441D" w:rsidRDefault="0091441D" w:rsidP="0091441D">
      <w:r>
        <w:t>Notice that we’re only doing this for the getter methods. The setter methods are void, so there is no return value to hard code. In fact if you try using when with a setter method it will give you an error.</w:t>
      </w:r>
    </w:p>
    <w:p w14:paraId="7434AED8" w14:textId="24D489C0" w:rsidR="00A346C6" w:rsidRDefault="00394B36" w:rsidP="0091441D">
      <w:r>
        <w:t>We now have enough hard coded return values that we can start writing some more tes</w:t>
      </w:r>
      <w:r w:rsidR="00A346C6">
        <w:t xml:space="preserve">ts for our UserManager class. </w:t>
      </w:r>
    </w:p>
    <w:p w14:paraId="08B5504A" w14:textId="77777777" w:rsidR="00A346C6" w:rsidRDefault="00A346C6">
      <w:pPr>
        <w:spacing w:after="0" w:line="240" w:lineRule="auto"/>
      </w:pPr>
      <w:r>
        <w:br w:type="page"/>
      </w:r>
    </w:p>
    <w:p w14:paraId="253607C3" w14:textId="51B113D8" w:rsidR="0091441D" w:rsidRDefault="00A346C6" w:rsidP="00A346C6">
      <w:pPr>
        <w:pStyle w:val="Heading2"/>
      </w:pPr>
      <w:r>
        <w:lastRenderedPageBreak/>
        <w:t>Test 2 – Testing a return value with assertEquals</w:t>
      </w:r>
    </w:p>
    <w:p w14:paraId="11532874" w14:textId="3FC7DA18" w:rsidR="00A346C6" w:rsidRDefault="00A346C6" w:rsidP="00A346C6">
      <w:r>
        <w:t xml:space="preserve">In our next test, we’ll check that if a valid username and password are passed into the authenticate() method, the method will return true. </w:t>
      </w:r>
    </w:p>
    <w:p w14:paraId="428FCD92" w14:textId="45E7B12E" w:rsidR="001F25F7" w:rsidRPr="001F25F7" w:rsidRDefault="001F25F7" w:rsidP="001F25F7">
      <w:pPr>
        <w:autoSpaceDE w:val="0"/>
        <w:autoSpaceDN w:val="0"/>
        <w:adjustRightInd w:val="0"/>
        <w:spacing w:after="0" w:line="240" w:lineRule="auto"/>
        <w:rPr>
          <w:rFonts w:ascii="Consolas" w:hAnsi="Consolas" w:cs="Consolas"/>
        </w:rPr>
      </w:pPr>
      <w:r w:rsidRPr="001F25F7">
        <w:rPr>
          <w:rFonts w:ascii="Consolas" w:hAnsi="Consolas" w:cs="Consolas"/>
          <w:color w:val="646464"/>
        </w:rPr>
        <w:t>@Test</w:t>
      </w:r>
    </w:p>
    <w:p w14:paraId="21CE3F45" w14:textId="648514EA" w:rsidR="001F25F7" w:rsidRPr="001F25F7" w:rsidRDefault="001F25F7" w:rsidP="001F25F7">
      <w:pPr>
        <w:autoSpaceDE w:val="0"/>
        <w:autoSpaceDN w:val="0"/>
        <w:adjustRightInd w:val="0"/>
        <w:spacing w:after="0" w:line="240" w:lineRule="auto"/>
        <w:rPr>
          <w:rFonts w:ascii="Consolas" w:hAnsi="Consolas" w:cs="Consolas"/>
        </w:rPr>
      </w:pPr>
      <w:r w:rsidRPr="001F25F7">
        <w:rPr>
          <w:rFonts w:ascii="Consolas" w:hAnsi="Consolas" w:cs="Consolas"/>
          <w:b/>
          <w:bCs/>
          <w:color w:val="7F0055"/>
        </w:rPr>
        <w:t>void</w:t>
      </w:r>
      <w:r w:rsidRPr="001F25F7">
        <w:rPr>
          <w:rFonts w:ascii="Consolas" w:hAnsi="Consolas" w:cs="Consolas"/>
          <w:color w:val="000000"/>
        </w:rPr>
        <w:t xml:space="preserve"> test_authenticate_returnsTrue_whenUserOneAndPasswordOnePassedIn() {</w:t>
      </w:r>
    </w:p>
    <w:p w14:paraId="005DFCC2" w14:textId="608041BA" w:rsidR="001F25F7" w:rsidRPr="001F25F7" w:rsidRDefault="001F25F7" w:rsidP="001F25F7">
      <w:pPr>
        <w:autoSpaceDE w:val="0"/>
        <w:autoSpaceDN w:val="0"/>
        <w:adjustRightInd w:val="0"/>
        <w:spacing w:after="0" w:line="240" w:lineRule="auto"/>
        <w:rPr>
          <w:rFonts w:ascii="Consolas" w:hAnsi="Consolas" w:cs="Consolas"/>
        </w:rPr>
      </w:pPr>
      <w:r w:rsidRPr="001F25F7">
        <w:rPr>
          <w:rFonts w:ascii="Consolas" w:hAnsi="Consolas" w:cs="Consolas"/>
          <w:color w:val="000000"/>
        </w:rPr>
        <w:tab/>
      </w:r>
      <w:r w:rsidRPr="001F25F7">
        <w:rPr>
          <w:rFonts w:ascii="Consolas" w:hAnsi="Consolas" w:cs="Consolas"/>
          <w:b/>
          <w:bCs/>
          <w:color w:val="7F0055"/>
        </w:rPr>
        <w:t>boolean</w:t>
      </w:r>
      <w:r w:rsidRPr="001F25F7">
        <w:rPr>
          <w:rFonts w:ascii="Consolas" w:hAnsi="Consolas" w:cs="Consolas"/>
          <w:color w:val="000000"/>
        </w:rPr>
        <w:t xml:space="preserve"> </w:t>
      </w:r>
      <w:r w:rsidRPr="001F25F7">
        <w:rPr>
          <w:rFonts w:ascii="Consolas" w:hAnsi="Consolas" w:cs="Consolas"/>
          <w:color w:val="6A3E3E"/>
        </w:rPr>
        <w:t>authenticated</w:t>
      </w:r>
      <w:r w:rsidRPr="001F25F7">
        <w:rPr>
          <w:rFonts w:ascii="Consolas" w:hAnsi="Consolas" w:cs="Consolas"/>
          <w:color w:val="000000"/>
        </w:rPr>
        <w:t xml:space="preserve"> = </w:t>
      </w:r>
      <w:r w:rsidRPr="001F25F7">
        <w:rPr>
          <w:rFonts w:ascii="Consolas" w:hAnsi="Consolas" w:cs="Consolas"/>
          <w:color w:val="0000C0"/>
        </w:rPr>
        <w:t>userManager</w:t>
      </w:r>
      <w:r w:rsidRPr="001F25F7">
        <w:rPr>
          <w:rFonts w:ascii="Consolas" w:hAnsi="Consolas" w:cs="Consolas"/>
          <w:color w:val="000000"/>
        </w:rPr>
        <w:t>.authenticate(</w:t>
      </w:r>
      <w:r w:rsidRPr="001F25F7">
        <w:rPr>
          <w:rFonts w:ascii="Consolas" w:hAnsi="Consolas" w:cs="Consolas"/>
          <w:color w:val="2A00FF"/>
        </w:rPr>
        <w:t>"user.one"</w:t>
      </w:r>
      <w:r w:rsidRPr="001F25F7">
        <w:rPr>
          <w:rFonts w:ascii="Consolas" w:hAnsi="Consolas" w:cs="Consolas"/>
          <w:color w:val="000000"/>
        </w:rPr>
        <w:t>,</w:t>
      </w:r>
      <w:r w:rsidRPr="001F25F7">
        <w:rPr>
          <w:rFonts w:ascii="Consolas" w:hAnsi="Consolas" w:cs="Consolas"/>
          <w:color w:val="2A00FF"/>
        </w:rPr>
        <w:t>"password1"</w:t>
      </w:r>
      <w:r w:rsidRPr="001F25F7">
        <w:rPr>
          <w:rFonts w:ascii="Consolas" w:hAnsi="Consolas" w:cs="Consolas"/>
          <w:color w:val="000000"/>
        </w:rPr>
        <w:t>);</w:t>
      </w:r>
    </w:p>
    <w:p w14:paraId="30B644EB" w14:textId="33666BEA" w:rsidR="001F25F7" w:rsidRPr="001F25F7" w:rsidRDefault="001F25F7" w:rsidP="001F25F7">
      <w:pPr>
        <w:autoSpaceDE w:val="0"/>
        <w:autoSpaceDN w:val="0"/>
        <w:adjustRightInd w:val="0"/>
        <w:spacing w:after="0" w:line="240" w:lineRule="auto"/>
        <w:rPr>
          <w:rFonts w:ascii="Consolas" w:hAnsi="Consolas" w:cs="Consolas"/>
        </w:rPr>
      </w:pPr>
      <w:r w:rsidRPr="001F25F7">
        <w:rPr>
          <w:rFonts w:ascii="Consolas" w:hAnsi="Consolas" w:cs="Consolas"/>
          <w:color w:val="000000"/>
        </w:rPr>
        <w:tab/>
      </w:r>
      <w:r w:rsidRPr="001F25F7">
        <w:rPr>
          <w:rFonts w:ascii="Consolas" w:hAnsi="Consolas" w:cs="Consolas"/>
          <w:i/>
          <w:iCs/>
          <w:color w:val="000000"/>
        </w:rPr>
        <w:t>assertTrue</w:t>
      </w:r>
      <w:r w:rsidRPr="001F25F7">
        <w:rPr>
          <w:rFonts w:ascii="Consolas" w:hAnsi="Consolas" w:cs="Consolas"/>
          <w:color w:val="000000"/>
        </w:rPr>
        <w:t>(</w:t>
      </w:r>
      <w:r w:rsidRPr="001F25F7">
        <w:rPr>
          <w:rFonts w:ascii="Consolas" w:hAnsi="Consolas" w:cs="Consolas"/>
          <w:color w:val="6A3E3E"/>
        </w:rPr>
        <w:t>authenticated</w:t>
      </w:r>
      <w:r w:rsidRPr="001F25F7">
        <w:rPr>
          <w:rFonts w:ascii="Consolas" w:hAnsi="Consolas" w:cs="Consolas"/>
          <w:color w:val="000000"/>
        </w:rPr>
        <w:t>);</w:t>
      </w:r>
    </w:p>
    <w:p w14:paraId="0C236BB5" w14:textId="7B46C6B2" w:rsidR="001F25F7" w:rsidRPr="001F25F7" w:rsidRDefault="001F25F7" w:rsidP="001F25F7">
      <w:r w:rsidRPr="001F25F7">
        <w:rPr>
          <w:rFonts w:ascii="Consolas" w:hAnsi="Consolas" w:cs="Consolas"/>
          <w:color w:val="000000"/>
        </w:rPr>
        <w:t>}</w:t>
      </w:r>
      <w:r w:rsidRPr="001F25F7">
        <w:t xml:space="preserve"> </w:t>
      </w:r>
    </w:p>
    <w:p w14:paraId="33BEDC4C" w14:textId="4FF3C32C" w:rsidR="00394B36" w:rsidRDefault="00A346C6" w:rsidP="001F25F7">
      <w:r>
        <w:t xml:space="preserve">Notice that this is a very simple test which focuses on the ‘act’ and ‘assert’ stages. </w:t>
      </w:r>
      <w:r w:rsidR="00357F58">
        <w:t>Following our stubbing in the setup method, there is no more need to mention Mockito in this test or any of our further tests.</w:t>
      </w:r>
    </w:p>
    <w:p w14:paraId="55934B5F" w14:textId="247753D7" w:rsidR="00357F58" w:rsidRDefault="00357F58" w:rsidP="001F25F7">
      <w:r>
        <w:t xml:space="preserve">When we run the test it will fail as the authenticate() method is hard coded to return false. </w:t>
      </w:r>
    </w:p>
    <w:p w14:paraId="51DF6FA8" w14:textId="6C94838A" w:rsidR="00357F58" w:rsidRDefault="00C432F2" w:rsidP="001F25F7">
      <w:r>
        <w:t>Right now, we’re not going to write the code to make the test pass. We’ll save this until we’ve written all the tests.</w:t>
      </w:r>
    </w:p>
    <w:p w14:paraId="18873EAB" w14:textId="66F0BA0A" w:rsidR="00C432F2" w:rsidRDefault="00C432F2" w:rsidP="00C432F2">
      <w:pPr>
        <w:pStyle w:val="Heading2"/>
      </w:pPr>
      <w:r>
        <w:t>Further tests</w:t>
      </w:r>
    </w:p>
    <w:p w14:paraId="66110970" w14:textId="14D305B9" w:rsidR="00DD120D" w:rsidRDefault="00C432F2" w:rsidP="00C432F2">
      <w:r>
        <w:t xml:space="preserve">The previous test could easily be passed simply by hardcoding the return statement to true. This wouldn’t be very helpful. </w:t>
      </w:r>
      <w:r w:rsidR="00DD120D">
        <w:t>We need a few more tests to guarantee that the code will behave exactly as we want it to.</w:t>
      </w:r>
    </w:p>
    <w:p w14:paraId="7E8F5774" w14:textId="7F797FDB" w:rsidR="00DD120D" w:rsidRDefault="00DD120D" w:rsidP="00C432F2">
      <w:r>
        <w:t>Add the following 5 tests:</w:t>
      </w:r>
    </w:p>
    <w:p w14:paraId="173E1C88" w14:textId="2F88A966"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646464"/>
        </w:rPr>
        <w:t>@Test</w:t>
      </w:r>
    </w:p>
    <w:p w14:paraId="44D942D5" w14:textId="28D77889"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b/>
          <w:bCs/>
          <w:color w:val="7F0055"/>
        </w:rPr>
        <w:t>void</w:t>
      </w:r>
      <w:r w:rsidRPr="00DD120D">
        <w:rPr>
          <w:rFonts w:ascii="Consolas" w:hAnsi="Consolas" w:cs="Consolas"/>
          <w:color w:val="000000"/>
        </w:rPr>
        <w:t xml:space="preserve"> test_authenticate_returnsFalse_whenUserOneAndPasswordTwoPassedIn() {</w:t>
      </w:r>
    </w:p>
    <w:p w14:paraId="5DE5AC69" w14:textId="6D37E85F"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r w:rsidRPr="00DD120D">
        <w:rPr>
          <w:rFonts w:ascii="Consolas" w:hAnsi="Consolas" w:cs="Consolas"/>
          <w:b/>
          <w:bCs/>
          <w:color w:val="7F0055"/>
        </w:rPr>
        <w:t>boolean</w:t>
      </w:r>
      <w:r w:rsidRPr="00DD120D">
        <w:rPr>
          <w:rFonts w:ascii="Consolas" w:hAnsi="Consolas" w:cs="Consolas"/>
          <w:color w:val="000000"/>
        </w:rPr>
        <w:t xml:space="preserve"> </w:t>
      </w:r>
      <w:r w:rsidRPr="00DD120D">
        <w:rPr>
          <w:rFonts w:ascii="Consolas" w:hAnsi="Consolas" w:cs="Consolas"/>
          <w:color w:val="6A3E3E"/>
        </w:rPr>
        <w:t>authenticated</w:t>
      </w:r>
      <w:r w:rsidRPr="00DD120D">
        <w:rPr>
          <w:rFonts w:ascii="Consolas" w:hAnsi="Consolas" w:cs="Consolas"/>
          <w:color w:val="000000"/>
        </w:rPr>
        <w:t xml:space="preserve"> = </w:t>
      </w:r>
      <w:r w:rsidRPr="00DD120D">
        <w:rPr>
          <w:rFonts w:ascii="Consolas" w:hAnsi="Consolas" w:cs="Consolas"/>
          <w:color w:val="0000C0"/>
        </w:rPr>
        <w:t>userManager</w:t>
      </w:r>
      <w:r w:rsidRPr="00DD120D">
        <w:rPr>
          <w:rFonts w:ascii="Consolas" w:hAnsi="Consolas" w:cs="Consolas"/>
          <w:color w:val="000000"/>
        </w:rPr>
        <w:t>.authenticate(</w:t>
      </w:r>
      <w:r w:rsidRPr="00DD120D">
        <w:rPr>
          <w:rFonts w:ascii="Consolas" w:hAnsi="Consolas" w:cs="Consolas"/>
          <w:color w:val="2A00FF"/>
        </w:rPr>
        <w:t>"user.one"</w:t>
      </w:r>
      <w:r w:rsidRPr="00DD120D">
        <w:rPr>
          <w:rFonts w:ascii="Consolas" w:hAnsi="Consolas" w:cs="Consolas"/>
          <w:color w:val="000000"/>
        </w:rPr>
        <w:t>,</w:t>
      </w:r>
      <w:r w:rsidRPr="00DD120D">
        <w:rPr>
          <w:rFonts w:ascii="Consolas" w:hAnsi="Consolas" w:cs="Consolas"/>
          <w:color w:val="2A00FF"/>
        </w:rPr>
        <w:t>"password2"</w:t>
      </w:r>
      <w:r w:rsidRPr="00DD120D">
        <w:rPr>
          <w:rFonts w:ascii="Consolas" w:hAnsi="Consolas" w:cs="Consolas"/>
          <w:color w:val="000000"/>
        </w:rPr>
        <w:t>);</w:t>
      </w:r>
    </w:p>
    <w:p w14:paraId="4F14197A" w14:textId="14DA8517"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r w:rsidRPr="00DD120D">
        <w:rPr>
          <w:rFonts w:ascii="Consolas" w:hAnsi="Consolas" w:cs="Consolas"/>
          <w:i/>
          <w:iCs/>
          <w:color w:val="000000"/>
        </w:rPr>
        <w:t>assertFalse</w:t>
      </w:r>
      <w:r w:rsidRPr="00DD120D">
        <w:rPr>
          <w:rFonts w:ascii="Consolas" w:hAnsi="Consolas" w:cs="Consolas"/>
          <w:color w:val="000000"/>
        </w:rPr>
        <w:t>(</w:t>
      </w:r>
      <w:r w:rsidRPr="00DD120D">
        <w:rPr>
          <w:rFonts w:ascii="Consolas" w:hAnsi="Consolas" w:cs="Consolas"/>
          <w:color w:val="6A3E3E"/>
        </w:rPr>
        <w:t>authenticated</w:t>
      </w:r>
      <w:r w:rsidRPr="00DD120D">
        <w:rPr>
          <w:rFonts w:ascii="Consolas" w:hAnsi="Consolas" w:cs="Consolas"/>
          <w:color w:val="000000"/>
        </w:rPr>
        <w:t>);</w:t>
      </w:r>
    </w:p>
    <w:p w14:paraId="51223549" w14:textId="1E309182"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w:t>
      </w:r>
    </w:p>
    <w:p w14:paraId="286314CD" w14:textId="77777777"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p>
    <w:p w14:paraId="7C21C9CC" w14:textId="484AED03"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646464"/>
        </w:rPr>
        <w:t>@Test</w:t>
      </w:r>
    </w:p>
    <w:p w14:paraId="37478255" w14:textId="7D735C2F"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b/>
          <w:bCs/>
          <w:color w:val="7F0055"/>
        </w:rPr>
        <w:t>void</w:t>
      </w:r>
      <w:r w:rsidRPr="00DD120D">
        <w:rPr>
          <w:rFonts w:ascii="Consolas" w:hAnsi="Consolas" w:cs="Consolas"/>
          <w:color w:val="000000"/>
        </w:rPr>
        <w:t xml:space="preserve"> test_authenticate_returnsTrue_whenUserTwoAndPasswordTwoPassedIn() {</w:t>
      </w:r>
    </w:p>
    <w:p w14:paraId="4D5FCE05" w14:textId="4DA47DF2"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r w:rsidRPr="00DD120D">
        <w:rPr>
          <w:rFonts w:ascii="Consolas" w:hAnsi="Consolas" w:cs="Consolas"/>
          <w:b/>
          <w:bCs/>
          <w:color w:val="7F0055"/>
        </w:rPr>
        <w:t>boolean</w:t>
      </w:r>
      <w:r w:rsidRPr="00DD120D">
        <w:rPr>
          <w:rFonts w:ascii="Consolas" w:hAnsi="Consolas" w:cs="Consolas"/>
          <w:color w:val="000000"/>
        </w:rPr>
        <w:t xml:space="preserve"> </w:t>
      </w:r>
      <w:r w:rsidRPr="00DD120D">
        <w:rPr>
          <w:rFonts w:ascii="Consolas" w:hAnsi="Consolas" w:cs="Consolas"/>
          <w:color w:val="6A3E3E"/>
        </w:rPr>
        <w:t>authenticated</w:t>
      </w:r>
      <w:r w:rsidRPr="00DD120D">
        <w:rPr>
          <w:rFonts w:ascii="Consolas" w:hAnsi="Consolas" w:cs="Consolas"/>
          <w:color w:val="000000"/>
        </w:rPr>
        <w:t xml:space="preserve"> = </w:t>
      </w:r>
      <w:r w:rsidRPr="00DD120D">
        <w:rPr>
          <w:rFonts w:ascii="Consolas" w:hAnsi="Consolas" w:cs="Consolas"/>
          <w:color w:val="0000C0"/>
        </w:rPr>
        <w:t>userManager</w:t>
      </w:r>
      <w:r w:rsidRPr="00DD120D">
        <w:rPr>
          <w:rFonts w:ascii="Consolas" w:hAnsi="Consolas" w:cs="Consolas"/>
          <w:color w:val="000000"/>
        </w:rPr>
        <w:t>.authenticate(</w:t>
      </w:r>
      <w:r w:rsidRPr="00DD120D">
        <w:rPr>
          <w:rFonts w:ascii="Consolas" w:hAnsi="Consolas" w:cs="Consolas"/>
          <w:color w:val="2A00FF"/>
        </w:rPr>
        <w:t>"user.two"</w:t>
      </w:r>
      <w:r w:rsidRPr="00DD120D">
        <w:rPr>
          <w:rFonts w:ascii="Consolas" w:hAnsi="Consolas" w:cs="Consolas"/>
          <w:color w:val="000000"/>
        </w:rPr>
        <w:t>,</w:t>
      </w:r>
      <w:r w:rsidRPr="00DD120D">
        <w:rPr>
          <w:rFonts w:ascii="Consolas" w:hAnsi="Consolas" w:cs="Consolas"/>
          <w:color w:val="2A00FF"/>
        </w:rPr>
        <w:t>"password2"</w:t>
      </w:r>
      <w:r w:rsidRPr="00DD120D">
        <w:rPr>
          <w:rFonts w:ascii="Consolas" w:hAnsi="Consolas" w:cs="Consolas"/>
          <w:color w:val="000000"/>
        </w:rPr>
        <w:t>);</w:t>
      </w:r>
    </w:p>
    <w:p w14:paraId="6F6F792B" w14:textId="3A8084F5"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r w:rsidRPr="00DD120D">
        <w:rPr>
          <w:rFonts w:ascii="Consolas" w:hAnsi="Consolas" w:cs="Consolas"/>
          <w:i/>
          <w:iCs/>
          <w:color w:val="000000"/>
        </w:rPr>
        <w:t>assertTrue</w:t>
      </w:r>
      <w:r w:rsidRPr="00DD120D">
        <w:rPr>
          <w:rFonts w:ascii="Consolas" w:hAnsi="Consolas" w:cs="Consolas"/>
          <w:color w:val="000000"/>
        </w:rPr>
        <w:t>(</w:t>
      </w:r>
      <w:r w:rsidRPr="00DD120D">
        <w:rPr>
          <w:rFonts w:ascii="Consolas" w:hAnsi="Consolas" w:cs="Consolas"/>
          <w:color w:val="6A3E3E"/>
        </w:rPr>
        <w:t>authenticated</w:t>
      </w:r>
      <w:r w:rsidRPr="00DD120D">
        <w:rPr>
          <w:rFonts w:ascii="Consolas" w:hAnsi="Consolas" w:cs="Consolas"/>
          <w:color w:val="000000"/>
        </w:rPr>
        <w:t>);</w:t>
      </w:r>
    </w:p>
    <w:p w14:paraId="22886148" w14:textId="6F796EE3"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w:t>
      </w:r>
    </w:p>
    <w:p w14:paraId="6508C7F8" w14:textId="77777777"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p>
    <w:p w14:paraId="1CEC5382" w14:textId="209FEA09"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646464"/>
        </w:rPr>
        <w:t>@Test</w:t>
      </w:r>
    </w:p>
    <w:p w14:paraId="314C509C" w14:textId="31E22094"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b/>
          <w:bCs/>
          <w:color w:val="7F0055"/>
        </w:rPr>
        <w:t>void</w:t>
      </w:r>
      <w:r w:rsidRPr="00DD120D">
        <w:rPr>
          <w:rFonts w:ascii="Consolas" w:hAnsi="Consolas" w:cs="Consolas"/>
          <w:color w:val="000000"/>
        </w:rPr>
        <w:t xml:space="preserve"> test_authenticate_returnsFalse_whenUserTwoAndPasswordOnePassedIn() {</w:t>
      </w:r>
    </w:p>
    <w:p w14:paraId="57BD34DB" w14:textId="4B08A847"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r w:rsidRPr="00DD120D">
        <w:rPr>
          <w:rFonts w:ascii="Consolas" w:hAnsi="Consolas" w:cs="Consolas"/>
          <w:b/>
          <w:bCs/>
          <w:color w:val="7F0055"/>
        </w:rPr>
        <w:t>boolean</w:t>
      </w:r>
      <w:r w:rsidRPr="00DD120D">
        <w:rPr>
          <w:rFonts w:ascii="Consolas" w:hAnsi="Consolas" w:cs="Consolas"/>
          <w:color w:val="000000"/>
        </w:rPr>
        <w:t xml:space="preserve"> </w:t>
      </w:r>
      <w:r w:rsidRPr="00DD120D">
        <w:rPr>
          <w:rFonts w:ascii="Consolas" w:hAnsi="Consolas" w:cs="Consolas"/>
          <w:color w:val="6A3E3E"/>
        </w:rPr>
        <w:t>authenticated</w:t>
      </w:r>
      <w:r w:rsidRPr="00DD120D">
        <w:rPr>
          <w:rFonts w:ascii="Consolas" w:hAnsi="Consolas" w:cs="Consolas"/>
          <w:color w:val="000000"/>
        </w:rPr>
        <w:t xml:space="preserve"> = </w:t>
      </w:r>
      <w:r w:rsidRPr="00DD120D">
        <w:rPr>
          <w:rFonts w:ascii="Consolas" w:hAnsi="Consolas" w:cs="Consolas"/>
          <w:color w:val="0000C0"/>
        </w:rPr>
        <w:t>userManager</w:t>
      </w:r>
      <w:r w:rsidRPr="00DD120D">
        <w:rPr>
          <w:rFonts w:ascii="Consolas" w:hAnsi="Consolas" w:cs="Consolas"/>
          <w:color w:val="000000"/>
        </w:rPr>
        <w:t>.authenticate(</w:t>
      </w:r>
      <w:r w:rsidRPr="00DD120D">
        <w:rPr>
          <w:rFonts w:ascii="Consolas" w:hAnsi="Consolas" w:cs="Consolas"/>
          <w:color w:val="2A00FF"/>
        </w:rPr>
        <w:t>"user.two"</w:t>
      </w:r>
      <w:r w:rsidRPr="00DD120D">
        <w:rPr>
          <w:rFonts w:ascii="Consolas" w:hAnsi="Consolas" w:cs="Consolas"/>
          <w:color w:val="000000"/>
        </w:rPr>
        <w:t>,</w:t>
      </w:r>
      <w:r w:rsidRPr="00DD120D">
        <w:rPr>
          <w:rFonts w:ascii="Consolas" w:hAnsi="Consolas" w:cs="Consolas"/>
          <w:color w:val="2A00FF"/>
        </w:rPr>
        <w:t>"password1"</w:t>
      </w:r>
      <w:r w:rsidRPr="00DD120D">
        <w:rPr>
          <w:rFonts w:ascii="Consolas" w:hAnsi="Consolas" w:cs="Consolas"/>
          <w:color w:val="000000"/>
        </w:rPr>
        <w:t>);</w:t>
      </w:r>
    </w:p>
    <w:p w14:paraId="10A19AA4" w14:textId="262C95D2"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r w:rsidRPr="00DD120D">
        <w:rPr>
          <w:rFonts w:ascii="Consolas" w:hAnsi="Consolas" w:cs="Consolas"/>
          <w:i/>
          <w:iCs/>
          <w:color w:val="000000"/>
        </w:rPr>
        <w:t>assertFalse</w:t>
      </w:r>
      <w:r w:rsidRPr="00DD120D">
        <w:rPr>
          <w:rFonts w:ascii="Consolas" w:hAnsi="Consolas" w:cs="Consolas"/>
          <w:color w:val="000000"/>
        </w:rPr>
        <w:t>(</w:t>
      </w:r>
      <w:r w:rsidRPr="00DD120D">
        <w:rPr>
          <w:rFonts w:ascii="Consolas" w:hAnsi="Consolas" w:cs="Consolas"/>
          <w:color w:val="6A3E3E"/>
        </w:rPr>
        <w:t>authenticated</w:t>
      </w:r>
      <w:r w:rsidRPr="00DD120D">
        <w:rPr>
          <w:rFonts w:ascii="Consolas" w:hAnsi="Consolas" w:cs="Consolas"/>
          <w:color w:val="000000"/>
        </w:rPr>
        <w:t>);</w:t>
      </w:r>
    </w:p>
    <w:p w14:paraId="22B63A54" w14:textId="177C4D98"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w:t>
      </w:r>
    </w:p>
    <w:p w14:paraId="43E87D8F" w14:textId="77777777"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p>
    <w:p w14:paraId="4925B702" w14:textId="16B96B75"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646464"/>
        </w:rPr>
        <w:t>@Test</w:t>
      </w:r>
    </w:p>
    <w:p w14:paraId="46EA9C52" w14:textId="625C138F"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b/>
          <w:bCs/>
          <w:color w:val="7F0055"/>
        </w:rPr>
        <w:t>void</w:t>
      </w:r>
      <w:r w:rsidRPr="00DD120D">
        <w:rPr>
          <w:rFonts w:ascii="Consolas" w:hAnsi="Consolas" w:cs="Consolas"/>
          <w:color w:val="000000"/>
        </w:rPr>
        <w:t xml:space="preserve"> test_authenticate_returnsFalse_whenUserThreeAndPasswordOnePassedIn() {</w:t>
      </w:r>
    </w:p>
    <w:p w14:paraId="317BD267" w14:textId="01674DAA"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r w:rsidRPr="00DD120D">
        <w:rPr>
          <w:rFonts w:ascii="Consolas" w:hAnsi="Consolas" w:cs="Consolas"/>
          <w:b/>
          <w:bCs/>
          <w:color w:val="7F0055"/>
        </w:rPr>
        <w:t>boolean</w:t>
      </w:r>
      <w:r w:rsidRPr="00DD120D">
        <w:rPr>
          <w:rFonts w:ascii="Consolas" w:hAnsi="Consolas" w:cs="Consolas"/>
          <w:color w:val="000000"/>
        </w:rPr>
        <w:t xml:space="preserve"> </w:t>
      </w:r>
      <w:r w:rsidRPr="00DD120D">
        <w:rPr>
          <w:rFonts w:ascii="Consolas" w:hAnsi="Consolas" w:cs="Consolas"/>
          <w:color w:val="6A3E3E"/>
        </w:rPr>
        <w:t>authenticated</w:t>
      </w:r>
      <w:r w:rsidRPr="00DD120D">
        <w:rPr>
          <w:rFonts w:ascii="Consolas" w:hAnsi="Consolas" w:cs="Consolas"/>
          <w:color w:val="000000"/>
        </w:rPr>
        <w:t xml:space="preserve"> = </w:t>
      </w:r>
      <w:r w:rsidRPr="00DD120D">
        <w:rPr>
          <w:rFonts w:ascii="Consolas" w:hAnsi="Consolas" w:cs="Consolas"/>
          <w:color w:val="0000C0"/>
        </w:rPr>
        <w:t>userManager</w:t>
      </w:r>
      <w:r w:rsidRPr="00DD120D">
        <w:rPr>
          <w:rFonts w:ascii="Consolas" w:hAnsi="Consolas" w:cs="Consolas"/>
          <w:color w:val="000000"/>
        </w:rPr>
        <w:t>.authenticate(</w:t>
      </w:r>
      <w:r w:rsidRPr="00DD120D">
        <w:rPr>
          <w:rFonts w:ascii="Consolas" w:hAnsi="Consolas" w:cs="Consolas"/>
          <w:color w:val="2A00FF"/>
        </w:rPr>
        <w:t>"user.three"</w:t>
      </w:r>
      <w:r w:rsidRPr="00DD120D">
        <w:rPr>
          <w:rFonts w:ascii="Consolas" w:hAnsi="Consolas" w:cs="Consolas"/>
          <w:color w:val="000000"/>
        </w:rPr>
        <w:t>,</w:t>
      </w:r>
      <w:r w:rsidRPr="00DD120D">
        <w:rPr>
          <w:rFonts w:ascii="Consolas" w:hAnsi="Consolas" w:cs="Consolas"/>
          <w:color w:val="2A00FF"/>
        </w:rPr>
        <w:t>"password1"</w:t>
      </w:r>
      <w:r w:rsidRPr="00DD120D">
        <w:rPr>
          <w:rFonts w:ascii="Consolas" w:hAnsi="Consolas" w:cs="Consolas"/>
          <w:color w:val="000000"/>
        </w:rPr>
        <w:t>);</w:t>
      </w:r>
    </w:p>
    <w:p w14:paraId="7643805F" w14:textId="731B17C5" w:rsidR="00DD120D" w:rsidRPr="00DD120D" w:rsidRDefault="00DD120D" w:rsidP="00DD120D">
      <w:pPr>
        <w:autoSpaceDE w:val="0"/>
        <w:autoSpaceDN w:val="0"/>
        <w:adjustRightInd w:val="0"/>
        <w:spacing w:after="0" w:line="240" w:lineRule="auto"/>
        <w:rPr>
          <w:rFonts w:ascii="Consolas" w:hAnsi="Consolas" w:cs="Consolas"/>
        </w:rPr>
      </w:pPr>
      <w:r w:rsidRPr="00DD120D">
        <w:rPr>
          <w:rFonts w:ascii="Consolas" w:hAnsi="Consolas" w:cs="Consolas"/>
          <w:color w:val="000000"/>
        </w:rPr>
        <w:tab/>
      </w:r>
      <w:r w:rsidRPr="00DD120D">
        <w:rPr>
          <w:rFonts w:ascii="Consolas" w:hAnsi="Consolas" w:cs="Consolas"/>
          <w:i/>
          <w:iCs/>
          <w:color w:val="000000"/>
        </w:rPr>
        <w:t>assertFalse</w:t>
      </w:r>
      <w:r w:rsidRPr="00DD120D">
        <w:rPr>
          <w:rFonts w:ascii="Consolas" w:hAnsi="Consolas" w:cs="Consolas"/>
          <w:color w:val="000000"/>
        </w:rPr>
        <w:t>(</w:t>
      </w:r>
      <w:r w:rsidRPr="00DD120D">
        <w:rPr>
          <w:rFonts w:ascii="Consolas" w:hAnsi="Consolas" w:cs="Consolas"/>
          <w:color w:val="6A3E3E"/>
        </w:rPr>
        <w:t>authenticated</w:t>
      </w:r>
      <w:r w:rsidRPr="00DD120D">
        <w:rPr>
          <w:rFonts w:ascii="Consolas" w:hAnsi="Consolas" w:cs="Consolas"/>
          <w:color w:val="000000"/>
        </w:rPr>
        <w:t>);</w:t>
      </w:r>
    </w:p>
    <w:p w14:paraId="732ADF67" w14:textId="716BD66D" w:rsidR="00DD120D" w:rsidRPr="00DD120D" w:rsidRDefault="00DD120D" w:rsidP="00DD120D">
      <w:r w:rsidRPr="00DD120D">
        <w:rPr>
          <w:rFonts w:ascii="Consolas" w:hAnsi="Consolas" w:cs="Consolas"/>
          <w:color w:val="000000"/>
        </w:rPr>
        <w:t>}</w:t>
      </w:r>
    </w:p>
    <w:p w14:paraId="21C7DDD9" w14:textId="415B8FA6" w:rsidR="001F25F7" w:rsidRDefault="00DD120D" w:rsidP="001F25F7">
      <w:r>
        <w:lastRenderedPageBreak/>
        <w:t>When you run the tests, you’ll notice that all the tests with assertTrue fail and all the tests with asssertFalse pass. This is because the</w:t>
      </w:r>
      <w:r w:rsidR="00D62D18">
        <w:t xml:space="preserve"> authenticate()</w:t>
      </w:r>
      <w:r>
        <w:t xml:space="preserve"> method is hard coded to return false. This is not a problem. When you’re testing a method which returns a boolean, this will always happen.  </w:t>
      </w:r>
    </w:p>
    <w:p w14:paraId="7377CFE6" w14:textId="454AAF91" w:rsidR="00DD120D" w:rsidRDefault="00DD120D" w:rsidP="001F25F7">
      <w:r>
        <w:t>Let’s write the code to pass all the tests:</w:t>
      </w:r>
    </w:p>
    <w:p w14:paraId="3028FDAF" w14:textId="038A9D7E" w:rsidR="00106F07" w:rsidRPr="00106F07" w:rsidRDefault="00106F07" w:rsidP="00106F07">
      <w:pPr>
        <w:autoSpaceDE w:val="0"/>
        <w:autoSpaceDN w:val="0"/>
        <w:adjustRightInd w:val="0"/>
        <w:spacing w:after="0" w:line="240" w:lineRule="auto"/>
        <w:rPr>
          <w:rFonts w:ascii="Consolas" w:hAnsi="Consolas" w:cs="Consolas"/>
        </w:rPr>
      </w:pPr>
      <w:r w:rsidRPr="00106F07">
        <w:rPr>
          <w:rFonts w:ascii="Consolas" w:hAnsi="Consolas" w:cs="Consolas"/>
          <w:b/>
          <w:bCs/>
          <w:color w:val="7F0055"/>
        </w:rPr>
        <w:t>public</w:t>
      </w:r>
      <w:r w:rsidRPr="00106F07">
        <w:rPr>
          <w:rFonts w:ascii="Consolas" w:hAnsi="Consolas" w:cs="Consolas"/>
          <w:color w:val="000000"/>
        </w:rPr>
        <w:t xml:space="preserve"> </w:t>
      </w:r>
      <w:r w:rsidRPr="00106F07">
        <w:rPr>
          <w:rFonts w:ascii="Consolas" w:hAnsi="Consolas" w:cs="Consolas"/>
          <w:b/>
          <w:bCs/>
          <w:color w:val="7F0055"/>
        </w:rPr>
        <w:t>boolean</w:t>
      </w:r>
      <w:r w:rsidRPr="00106F07">
        <w:rPr>
          <w:rFonts w:ascii="Consolas" w:hAnsi="Consolas" w:cs="Consolas"/>
          <w:color w:val="000000"/>
        </w:rPr>
        <w:t xml:space="preserve"> authenticate(String </w:t>
      </w:r>
      <w:r w:rsidRPr="00106F07">
        <w:rPr>
          <w:rFonts w:ascii="Consolas" w:hAnsi="Consolas" w:cs="Consolas"/>
          <w:color w:val="6A3E3E"/>
        </w:rPr>
        <w:t>username</w:t>
      </w:r>
      <w:r w:rsidRPr="00106F07">
        <w:rPr>
          <w:rFonts w:ascii="Consolas" w:hAnsi="Consolas" w:cs="Consolas"/>
          <w:color w:val="000000"/>
        </w:rPr>
        <w:t xml:space="preserve">, String </w:t>
      </w:r>
      <w:r w:rsidRPr="00106F07">
        <w:rPr>
          <w:rFonts w:ascii="Consolas" w:hAnsi="Consolas" w:cs="Consolas"/>
          <w:color w:val="6A3E3E"/>
        </w:rPr>
        <w:t>password</w:t>
      </w:r>
      <w:r w:rsidRPr="00106F07">
        <w:rPr>
          <w:rFonts w:ascii="Consolas" w:hAnsi="Consolas" w:cs="Consolas"/>
          <w:color w:val="000000"/>
        </w:rPr>
        <w:t>) {</w:t>
      </w:r>
    </w:p>
    <w:p w14:paraId="2F98E0D7" w14:textId="77C8957B" w:rsidR="00106F07" w:rsidRPr="00106F07" w:rsidRDefault="00106F07" w:rsidP="00106F07">
      <w:pPr>
        <w:autoSpaceDE w:val="0"/>
        <w:autoSpaceDN w:val="0"/>
        <w:adjustRightInd w:val="0"/>
        <w:spacing w:after="0" w:line="240" w:lineRule="auto"/>
        <w:rPr>
          <w:rFonts w:ascii="Consolas" w:hAnsi="Consolas" w:cs="Consolas"/>
        </w:rPr>
      </w:pPr>
      <w:r w:rsidRPr="00106F07">
        <w:rPr>
          <w:rFonts w:ascii="Consolas" w:hAnsi="Consolas" w:cs="Consolas"/>
          <w:color w:val="000000"/>
        </w:rPr>
        <w:tab/>
        <w:t xml:space="preserve">User </w:t>
      </w:r>
      <w:r w:rsidRPr="00106F07">
        <w:rPr>
          <w:rFonts w:ascii="Consolas" w:hAnsi="Consolas" w:cs="Consolas"/>
          <w:color w:val="6A3E3E"/>
        </w:rPr>
        <w:t>user</w:t>
      </w:r>
      <w:r w:rsidRPr="00106F07">
        <w:rPr>
          <w:rFonts w:ascii="Consolas" w:hAnsi="Consolas" w:cs="Consolas"/>
          <w:color w:val="000000"/>
        </w:rPr>
        <w:t xml:space="preserve"> = </w:t>
      </w:r>
      <w:r w:rsidRPr="00106F07">
        <w:rPr>
          <w:rFonts w:ascii="Consolas" w:hAnsi="Consolas" w:cs="Consolas"/>
          <w:color w:val="0000C0"/>
        </w:rPr>
        <w:t>userDatabaseAccess</w:t>
      </w:r>
      <w:r w:rsidRPr="00106F07">
        <w:rPr>
          <w:rFonts w:ascii="Consolas" w:hAnsi="Consolas" w:cs="Consolas"/>
          <w:color w:val="000000"/>
        </w:rPr>
        <w:t>.getUser(</w:t>
      </w:r>
      <w:r w:rsidRPr="00106F07">
        <w:rPr>
          <w:rFonts w:ascii="Consolas" w:hAnsi="Consolas" w:cs="Consolas"/>
          <w:color w:val="6A3E3E"/>
        </w:rPr>
        <w:t>username</w:t>
      </w:r>
      <w:r w:rsidRPr="00106F07">
        <w:rPr>
          <w:rFonts w:ascii="Consolas" w:hAnsi="Consolas" w:cs="Consolas"/>
          <w:color w:val="000000"/>
        </w:rPr>
        <w:t>);</w:t>
      </w:r>
    </w:p>
    <w:p w14:paraId="16F66FC6" w14:textId="77777777" w:rsidR="00106F07" w:rsidRPr="00106F07" w:rsidRDefault="00106F07" w:rsidP="00106F07">
      <w:pPr>
        <w:autoSpaceDE w:val="0"/>
        <w:autoSpaceDN w:val="0"/>
        <w:adjustRightInd w:val="0"/>
        <w:spacing w:after="0" w:line="240" w:lineRule="auto"/>
        <w:rPr>
          <w:rFonts w:ascii="Consolas" w:hAnsi="Consolas" w:cs="Consolas"/>
        </w:rPr>
      </w:pPr>
      <w:r w:rsidRPr="00106F07">
        <w:rPr>
          <w:rFonts w:ascii="Consolas" w:hAnsi="Consolas" w:cs="Consolas"/>
          <w:color w:val="000000"/>
        </w:rPr>
        <w:tab/>
      </w:r>
      <w:r w:rsidRPr="00106F07">
        <w:rPr>
          <w:rFonts w:ascii="Consolas" w:hAnsi="Consolas" w:cs="Consolas"/>
          <w:color w:val="000000"/>
        </w:rPr>
        <w:tab/>
      </w:r>
    </w:p>
    <w:p w14:paraId="072AC657" w14:textId="651B7E0D" w:rsidR="00106F07" w:rsidRPr="00106F07" w:rsidRDefault="00106F07" w:rsidP="00106F07">
      <w:pPr>
        <w:autoSpaceDE w:val="0"/>
        <w:autoSpaceDN w:val="0"/>
        <w:adjustRightInd w:val="0"/>
        <w:spacing w:after="0" w:line="240" w:lineRule="auto"/>
        <w:rPr>
          <w:rFonts w:ascii="Consolas" w:hAnsi="Consolas" w:cs="Consolas"/>
        </w:rPr>
      </w:pPr>
      <w:r w:rsidRPr="00106F07">
        <w:rPr>
          <w:rFonts w:ascii="Consolas" w:hAnsi="Consolas" w:cs="Consolas"/>
          <w:color w:val="000000"/>
        </w:rPr>
        <w:tab/>
      </w:r>
      <w:r w:rsidRPr="00106F07">
        <w:rPr>
          <w:rFonts w:ascii="Consolas" w:hAnsi="Consolas" w:cs="Consolas"/>
          <w:b/>
          <w:bCs/>
          <w:color w:val="7F0055"/>
        </w:rPr>
        <w:t>if</w:t>
      </w:r>
      <w:r w:rsidRPr="00106F07">
        <w:rPr>
          <w:rFonts w:ascii="Consolas" w:hAnsi="Consolas" w:cs="Consolas"/>
          <w:color w:val="000000"/>
        </w:rPr>
        <w:t xml:space="preserve"> (</w:t>
      </w:r>
      <w:r w:rsidRPr="00106F07">
        <w:rPr>
          <w:rFonts w:ascii="Consolas" w:hAnsi="Consolas" w:cs="Consolas"/>
          <w:color w:val="6A3E3E"/>
        </w:rPr>
        <w:t>user</w:t>
      </w:r>
      <w:r w:rsidRPr="00106F07">
        <w:rPr>
          <w:rFonts w:ascii="Consolas" w:hAnsi="Consolas" w:cs="Consolas"/>
          <w:color w:val="000000"/>
        </w:rPr>
        <w:t xml:space="preserve"> != </w:t>
      </w:r>
      <w:r w:rsidRPr="00106F07">
        <w:rPr>
          <w:rFonts w:ascii="Consolas" w:hAnsi="Consolas" w:cs="Consolas"/>
          <w:b/>
          <w:bCs/>
          <w:color w:val="7F0055"/>
        </w:rPr>
        <w:t>null</w:t>
      </w:r>
      <w:r w:rsidRPr="00106F07">
        <w:rPr>
          <w:rFonts w:ascii="Consolas" w:hAnsi="Consolas" w:cs="Consolas"/>
          <w:color w:val="000000"/>
        </w:rPr>
        <w:t xml:space="preserve"> &amp;&amp; </w:t>
      </w:r>
      <w:r w:rsidRPr="00106F07">
        <w:rPr>
          <w:rFonts w:ascii="Consolas" w:hAnsi="Consolas" w:cs="Consolas"/>
          <w:color w:val="6A3E3E"/>
        </w:rPr>
        <w:t>password</w:t>
      </w:r>
      <w:r w:rsidRPr="00106F07">
        <w:rPr>
          <w:rFonts w:ascii="Consolas" w:hAnsi="Consolas" w:cs="Consolas"/>
          <w:color w:val="000000"/>
        </w:rPr>
        <w:t>.equals(</w:t>
      </w:r>
      <w:r w:rsidRPr="00106F07">
        <w:rPr>
          <w:rFonts w:ascii="Consolas" w:hAnsi="Consolas" w:cs="Consolas"/>
          <w:color w:val="6A3E3E"/>
        </w:rPr>
        <w:t>user</w:t>
      </w:r>
      <w:r w:rsidRPr="00106F07">
        <w:rPr>
          <w:rFonts w:ascii="Consolas" w:hAnsi="Consolas" w:cs="Consolas"/>
          <w:color w:val="000000"/>
        </w:rPr>
        <w:t>.getPassword())) {</w:t>
      </w:r>
    </w:p>
    <w:p w14:paraId="0F07AF0E" w14:textId="6ABFA7FD" w:rsidR="00106F07" w:rsidRPr="00106F07" w:rsidRDefault="00106F07" w:rsidP="00106F07">
      <w:pPr>
        <w:autoSpaceDE w:val="0"/>
        <w:autoSpaceDN w:val="0"/>
        <w:adjustRightInd w:val="0"/>
        <w:spacing w:after="0" w:line="240" w:lineRule="auto"/>
        <w:rPr>
          <w:rFonts w:ascii="Consolas" w:hAnsi="Consolas" w:cs="Consolas"/>
        </w:rPr>
      </w:pPr>
      <w:r w:rsidRPr="00106F07">
        <w:rPr>
          <w:rFonts w:ascii="Consolas" w:hAnsi="Consolas" w:cs="Consolas"/>
          <w:color w:val="000000"/>
        </w:rPr>
        <w:tab/>
      </w:r>
      <w:r w:rsidRPr="00106F07">
        <w:rPr>
          <w:rFonts w:ascii="Consolas" w:hAnsi="Consolas" w:cs="Consolas"/>
          <w:color w:val="000000"/>
        </w:rPr>
        <w:tab/>
      </w:r>
      <w:r w:rsidRPr="00106F07">
        <w:rPr>
          <w:rFonts w:ascii="Consolas" w:hAnsi="Consolas" w:cs="Consolas"/>
          <w:b/>
          <w:bCs/>
          <w:color w:val="7F0055"/>
        </w:rPr>
        <w:t>return</w:t>
      </w:r>
      <w:r w:rsidRPr="00106F07">
        <w:rPr>
          <w:rFonts w:ascii="Consolas" w:hAnsi="Consolas" w:cs="Consolas"/>
          <w:color w:val="000000"/>
        </w:rPr>
        <w:t xml:space="preserve"> </w:t>
      </w:r>
      <w:r w:rsidRPr="00106F07">
        <w:rPr>
          <w:rFonts w:ascii="Consolas" w:hAnsi="Consolas" w:cs="Consolas"/>
          <w:b/>
          <w:bCs/>
          <w:color w:val="7F0055"/>
        </w:rPr>
        <w:t>true</w:t>
      </w:r>
      <w:r w:rsidRPr="00106F07">
        <w:rPr>
          <w:rFonts w:ascii="Consolas" w:hAnsi="Consolas" w:cs="Consolas"/>
          <w:color w:val="000000"/>
        </w:rPr>
        <w:t>;</w:t>
      </w:r>
    </w:p>
    <w:p w14:paraId="34D36F73" w14:textId="559C8AFF" w:rsidR="00106F07" w:rsidRPr="00106F07" w:rsidRDefault="00106F07" w:rsidP="00106F07">
      <w:pPr>
        <w:autoSpaceDE w:val="0"/>
        <w:autoSpaceDN w:val="0"/>
        <w:adjustRightInd w:val="0"/>
        <w:spacing w:after="0" w:line="240" w:lineRule="auto"/>
        <w:rPr>
          <w:rFonts w:ascii="Consolas" w:hAnsi="Consolas" w:cs="Consolas"/>
        </w:rPr>
      </w:pPr>
      <w:r w:rsidRPr="00106F07">
        <w:rPr>
          <w:rFonts w:ascii="Consolas" w:hAnsi="Consolas" w:cs="Consolas"/>
          <w:color w:val="000000"/>
        </w:rPr>
        <w:tab/>
        <w:t>}</w:t>
      </w:r>
    </w:p>
    <w:p w14:paraId="2E674D92" w14:textId="718D3CAA" w:rsidR="00106F07" w:rsidRPr="00106F07" w:rsidRDefault="00106F07" w:rsidP="00106F07">
      <w:pPr>
        <w:autoSpaceDE w:val="0"/>
        <w:autoSpaceDN w:val="0"/>
        <w:adjustRightInd w:val="0"/>
        <w:spacing w:after="0" w:line="240" w:lineRule="auto"/>
        <w:rPr>
          <w:rFonts w:ascii="Consolas" w:hAnsi="Consolas" w:cs="Consolas"/>
        </w:rPr>
      </w:pPr>
      <w:r w:rsidRPr="00106F07">
        <w:rPr>
          <w:rFonts w:ascii="Consolas" w:hAnsi="Consolas" w:cs="Consolas"/>
          <w:color w:val="000000"/>
        </w:rPr>
        <w:tab/>
      </w:r>
    </w:p>
    <w:p w14:paraId="4C1795C2" w14:textId="525D3267" w:rsidR="00106F07" w:rsidRPr="00106F07" w:rsidRDefault="00106F07" w:rsidP="00106F07">
      <w:pPr>
        <w:autoSpaceDE w:val="0"/>
        <w:autoSpaceDN w:val="0"/>
        <w:adjustRightInd w:val="0"/>
        <w:spacing w:after="0" w:line="240" w:lineRule="auto"/>
        <w:rPr>
          <w:rFonts w:ascii="Consolas" w:hAnsi="Consolas" w:cs="Consolas"/>
        </w:rPr>
      </w:pPr>
      <w:r w:rsidRPr="00106F07">
        <w:rPr>
          <w:rFonts w:ascii="Consolas" w:hAnsi="Consolas" w:cs="Consolas"/>
          <w:color w:val="000000"/>
        </w:rPr>
        <w:tab/>
      </w:r>
      <w:r w:rsidRPr="00106F07">
        <w:rPr>
          <w:rFonts w:ascii="Consolas" w:hAnsi="Consolas" w:cs="Consolas"/>
          <w:b/>
          <w:bCs/>
          <w:color w:val="7F0055"/>
        </w:rPr>
        <w:t>return</w:t>
      </w:r>
      <w:r w:rsidRPr="00106F07">
        <w:rPr>
          <w:rFonts w:ascii="Consolas" w:hAnsi="Consolas" w:cs="Consolas"/>
          <w:color w:val="000000"/>
        </w:rPr>
        <w:t xml:space="preserve"> </w:t>
      </w:r>
      <w:r w:rsidRPr="00106F07">
        <w:rPr>
          <w:rFonts w:ascii="Consolas" w:hAnsi="Consolas" w:cs="Consolas"/>
          <w:b/>
          <w:bCs/>
          <w:color w:val="7F0055"/>
        </w:rPr>
        <w:t>false</w:t>
      </w:r>
      <w:r w:rsidRPr="00106F07">
        <w:rPr>
          <w:rFonts w:ascii="Consolas" w:hAnsi="Consolas" w:cs="Consolas"/>
          <w:color w:val="000000"/>
        </w:rPr>
        <w:t>;</w:t>
      </w:r>
    </w:p>
    <w:p w14:paraId="3208414A" w14:textId="707CE34C" w:rsidR="007466DF" w:rsidRDefault="00106F07" w:rsidP="00106F07">
      <w:pPr>
        <w:rPr>
          <w:rFonts w:ascii="Consolas" w:hAnsi="Consolas" w:cs="Consolas"/>
          <w:color w:val="000000"/>
        </w:rPr>
      </w:pPr>
      <w:r w:rsidRPr="00106F07">
        <w:rPr>
          <w:rFonts w:ascii="Consolas" w:hAnsi="Consolas" w:cs="Consolas"/>
          <w:color w:val="000000"/>
        </w:rPr>
        <w:t>}</w:t>
      </w:r>
    </w:p>
    <w:p w14:paraId="0228D845" w14:textId="069E0640" w:rsidR="00106F07" w:rsidRDefault="00740CFB" w:rsidP="00106F07">
      <w:r>
        <w:t xml:space="preserve">We can now be certain that the code in our authenticate() method works correctly. Thanks to Mockito we’ve been able to do this even though we don’t have any concrete UserDatabaseAccess class or even a database. </w:t>
      </w:r>
    </w:p>
    <w:p w14:paraId="7762756D" w14:textId="14E30821" w:rsidR="00740CFB" w:rsidRDefault="00740CFB" w:rsidP="00106F07">
      <w:r>
        <w:t xml:space="preserve">When the code is eventually used in a live application with real objects and a real database it will definitely work. </w:t>
      </w:r>
    </w:p>
    <w:p w14:paraId="64BBA8E3" w14:textId="46617D79" w:rsidR="00870614" w:rsidRDefault="00870614" w:rsidP="00106F07">
      <w:r>
        <w:t>In the next section, we’ll move onto a different example to see how we can test more complex behaviours.</w:t>
      </w:r>
    </w:p>
    <w:p w14:paraId="6784A4C8" w14:textId="66B278ED" w:rsidR="00740CFB" w:rsidRDefault="00740CFB" w:rsidP="00106F07"/>
    <w:p w14:paraId="1B62C4F2" w14:textId="25176A45" w:rsidR="00150313" w:rsidRDefault="00150313" w:rsidP="00150313">
      <w:pPr>
        <w:pStyle w:val="Heading1"/>
      </w:pPr>
      <w:r>
        <w:t>A different Mockito example</w:t>
      </w:r>
    </w:p>
    <w:p w14:paraId="55BE73C8" w14:textId="6D7079C0" w:rsidR="0053414F" w:rsidRDefault="0053414F" w:rsidP="00870614">
      <w:r>
        <w:t>In the previous example, we tested a simple behaviour in our first test. In this example, we’re going to test a more complex behaviour.</w:t>
      </w:r>
    </w:p>
    <w:p w14:paraId="0E548E58" w14:textId="74D1F3B1" w:rsidR="00870614" w:rsidRDefault="0053414F" w:rsidP="00870614">
      <w:r>
        <w:t>W</w:t>
      </w:r>
      <w:r w:rsidR="00870614">
        <w:t xml:space="preserve">e’ve added an extra method to our UserDatabaseAccess interface. The new method is called addUser(). It takes a User object as an argument and writes it into the database. </w:t>
      </w:r>
    </w:p>
    <w:p w14:paraId="49FBF13E" w14:textId="251AD196" w:rsidR="00870614" w:rsidRPr="00870614" w:rsidRDefault="00870614" w:rsidP="00870614">
      <w:r>
        <w:t>The class we’re testing is called UserAdmin. Its createMultipleUsers() method takes a list of usernames and a default password. It will create User objects for each username in the list and give each account the default password. It will then pass each newly created User object to the addUser() method to be written to the database.</w:t>
      </w:r>
    </w:p>
    <w:p w14:paraId="26C6EB8B" w14:textId="10E72FF3" w:rsidR="00C011F9" w:rsidRDefault="00870614" w:rsidP="00A96238">
      <w:pPr>
        <w:pStyle w:val="Heading2"/>
      </w:pPr>
      <w:r>
        <w:rPr>
          <w:noProof/>
          <w:lang w:eastAsia="en-GB"/>
        </w:rPr>
        <w:lastRenderedPageBreak/>
        <w:drawing>
          <wp:inline distT="0" distB="0" distL="0" distR="0" wp14:anchorId="639101E3" wp14:editId="17EA5C49">
            <wp:extent cx="5365750" cy="267503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6360" cy="2700261"/>
                    </a:xfrm>
                    <a:prstGeom prst="rect">
                      <a:avLst/>
                    </a:prstGeom>
                    <a:noFill/>
                    <a:ln>
                      <a:noFill/>
                    </a:ln>
                  </pic:spPr>
                </pic:pic>
              </a:graphicData>
            </a:graphic>
          </wp:inline>
        </w:drawing>
      </w:r>
    </w:p>
    <w:p w14:paraId="1027498F" w14:textId="5CF356A7" w:rsidR="00870614" w:rsidRDefault="00870614" w:rsidP="00870614">
      <w:r>
        <w:t>Notice that createMultipleUsers is a void method, so there’s no return value for us to check. As we saw in our previous example, UserDatabaseAccess is an interface, so it won’t actually write anything to a database.</w:t>
      </w:r>
    </w:p>
    <w:p w14:paraId="09839DCD" w14:textId="0470406E" w:rsidR="0053414F" w:rsidRDefault="0053414F" w:rsidP="00870614">
      <w:r>
        <w:t>Before continuing, add the addUser() method to the UserDatabaseAccess interface. Don’t create the UserAdmin class yet. Remember that this is TDD so we’re going to write our test case first.</w:t>
      </w:r>
    </w:p>
    <w:p w14:paraId="35D35FE0" w14:textId="77777777" w:rsidR="007B6A66" w:rsidRDefault="007B6A66" w:rsidP="00A96238">
      <w:pPr>
        <w:pStyle w:val="Heading2"/>
      </w:pPr>
    </w:p>
    <w:p w14:paraId="67D607FE" w14:textId="4C4AD1F9" w:rsidR="00740CFB" w:rsidRDefault="007B6A66" w:rsidP="00A96238">
      <w:pPr>
        <w:pStyle w:val="Heading2"/>
      </w:pPr>
      <w:r>
        <w:t>Creating the test case</w:t>
      </w:r>
    </w:p>
    <w:p w14:paraId="6D662382" w14:textId="49D63412" w:rsidR="007B6A66" w:rsidRDefault="00025EAE" w:rsidP="007B6A66">
      <w:r>
        <w:t>Create a new test case called TestUserAdmin.</w:t>
      </w:r>
    </w:p>
    <w:p w14:paraId="399863DE" w14:textId="05454045" w:rsidR="005310F2" w:rsidRDefault="005310F2" w:rsidP="007B6A66">
      <w:r>
        <w:t>Manually add the import required for verify.</w:t>
      </w:r>
    </w:p>
    <w:p w14:paraId="6292F277" w14:textId="280316B5" w:rsidR="00025EAE" w:rsidRDefault="00025EAE" w:rsidP="007B6A66">
      <w:r>
        <w:t xml:space="preserve">In the test case, we’ll create a real UserAdmin object and a mock UserDatabaseAccess object. This time we won’t be creating any user objects. </w:t>
      </w:r>
    </w:p>
    <w:p w14:paraId="198AED1B" w14:textId="15F6B8C5" w:rsidR="00025EAE" w:rsidRDefault="00025EAE" w:rsidP="007B6A66">
      <w:r>
        <w:t xml:space="preserve">Use the auto-complete to create an empty UserAdmin class and then to create a constructor. </w:t>
      </w:r>
    </w:p>
    <w:p w14:paraId="562EC6A8" w14:textId="1365B6EB" w:rsidR="009A7160" w:rsidRDefault="00025EAE" w:rsidP="007B6A66">
      <w:r>
        <w:t xml:space="preserve">Ensure that you give the UserAdmin class a UserDatabaseAccess member variable and set it in the constructor. </w:t>
      </w:r>
    </w:p>
    <w:p w14:paraId="40270F97" w14:textId="736BB63C" w:rsidR="009A7160" w:rsidRDefault="005310F2">
      <w:pPr>
        <w:spacing w:after="0" w:line="240" w:lineRule="auto"/>
      </w:pPr>
      <w:r>
        <w:t>If you can’t remember how to do any of these things, refer back to the previous example.</w:t>
      </w:r>
    </w:p>
    <w:p w14:paraId="063B0C1E" w14:textId="77777777" w:rsidR="005310F2" w:rsidRDefault="005310F2">
      <w:pPr>
        <w:spacing w:after="0" w:line="240" w:lineRule="auto"/>
      </w:pPr>
    </w:p>
    <w:p w14:paraId="6F9CB7EC" w14:textId="77777777" w:rsidR="005310F2" w:rsidRDefault="005310F2">
      <w:pPr>
        <w:spacing w:after="0" w:line="240" w:lineRule="auto"/>
        <w:rPr>
          <w:rFonts w:asciiTheme="majorHAnsi" w:eastAsiaTheme="majorEastAsia" w:hAnsiTheme="majorHAnsi" w:cstheme="majorBidi"/>
          <w:b/>
          <w:bCs/>
          <w:color w:val="5B9BD5" w:themeColor="accent1"/>
          <w:sz w:val="26"/>
          <w:szCs w:val="26"/>
        </w:rPr>
      </w:pPr>
      <w:r>
        <w:br w:type="page"/>
      </w:r>
    </w:p>
    <w:p w14:paraId="303243F4" w14:textId="224C992A" w:rsidR="00025EAE" w:rsidRDefault="009A7160" w:rsidP="009A7160">
      <w:pPr>
        <w:pStyle w:val="Heading2"/>
      </w:pPr>
      <w:r>
        <w:lastRenderedPageBreak/>
        <w:t>Test 1 – testing multiple calls to a method</w:t>
      </w:r>
    </w:p>
    <w:p w14:paraId="5865BBF0" w14:textId="3CECA4E2" w:rsidR="009A7160" w:rsidRDefault="003A58E4" w:rsidP="009A7160">
      <w:r>
        <w:t xml:space="preserve">In our </w:t>
      </w:r>
      <w:r w:rsidR="00E0025E">
        <w:t>previous</w:t>
      </w:r>
      <w:r>
        <w:t xml:space="preserve"> example, we used a verify statement to check that a method was called exactly once. In this test we’re going to check that the addUser() method is called once for each name in the List of usernames passed into the createMultipleUsers() method. </w:t>
      </w:r>
      <w:r w:rsidR="00FA709C">
        <w:t>Specifically, we’ll pass a list of 3 names into createMultipleUsers() and check that addUser() is called 3 times.</w:t>
      </w:r>
    </w:p>
    <w:p w14:paraId="3A46D6EA" w14:textId="14D20164" w:rsidR="003A58E4" w:rsidRDefault="00E0025E" w:rsidP="009A7160">
      <w:r>
        <w:t>The test will look like this:</w:t>
      </w:r>
    </w:p>
    <w:p w14:paraId="17CCCCE0" w14:textId="332010A9" w:rsidR="00E0025E" w:rsidRPr="00E0025E" w:rsidRDefault="00E0025E" w:rsidP="00E0025E">
      <w:pPr>
        <w:autoSpaceDE w:val="0"/>
        <w:autoSpaceDN w:val="0"/>
        <w:adjustRightInd w:val="0"/>
        <w:spacing w:after="0" w:line="240" w:lineRule="auto"/>
        <w:rPr>
          <w:rFonts w:ascii="Consolas" w:hAnsi="Consolas" w:cs="Consolas"/>
        </w:rPr>
      </w:pPr>
      <w:r w:rsidRPr="00E0025E">
        <w:rPr>
          <w:rFonts w:ascii="Consolas" w:hAnsi="Consolas" w:cs="Consolas"/>
          <w:color w:val="646464"/>
        </w:rPr>
        <w:t>@Test</w:t>
      </w:r>
    </w:p>
    <w:p w14:paraId="26DC79A7" w14:textId="29229AF6" w:rsidR="00E0025E" w:rsidRPr="00E0025E" w:rsidRDefault="00737DC3" w:rsidP="00E0025E">
      <w:pPr>
        <w:autoSpaceDE w:val="0"/>
        <w:autoSpaceDN w:val="0"/>
        <w:adjustRightInd w:val="0"/>
        <w:spacing w:after="0" w:line="240" w:lineRule="auto"/>
        <w:rPr>
          <w:rFonts w:ascii="Consolas" w:hAnsi="Consolas" w:cs="Consolas"/>
        </w:rPr>
      </w:pPr>
      <w:r>
        <w:rPr>
          <w:rFonts w:ascii="Consolas" w:hAnsi="Consolas" w:cs="Consolas"/>
          <w:b/>
          <w:bCs/>
          <w:color w:val="7F0055"/>
        </w:rPr>
        <w:t>v</w:t>
      </w:r>
      <w:r w:rsidR="00E0025E" w:rsidRPr="00E0025E">
        <w:rPr>
          <w:rFonts w:ascii="Consolas" w:hAnsi="Consolas" w:cs="Consolas"/>
          <w:b/>
          <w:bCs/>
          <w:color w:val="7F0055"/>
        </w:rPr>
        <w:t>oid</w:t>
      </w:r>
      <w:r>
        <w:rPr>
          <w:rFonts w:ascii="Consolas" w:hAnsi="Consolas" w:cs="Consolas"/>
          <w:color w:val="000000"/>
        </w:rPr>
        <w:t xml:space="preserve"> t</w:t>
      </w:r>
      <w:r w:rsidR="00E0025E" w:rsidRPr="00E0025E">
        <w:rPr>
          <w:rFonts w:ascii="Consolas" w:hAnsi="Consolas" w:cs="Consolas"/>
          <w:color w:val="000000"/>
        </w:rPr>
        <w:t>est_createMultipleUsers_callsAddUserThreeTimesPassingInAUser_whenListWithThreeNamesPassedIn() {</w:t>
      </w:r>
    </w:p>
    <w:p w14:paraId="7333D20F" w14:textId="77777777" w:rsidR="00E0025E" w:rsidRPr="00E0025E" w:rsidRDefault="00E0025E" w:rsidP="00E0025E">
      <w:pPr>
        <w:autoSpaceDE w:val="0"/>
        <w:autoSpaceDN w:val="0"/>
        <w:adjustRightInd w:val="0"/>
        <w:spacing w:after="0" w:line="240" w:lineRule="auto"/>
        <w:rPr>
          <w:rFonts w:ascii="Consolas" w:hAnsi="Consolas" w:cs="Consolas"/>
        </w:rPr>
      </w:pPr>
      <w:r w:rsidRPr="00E0025E">
        <w:rPr>
          <w:rFonts w:ascii="Consolas" w:hAnsi="Consolas" w:cs="Consolas"/>
          <w:color w:val="000000"/>
        </w:rPr>
        <w:tab/>
      </w:r>
      <w:r w:rsidRPr="00E0025E">
        <w:rPr>
          <w:rFonts w:ascii="Consolas" w:hAnsi="Consolas" w:cs="Consolas"/>
          <w:color w:val="000000"/>
        </w:rPr>
        <w:tab/>
      </w:r>
    </w:p>
    <w:p w14:paraId="421949C6" w14:textId="77777777" w:rsidR="00E0025E" w:rsidRDefault="00E0025E" w:rsidP="00E0025E">
      <w:pPr>
        <w:autoSpaceDE w:val="0"/>
        <w:autoSpaceDN w:val="0"/>
        <w:adjustRightInd w:val="0"/>
        <w:spacing w:after="0" w:line="240" w:lineRule="auto"/>
        <w:ind w:left="720"/>
        <w:rPr>
          <w:rFonts w:ascii="Consolas" w:hAnsi="Consolas" w:cs="Consolas"/>
          <w:color w:val="000000"/>
        </w:rPr>
      </w:pPr>
      <w:r w:rsidRPr="00E0025E">
        <w:rPr>
          <w:rFonts w:ascii="Consolas" w:hAnsi="Consolas" w:cs="Consolas"/>
          <w:color w:val="000000"/>
        </w:rPr>
        <w:t xml:space="preserve">List&lt;String&gt; </w:t>
      </w:r>
      <w:r w:rsidRPr="00E0025E">
        <w:rPr>
          <w:rFonts w:ascii="Consolas" w:hAnsi="Consolas" w:cs="Consolas"/>
          <w:color w:val="6A3E3E"/>
        </w:rPr>
        <w:t>userNames</w:t>
      </w:r>
      <w:r w:rsidRPr="00E0025E">
        <w:rPr>
          <w:rFonts w:ascii="Consolas" w:hAnsi="Consolas" w:cs="Consolas"/>
          <w:color w:val="000000"/>
        </w:rPr>
        <w:t xml:space="preserve"> = </w:t>
      </w:r>
    </w:p>
    <w:p w14:paraId="260E73D9" w14:textId="618B8FD2" w:rsidR="00E0025E" w:rsidRPr="00E0025E" w:rsidRDefault="00E0025E" w:rsidP="00E0025E">
      <w:pPr>
        <w:autoSpaceDE w:val="0"/>
        <w:autoSpaceDN w:val="0"/>
        <w:adjustRightInd w:val="0"/>
        <w:spacing w:after="0" w:line="240" w:lineRule="auto"/>
        <w:ind w:left="720"/>
        <w:rPr>
          <w:rFonts w:ascii="Consolas" w:hAnsi="Consolas" w:cs="Consolas"/>
        </w:rPr>
      </w:pPr>
      <w:r w:rsidRPr="00E0025E">
        <w:rPr>
          <w:rFonts w:ascii="Consolas" w:hAnsi="Consolas" w:cs="Consolas"/>
          <w:b/>
          <w:bCs/>
          <w:color w:val="7F0055"/>
        </w:rPr>
        <w:t>new</w:t>
      </w:r>
      <w:r>
        <w:rPr>
          <w:rFonts w:ascii="Consolas" w:hAnsi="Consolas" w:cs="Consolas"/>
          <w:color w:val="000000"/>
        </w:rPr>
        <w:t xml:space="preserve"> </w:t>
      </w:r>
      <w:r w:rsidRPr="00E0025E">
        <w:rPr>
          <w:rFonts w:ascii="Consolas" w:hAnsi="Consolas" w:cs="Consolas"/>
          <w:color w:val="000000"/>
        </w:rPr>
        <w:t>ArrayList&lt;String&gt;(Arrays.</w:t>
      </w:r>
      <w:r w:rsidRPr="00E0025E">
        <w:rPr>
          <w:rFonts w:ascii="Consolas" w:hAnsi="Consolas" w:cs="Consolas"/>
          <w:i/>
          <w:iCs/>
          <w:color w:val="000000"/>
        </w:rPr>
        <w:t>asList</w:t>
      </w:r>
      <w:r w:rsidRPr="00E0025E">
        <w:rPr>
          <w:rFonts w:ascii="Consolas" w:hAnsi="Consolas" w:cs="Consolas"/>
          <w:color w:val="000000"/>
        </w:rPr>
        <w:t>(</w:t>
      </w:r>
      <w:r w:rsidRPr="00E0025E">
        <w:rPr>
          <w:rFonts w:ascii="Consolas" w:hAnsi="Consolas" w:cs="Consolas"/>
          <w:color w:val="2A00FF"/>
        </w:rPr>
        <w:t>"user1"</w:t>
      </w:r>
      <w:r w:rsidRPr="00E0025E">
        <w:rPr>
          <w:rFonts w:ascii="Consolas" w:hAnsi="Consolas" w:cs="Consolas"/>
          <w:color w:val="000000"/>
        </w:rPr>
        <w:t>,</w:t>
      </w:r>
      <w:r w:rsidRPr="00E0025E">
        <w:rPr>
          <w:rFonts w:ascii="Consolas" w:hAnsi="Consolas" w:cs="Consolas"/>
          <w:color w:val="2A00FF"/>
        </w:rPr>
        <w:t>"user2"</w:t>
      </w:r>
      <w:r w:rsidRPr="00E0025E">
        <w:rPr>
          <w:rFonts w:ascii="Consolas" w:hAnsi="Consolas" w:cs="Consolas"/>
          <w:color w:val="000000"/>
        </w:rPr>
        <w:t>,</w:t>
      </w:r>
      <w:r w:rsidRPr="00E0025E">
        <w:rPr>
          <w:rFonts w:ascii="Consolas" w:hAnsi="Consolas" w:cs="Consolas"/>
          <w:color w:val="2A00FF"/>
        </w:rPr>
        <w:t>"user3"</w:t>
      </w:r>
      <w:r w:rsidRPr="00E0025E">
        <w:rPr>
          <w:rFonts w:ascii="Consolas" w:hAnsi="Consolas" w:cs="Consolas"/>
          <w:color w:val="000000"/>
        </w:rPr>
        <w:t>));</w:t>
      </w:r>
    </w:p>
    <w:p w14:paraId="137F22FA" w14:textId="572E659B" w:rsidR="00E0025E" w:rsidRPr="00E0025E" w:rsidRDefault="00E0025E" w:rsidP="00E0025E">
      <w:pPr>
        <w:autoSpaceDE w:val="0"/>
        <w:autoSpaceDN w:val="0"/>
        <w:adjustRightInd w:val="0"/>
        <w:spacing w:after="0" w:line="240" w:lineRule="auto"/>
        <w:rPr>
          <w:rFonts w:ascii="Consolas" w:hAnsi="Consolas" w:cs="Consolas"/>
        </w:rPr>
      </w:pPr>
      <w:r w:rsidRPr="00E0025E">
        <w:rPr>
          <w:rFonts w:ascii="Consolas" w:hAnsi="Consolas" w:cs="Consolas"/>
          <w:color w:val="000000"/>
        </w:rPr>
        <w:tab/>
      </w:r>
      <w:r w:rsidRPr="00E0025E">
        <w:rPr>
          <w:rFonts w:ascii="Consolas" w:hAnsi="Consolas" w:cs="Consolas"/>
          <w:color w:val="0000C0"/>
        </w:rPr>
        <w:t>userAdmin</w:t>
      </w:r>
      <w:r w:rsidRPr="00E0025E">
        <w:rPr>
          <w:rFonts w:ascii="Consolas" w:hAnsi="Consolas" w:cs="Consolas"/>
          <w:color w:val="000000"/>
        </w:rPr>
        <w:t>.createMultipleUsers(</w:t>
      </w:r>
      <w:r w:rsidRPr="00E0025E">
        <w:rPr>
          <w:rFonts w:ascii="Consolas" w:hAnsi="Consolas" w:cs="Consolas"/>
          <w:color w:val="6A3E3E"/>
        </w:rPr>
        <w:t>userNames</w:t>
      </w:r>
      <w:r w:rsidRPr="00E0025E">
        <w:rPr>
          <w:rFonts w:ascii="Consolas" w:hAnsi="Consolas" w:cs="Consolas"/>
          <w:color w:val="000000"/>
        </w:rPr>
        <w:t>,</w:t>
      </w:r>
      <w:r w:rsidRPr="00E0025E">
        <w:rPr>
          <w:rFonts w:ascii="Consolas" w:hAnsi="Consolas" w:cs="Consolas"/>
          <w:color w:val="2A00FF"/>
        </w:rPr>
        <w:t>"defaultPassword"</w:t>
      </w:r>
      <w:r w:rsidRPr="00E0025E">
        <w:rPr>
          <w:rFonts w:ascii="Consolas" w:hAnsi="Consolas" w:cs="Consolas"/>
          <w:color w:val="000000"/>
        </w:rPr>
        <w:t>);</w:t>
      </w:r>
    </w:p>
    <w:p w14:paraId="0F6D8DD1" w14:textId="29FCC7D9" w:rsidR="00E0025E" w:rsidRPr="00E0025E" w:rsidRDefault="00E0025E" w:rsidP="00E0025E">
      <w:pPr>
        <w:autoSpaceDE w:val="0"/>
        <w:autoSpaceDN w:val="0"/>
        <w:adjustRightInd w:val="0"/>
        <w:spacing w:after="0" w:line="240" w:lineRule="auto"/>
        <w:rPr>
          <w:rFonts w:ascii="Consolas" w:hAnsi="Consolas" w:cs="Consolas"/>
        </w:rPr>
      </w:pPr>
      <w:r w:rsidRPr="00E0025E">
        <w:rPr>
          <w:rFonts w:ascii="Consolas" w:hAnsi="Consolas" w:cs="Consolas"/>
          <w:color w:val="000000"/>
        </w:rPr>
        <w:tab/>
      </w:r>
      <w:r w:rsidRPr="00E0025E">
        <w:rPr>
          <w:rFonts w:ascii="Consolas" w:hAnsi="Consolas" w:cs="Consolas"/>
          <w:i/>
          <w:iCs/>
          <w:color w:val="000000"/>
        </w:rPr>
        <w:t>verify</w:t>
      </w:r>
      <w:r w:rsidRPr="00E0025E">
        <w:rPr>
          <w:rFonts w:ascii="Consolas" w:hAnsi="Consolas" w:cs="Consolas"/>
          <w:color w:val="000000"/>
        </w:rPr>
        <w:t>(</w:t>
      </w:r>
      <w:r w:rsidRPr="00E0025E">
        <w:rPr>
          <w:rFonts w:ascii="Consolas" w:hAnsi="Consolas" w:cs="Consolas"/>
          <w:color w:val="0000C0"/>
        </w:rPr>
        <w:t>mockUserDatabaseAccess</w:t>
      </w:r>
      <w:r w:rsidRPr="00E0025E">
        <w:rPr>
          <w:rFonts w:ascii="Consolas" w:hAnsi="Consolas" w:cs="Consolas"/>
          <w:color w:val="000000"/>
        </w:rPr>
        <w:t>,</w:t>
      </w:r>
      <w:r w:rsidRPr="00E0025E">
        <w:rPr>
          <w:rFonts w:ascii="Consolas" w:hAnsi="Consolas" w:cs="Consolas"/>
          <w:i/>
          <w:iCs/>
          <w:color w:val="000000"/>
        </w:rPr>
        <w:t>times</w:t>
      </w:r>
      <w:r w:rsidRPr="00E0025E">
        <w:rPr>
          <w:rFonts w:ascii="Consolas" w:hAnsi="Consolas" w:cs="Consolas"/>
          <w:color w:val="000000"/>
        </w:rPr>
        <w:t>(3)).addUser(</w:t>
      </w:r>
      <w:r w:rsidRPr="00E0025E">
        <w:rPr>
          <w:rFonts w:ascii="Consolas" w:hAnsi="Consolas" w:cs="Consolas"/>
          <w:i/>
          <w:iCs/>
          <w:color w:val="000000"/>
        </w:rPr>
        <w:t>any</w:t>
      </w:r>
      <w:r w:rsidRPr="00E0025E">
        <w:rPr>
          <w:rFonts w:ascii="Consolas" w:hAnsi="Consolas" w:cs="Consolas"/>
          <w:color w:val="000000"/>
        </w:rPr>
        <w:t>(User.</w:t>
      </w:r>
      <w:r w:rsidRPr="00E0025E">
        <w:rPr>
          <w:rFonts w:ascii="Consolas" w:hAnsi="Consolas" w:cs="Consolas"/>
          <w:b/>
          <w:bCs/>
          <w:color w:val="7F0055"/>
        </w:rPr>
        <w:t>class</w:t>
      </w:r>
      <w:r w:rsidRPr="00E0025E">
        <w:rPr>
          <w:rFonts w:ascii="Consolas" w:hAnsi="Consolas" w:cs="Consolas"/>
          <w:color w:val="000000"/>
        </w:rPr>
        <w:t>));</w:t>
      </w:r>
    </w:p>
    <w:p w14:paraId="578C248E" w14:textId="5161D601" w:rsidR="00E0025E" w:rsidRPr="00E0025E" w:rsidRDefault="00E0025E" w:rsidP="00E0025E">
      <w:r w:rsidRPr="00E0025E">
        <w:rPr>
          <w:rFonts w:ascii="Consolas" w:hAnsi="Consolas" w:cs="Consolas"/>
          <w:color w:val="000000"/>
        </w:rPr>
        <w:t>}</w:t>
      </w:r>
    </w:p>
    <w:p w14:paraId="785E8C78" w14:textId="08B6A004" w:rsidR="00A96238" w:rsidRDefault="007E16C0" w:rsidP="00E0025E">
      <w:r>
        <w:t>Let’s look in more detail at the verify statement:</w:t>
      </w:r>
    </w:p>
    <w:p w14:paraId="612565F5" w14:textId="03A43B31" w:rsidR="007E16C0" w:rsidRDefault="007E16C0" w:rsidP="00E0025E">
      <w:r>
        <w:rPr>
          <w:noProof/>
          <w:lang w:eastAsia="en-GB"/>
        </w:rPr>
        <w:drawing>
          <wp:inline distT="0" distB="0" distL="0" distR="0" wp14:anchorId="25D3DDF1" wp14:editId="5E24C827">
            <wp:extent cx="6477000" cy="1397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1397000"/>
                    </a:xfrm>
                    <a:prstGeom prst="rect">
                      <a:avLst/>
                    </a:prstGeom>
                    <a:noFill/>
                    <a:ln>
                      <a:noFill/>
                    </a:ln>
                  </pic:spPr>
                </pic:pic>
              </a:graphicData>
            </a:graphic>
          </wp:inline>
        </w:drawing>
      </w:r>
    </w:p>
    <w:p w14:paraId="4E7F8883" w14:textId="5A5DF3A7" w:rsidR="007E16C0" w:rsidRDefault="00FA709C" w:rsidP="00E0025E">
      <w:r>
        <w:t xml:space="preserve">If we run the test it will fail with the ‘wanted but not invoked’ error. </w:t>
      </w:r>
    </w:p>
    <w:p w14:paraId="615944BA" w14:textId="5A6C1ECE" w:rsidR="00FA709C" w:rsidRDefault="00FA709C" w:rsidP="00E0025E">
      <w:r>
        <w:t>Let’s add the code required to pass the test:</w:t>
      </w:r>
    </w:p>
    <w:p w14:paraId="4D61C5D0" w14:textId="77777777" w:rsidR="00FA709C" w:rsidRPr="00FA709C" w:rsidRDefault="00FA709C" w:rsidP="00FA709C">
      <w:pPr>
        <w:autoSpaceDE w:val="0"/>
        <w:autoSpaceDN w:val="0"/>
        <w:adjustRightInd w:val="0"/>
        <w:spacing w:after="0" w:line="240" w:lineRule="auto"/>
        <w:rPr>
          <w:rFonts w:ascii="Consolas" w:hAnsi="Consolas" w:cs="Consolas"/>
        </w:rPr>
      </w:pPr>
      <w:r w:rsidRPr="00FA709C">
        <w:rPr>
          <w:rFonts w:ascii="Consolas" w:hAnsi="Consolas" w:cs="Consolas"/>
          <w:color w:val="000000"/>
        </w:rPr>
        <w:tab/>
      </w:r>
      <w:r w:rsidRPr="00FA709C">
        <w:rPr>
          <w:rFonts w:ascii="Consolas" w:hAnsi="Consolas" w:cs="Consolas"/>
          <w:b/>
          <w:bCs/>
          <w:color w:val="7F0055"/>
        </w:rPr>
        <w:t>public</w:t>
      </w:r>
      <w:r w:rsidRPr="00FA709C">
        <w:rPr>
          <w:rFonts w:ascii="Consolas" w:hAnsi="Consolas" w:cs="Consolas"/>
          <w:color w:val="000000"/>
        </w:rPr>
        <w:t xml:space="preserve"> </w:t>
      </w:r>
      <w:r w:rsidRPr="00FA709C">
        <w:rPr>
          <w:rFonts w:ascii="Consolas" w:hAnsi="Consolas" w:cs="Consolas"/>
          <w:b/>
          <w:bCs/>
          <w:color w:val="7F0055"/>
        </w:rPr>
        <w:t>void</w:t>
      </w:r>
      <w:r w:rsidRPr="00FA709C">
        <w:rPr>
          <w:rFonts w:ascii="Consolas" w:hAnsi="Consolas" w:cs="Consolas"/>
          <w:color w:val="000000"/>
        </w:rPr>
        <w:t xml:space="preserve"> createMultipleUsers(List&lt;String&gt; </w:t>
      </w:r>
      <w:r w:rsidRPr="00FA709C">
        <w:rPr>
          <w:rFonts w:ascii="Consolas" w:hAnsi="Consolas" w:cs="Consolas"/>
          <w:color w:val="6A3E3E"/>
        </w:rPr>
        <w:t>userNames</w:t>
      </w:r>
      <w:r w:rsidRPr="00FA709C">
        <w:rPr>
          <w:rFonts w:ascii="Consolas" w:hAnsi="Consolas" w:cs="Consolas"/>
          <w:color w:val="000000"/>
        </w:rPr>
        <w:t xml:space="preserve">, String </w:t>
      </w:r>
      <w:r w:rsidRPr="00FA709C">
        <w:rPr>
          <w:rFonts w:ascii="Consolas" w:hAnsi="Consolas" w:cs="Consolas"/>
          <w:color w:val="6A3E3E"/>
        </w:rPr>
        <w:t>password</w:t>
      </w:r>
      <w:r w:rsidRPr="00FA709C">
        <w:rPr>
          <w:rFonts w:ascii="Consolas" w:hAnsi="Consolas" w:cs="Consolas"/>
          <w:color w:val="000000"/>
        </w:rPr>
        <w:t>) {</w:t>
      </w:r>
    </w:p>
    <w:p w14:paraId="3AEE88FD" w14:textId="77777777" w:rsidR="00FA709C" w:rsidRPr="00FA709C" w:rsidRDefault="00FA709C" w:rsidP="00FA709C">
      <w:pPr>
        <w:autoSpaceDE w:val="0"/>
        <w:autoSpaceDN w:val="0"/>
        <w:adjustRightInd w:val="0"/>
        <w:spacing w:after="0" w:line="240" w:lineRule="auto"/>
        <w:rPr>
          <w:rFonts w:ascii="Consolas" w:hAnsi="Consolas" w:cs="Consolas"/>
        </w:rPr>
      </w:pPr>
      <w:r w:rsidRPr="00FA709C">
        <w:rPr>
          <w:rFonts w:ascii="Consolas" w:hAnsi="Consolas" w:cs="Consolas"/>
          <w:color w:val="000000"/>
        </w:rPr>
        <w:tab/>
      </w:r>
      <w:r w:rsidRPr="00FA709C">
        <w:rPr>
          <w:rFonts w:ascii="Consolas" w:hAnsi="Consolas" w:cs="Consolas"/>
          <w:color w:val="000000"/>
        </w:rPr>
        <w:tab/>
      </w:r>
      <w:r w:rsidRPr="00FA709C">
        <w:rPr>
          <w:rFonts w:ascii="Consolas" w:hAnsi="Consolas" w:cs="Consolas"/>
          <w:b/>
          <w:bCs/>
          <w:color w:val="7F0055"/>
        </w:rPr>
        <w:t>for</w:t>
      </w:r>
      <w:r w:rsidRPr="00FA709C">
        <w:rPr>
          <w:rFonts w:ascii="Consolas" w:hAnsi="Consolas" w:cs="Consolas"/>
          <w:color w:val="000000"/>
        </w:rPr>
        <w:t xml:space="preserve"> (String </w:t>
      </w:r>
      <w:r w:rsidRPr="00FA709C">
        <w:rPr>
          <w:rFonts w:ascii="Consolas" w:hAnsi="Consolas" w:cs="Consolas"/>
          <w:color w:val="6A3E3E"/>
        </w:rPr>
        <w:t>username</w:t>
      </w:r>
      <w:r w:rsidRPr="00FA709C">
        <w:rPr>
          <w:rFonts w:ascii="Consolas" w:hAnsi="Consolas" w:cs="Consolas"/>
          <w:color w:val="000000"/>
        </w:rPr>
        <w:t xml:space="preserve"> : </w:t>
      </w:r>
      <w:r w:rsidRPr="00FA709C">
        <w:rPr>
          <w:rFonts w:ascii="Consolas" w:hAnsi="Consolas" w:cs="Consolas"/>
          <w:color w:val="6A3E3E"/>
        </w:rPr>
        <w:t>userNames</w:t>
      </w:r>
      <w:r w:rsidRPr="00FA709C">
        <w:rPr>
          <w:rFonts w:ascii="Consolas" w:hAnsi="Consolas" w:cs="Consolas"/>
          <w:color w:val="000000"/>
        </w:rPr>
        <w:t>) {</w:t>
      </w:r>
    </w:p>
    <w:p w14:paraId="6C0A363D" w14:textId="77777777" w:rsidR="00FA709C" w:rsidRPr="00FA709C" w:rsidRDefault="00FA709C" w:rsidP="00FA709C">
      <w:pPr>
        <w:autoSpaceDE w:val="0"/>
        <w:autoSpaceDN w:val="0"/>
        <w:adjustRightInd w:val="0"/>
        <w:spacing w:after="0" w:line="240" w:lineRule="auto"/>
        <w:rPr>
          <w:rFonts w:ascii="Consolas" w:hAnsi="Consolas" w:cs="Consolas"/>
        </w:rPr>
      </w:pPr>
      <w:r w:rsidRPr="00FA709C">
        <w:rPr>
          <w:rFonts w:ascii="Consolas" w:hAnsi="Consolas" w:cs="Consolas"/>
          <w:color w:val="000000"/>
        </w:rPr>
        <w:tab/>
      </w:r>
      <w:r w:rsidRPr="00FA709C">
        <w:rPr>
          <w:rFonts w:ascii="Consolas" w:hAnsi="Consolas" w:cs="Consolas"/>
          <w:color w:val="000000"/>
        </w:rPr>
        <w:tab/>
      </w:r>
      <w:r w:rsidRPr="00FA709C">
        <w:rPr>
          <w:rFonts w:ascii="Consolas" w:hAnsi="Consolas" w:cs="Consolas"/>
          <w:color w:val="000000"/>
        </w:rPr>
        <w:tab/>
        <w:t xml:space="preserve">User </w:t>
      </w:r>
      <w:r w:rsidRPr="00FA709C">
        <w:rPr>
          <w:rFonts w:ascii="Consolas" w:hAnsi="Consolas" w:cs="Consolas"/>
          <w:color w:val="6A3E3E"/>
        </w:rPr>
        <w:t>user</w:t>
      </w:r>
      <w:r w:rsidRPr="00FA709C">
        <w:rPr>
          <w:rFonts w:ascii="Consolas" w:hAnsi="Consolas" w:cs="Consolas"/>
          <w:color w:val="000000"/>
        </w:rPr>
        <w:t xml:space="preserve"> = </w:t>
      </w:r>
      <w:r w:rsidRPr="00FA709C">
        <w:rPr>
          <w:rFonts w:ascii="Consolas" w:hAnsi="Consolas" w:cs="Consolas"/>
          <w:b/>
          <w:bCs/>
          <w:color w:val="7F0055"/>
        </w:rPr>
        <w:t>new</w:t>
      </w:r>
      <w:r w:rsidRPr="00FA709C">
        <w:rPr>
          <w:rFonts w:ascii="Consolas" w:hAnsi="Consolas" w:cs="Consolas"/>
          <w:color w:val="000000"/>
        </w:rPr>
        <w:t xml:space="preserve"> User();</w:t>
      </w:r>
    </w:p>
    <w:p w14:paraId="5ECFA451" w14:textId="77777777" w:rsidR="00FA709C" w:rsidRPr="00FA709C" w:rsidRDefault="00FA709C" w:rsidP="00FA709C">
      <w:pPr>
        <w:autoSpaceDE w:val="0"/>
        <w:autoSpaceDN w:val="0"/>
        <w:adjustRightInd w:val="0"/>
        <w:spacing w:after="0" w:line="240" w:lineRule="auto"/>
        <w:rPr>
          <w:rFonts w:ascii="Consolas" w:hAnsi="Consolas" w:cs="Consolas"/>
        </w:rPr>
      </w:pPr>
      <w:r w:rsidRPr="00FA709C">
        <w:rPr>
          <w:rFonts w:ascii="Consolas" w:hAnsi="Consolas" w:cs="Consolas"/>
          <w:color w:val="000000"/>
        </w:rPr>
        <w:tab/>
      </w:r>
      <w:r w:rsidRPr="00FA709C">
        <w:rPr>
          <w:rFonts w:ascii="Consolas" w:hAnsi="Consolas" w:cs="Consolas"/>
          <w:color w:val="000000"/>
        </w:rPr>
        <w:tab/>
      </w:r>
      <w:r w:rsidRPr="00FA709C">
        <w:rPr>
          <w:rFonts w:ascii="Consolas" w:hAnsi="Consolas" w:cs="Consolas"/>
          <w:color w:val="000000"/>
        </w:rPr>
        <w:tab/>
      </w:r>
      <w:r w:rsidRPr="00FA709C">
        <w:rPr>
          <w:rFonts w:ascii="Consolas" w:hAnsi="Consolas" w:cs="Consolas"/>
          <w:color w:val="6A3E3E"/>
        </w:rPr>
        <w:t>user</w:t>
      </w:r>
      <w:r w:rsidRPr="00FA709C">
        <w:rPr>
          <w:rFonts w:ascii="Consolas" w:hAnsi="Consolas" w:cs="Consolas"/>
          <w:color w:val="000000"/>
        </w:rPr>
        <w:t>.setUsername(</w:t>
      </w:r>
      <w:r w:rsidRPr="00FA709C">
        <w:rPr>
          <w:rFonts w:ascii="Consolas" w:hAnsi="Consolas" w:cs="Consolas"/>
          <w:color w:val="6A3E3E"/>
        </w:rPr>
        <w:t>username</w:t>
      </w:r>
      <w:r w:rsidRPr="00FA709C">
        <w:rPr>
          <w:rFonts w:ascii="Consolas" w:hAnsi="Consolas" w:cs="Consolas"/>
          <w:color w:val="000000"/>
        </w:rPr>
        <w:t>);</w:t>
      </w:r>
    </w:p>
    <w:p w14:paraId="5EDF8F77" w14:textId="77777777" w:rsidR="00FA709C" w:rsidRPr="00FA709C" w:rsidRDefault="00FA709C" w:rsidP="00FA709C">
      <w:pPr>
        <w:autoSpaceDE w:val="0"/>
        <w:autoSpaceDN w:val="0"/>
        <w:adjustRightInd w:val="0"/>
        <w:spacing w:after="0" w:line="240" w:lineRule="auto"/>
        <w:rPr>
          <w:rFonts w:ascii="Consolas" w:hAnsi="Consolas" w:cs="Consolas"/>
        </w:rPr>
      </w:pPr>
      <w:r w:rsidRPr="00FA709C">
        <w:rPr>
          <w:rFonts w:ascii="Consolas" w:hAnsi="Consolas" w:cs="Consolas"/>
          <w:color w:val="000000"/>
        </w:rPr>
        <w:tab/>
      </w:r>
      <w:r w:rsidRPr="00FA709C">
        <w:rPr>
          <w:rFonts w:ascii="Consolas" w:hAnsi="Consolas" w:cs="Consolas"/>
          <w:color w:val="000000"/>
        </w:rPr>
        <w:tab/>
      </w:r>
      <w:r w:rsidRPr="00FA709C">
        <w:rPr>
          <w:rFonts w:ascii="Consolas" w:hAnsi="Consolas" w:cs="Consolas"/>
          <w:color w:val="000000"/>
        </w:rPr>
        <w:tab/>
      </w:r>
      <w:r w:rsidRPr="00FA709C">
        <w:rPr>
          <w:rFonts w:ascii="Consolas" w:hAnsi="Consolas" w:cs="Consolas"/>
          <w:color w:val="6A3E3E"/>
        </w:rPr>
        <w:t>user</w:t>
      </w:r>
      <w:r w:rsidRPr="00FA709C">
        <w:rPr>
          <w:rFonts w:ascii="Consolas" w:hAnsi="Consolas" w:cs="Consolas"/>
          <w:color w:val="000000"/>
        </w:rPr>
        <w:t>.setPassword(</w:t>
      </w:r>
      <w:r w:rsidRPr="00FA709C">
        <w:rPr>
          <w:rFonts w:ascii="Consolas" w:hAnsi="Consolas" w:cs="Consolas"/>
          <w:color w:val="6A3E3E"/>
        </w:rPr>
        <w:t>password</w:t>
      </w:r>
      <w:r w:rsidRPr="00FA709C">
        <w:rPr>
          <w:rFonts w:ascii="Consolas" w:hAnsi="Consolas" w:cs="Consolas"/>
          <w:color w:val="000000"/>
        </w:rPr>
        <w:t>);</w:t>
      </w:r>
    </w:p>
    <w:p w14:paraId="418FB27B" w14:textId="77777777" w:rsidR="00FA709C" w:rsidRPr="00FA709C" w:rsidRDefault="00FA709C" w:rsidP="00FA709C">
      <w:pPr>
        <w:autoSpaceDE w:val="0"/>
        <w:autoSpaceDN w:val="0"/>
        <w:adjustRightInd w:val="0"/>
        <w:spacing w:after="0" w:line="240" w:lineRule="auto"/>
        <w:rPr>
          <w:rFonts w:ascii="Consolas" w:hAnsi="Consolas" w:cs="Consolas"/>
        </w:rPr>
      </w:pPr>
      <w:r w:rsidRPr="00FA709C">
        <w:rPr>
          <w:rFonts w:ascii="Consolas" w:hAnsi="Consolas" w:cs="Consolas"/>
          <w:color w:val="000000"/>
        </w:rPr>
        <w:tab/>
      </w:r>
      <w:r w:rsidRPr="00FA709C">
        <w:rPr>
          <w:rFonts w:ascii="Consolas" w:hAnsi="Consolas" w:cs="Consolas"/>
          <w:color w:val="000000"/>
        </w:rPr>
        <w:tab/>
      </w:r>
      <w:r w:rsidRPr="00FA709C">
        <w:rPr>
          <w:rFonts w:ascii="Consolas" w:hAnsi="Consolas" w:cs="Consolas"/>
          <w:color w:val="000000"/>
        </w:rPr>
        <w:tab/>
      </w:r>
      <w:r w:rsidRPr="00FA709C">
        <w:rPr>
          <w:rFonts w:ascii="Consolas" w:hAnsi="Consolas" w:cs="Consolas"/>
          <w:color w:val="0000C0"/>
        </w:rPr>
        <w:t>userDatabaseAccess</w:t>
      </w:r>
      <w:r w:rsidRPr="00FA709C">
        <w:rPr>
          <w:rFonts w:ascii="Consolas" w:hAnsi="Consolas" w:cs="Consolas"/>
          <w:color w:val="000000"/>
        </w:rPr>
        <w:t>.addUser(</w:t>
      </w:r>
      <w:r w:rsidRPr="00FA709C">
        <w:rPr>
          <w:rFonts w:ascii="Consolas" w:hAnsi="Consolas" w:cs="Consolas"/>
          <w:color w:val="6A3E3E"/>
        </w:rPr>
        <w:t>user</w:t>
      </w:r>
      <w:r w:rsidRPr="00FA709C">
        <w:rPr>
          <w:rFonts w:ascii="Consolas" w:hAnsi="Consolas" w:cs="Consolas"/>
          <w:color w:val="000000"/>
        </w:rPr>
        <w:t>);</w:t>
      </w:r>
    </w:p>
    <w:p w14:paraId="40BEE1E4" w14:textId="77777777" w:rsidR="00FA709C" w:rsidRPr="00FA709C" w:rsidRDefault="00FA709C" w:rsidP="00FA709C">
      <w:pPr>
        <w:autoSpaceDE w:val="0"/>
        <w:autoSpaceDN w:val="0"/>
        <w:adjustRightInd w:val="0"/>
        <w:spacing w:after="0" w:line="240" w:lineRule="auto"/>
        <w:rPr>
          <w:rFonts w:ascii="Consolas" w:hAnsi="Consolas" w:cs="Consolas"/>
        </w:rPr>
      </w:pPr>
      <w:r w:rsidRPr="00FA709C">
        <w:rPr>
          <w:rFonts w:ascii="Consolas" w:hAnsi="Consolas" w:cs="Consolas"/>
          <w:color w:val="000000"/>
        </w:rPr>
        <w:tab/>
      </w:r>
      <w:r w:rsidRPr="00FA709C">
        <w:rPr>
          <w:rFonts w:ascii="Consolas" w:hAnsi="Consolas" w:cs="Consolas"/>
          <w:color w:val="000000"/>
        </w:rPr>
        <w:tab/>
        <w:t>}</w:t>
      </w:r>
    </w:p>
    <w:p w14:paraId="00E6AB7E" w14:textId="13B8125C" w:rsidR="00FA709C" w:rsidRPr="00FA709C" w:rsidRDefault="00FA709C" w:rsidP="00FA709C">
      <w:pPr>
        <w:rPr>
          <w:rFonts w:ascii="Consolas" w:hAnsi="Consolas" w:cs="Consolas"/>
          <w:color w:val="000000"/>
        </w:rPr>
      </w:pPr>
      <w:r w:rsidRPr="00FA709C">
        <w:rPr>
          <w:rFonts w:ascii="Consolas" w:hAnsi="Consolas" w:cs="Consolas"/>
          <w:color w:val="000000"/>
        </w:rPr>
        <w:tab/>
        <w:t>}</w:t>
      </w:r>
    </w:p>
    <w:p w14:paraId="17A51B48" w14:textId="6D8D244B" w:rsidR="00FA709C" w:rsidRDefault="001474AE" w:rsidP="00FA709C">
      <w:r>
        <w:t>If we run the test, it will now pass.</w:t>
      </w:r>
    </w:p>
    <w:p w14:paraId="5AB64229" w14:textId="77777777" w:rsidR="001474AE" w:rsidRDefault="001474AE" w:rsidP="00FA709C"/>
    <w:p w14:paraId="5E766564" w14:textId="77777777" w:rsidR="00FA709C" w:rsidRDefault="00FA709C" w:rsidP="00E0025E"/>
    <w:p w14:paraId="62033919" w14:textId="3510C36C" w:rsidR="00E53E71" w:rsidRDefault="00E53E71" w:rsidP="00E53E71">
      <w:pPr>
        <w:pStyle w:val="Heading3"/>
      </w:pPr>
      <w:r>
        <w:lastRenderedPageBreak/>
        <w:t>Proving the verify statement checks for exactly 3 calls</w:t>
      </w:r>
    </w:p>
    <w:p w14:paraId="6C5D434A" w14:textId="2A783E85" w:rsidR="007F5BED" w:rsidRDefault="003044D4" w:rsidP="00E0025E">
      <w:r>
        <w:t>Let’s now double check that the verify statement really does require 3 calls to the addUser() method. We’ll do this by adding some bad code to our createMultipleUsers() method.</w:t>
      </w:r>
    </w:p>
    <w:p w14:paraId="394AE190" w14:textId="27B3B977" w:rsidR="003044D4" w:rsidRDefault="003044D4" w:rsidP="00E0025E">
      <w:r>
        <w:t>Let’s start by adding a break statement at the end of our loop. This will mean that the addUs</w:t>
      </w:r>
      <w:r w:rsidR="003E5E18">
        <w:t>er() method is only called once. If we run the test, it will fail with the following message:</w:t>
      </w:r>
    </w:p>
    <w:p w14:paraId="34DEC31A" w14:textId="0849EC4B" w:rsidR="003E5E18" w:rsidRDefault="003E5E18" w:rsidP="00E0025E">
      <w:r>
        <w:rPr>
          <w:noProof/>
          <w:lang w:eastAsia="en-GB"/>
        </w:rPr>
        <w:drawing>
          <wp:inline distT="0" distB="0" distL="0" distR="0" wp14:anchorId="5DE83C02" wp14:editId="6BFBA900">
            <wp:extent cx="3454400" cy="151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4400" cy="1511300"/>
                    </a:xfrm>
                    <a:prstGeom prst="rect">
                      <a:avLst/>
                    </a:prstGeom>
                    <a:noFill/>
                    <a:ln>
                      <a:noFill/>
                    </a:ln>
                  </pic:spPr>
                </pic:pic>
              </a:graphicData>
            </a:graphic>
          </wp:inline>
        </w:drawing>
      </w:r>
    </w:p>
    <w:p w14:paraId="16FAB33E" w14:textId="58E7A3B2" w:rsidR="003E5E18" w:rsidRDefault="003E5E18" w:rsidP="00E0025E">
      <w:r>
        <w:t xml:space="preserve">Now we’ll remove the break </w:t>
      </w:r>
      <w:r w:rsidR="00BB293E">
        <w:t xml:space="preserve">statement </w:t>
      </w:r>
      <w:r>
        <w:t>and instead we’ll call the addUser() method twice in the loop. If we run the test again it will fail with this message:</w:t>
      </w:r>
    </w:p>
    <w:p w14:paraId="2A7416F1" w14:textId="1AC33CB4" w:rsidR="003E5E18" w:rsidRDefault="003E5E18" w:rsidP="00E0025E">
      <w:r>
        <w:rPr>
          <w:noProof/>
          <w:lang w:eastAsia="en-GB"/>
        </w:rPr>
        <w:drawing>
          <wp:inline distT="0" distB="0" distL="0" distR="0" wp14:anchorId="092F4CC9" wp14:editId="2245B9C2">
            <wp:extent cx="3441700" cy="13525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1700" cy="1352550"/>
                    </a:xfrm>
                    <a:prstGeom prst="rect">
                      <a:avLst/>
                    </a:prstGeom>
                    <a:noFill/>
                    <a:ln>
                      <a:noFill/>
                    </a:ln>
                  </pic:spPr>
                </pic:pic>
              </a:graphicData>
            </a:graphic>
          </wp:inline>
        </w:drawing>
      </w:r>
    </w:p>
    <w:p w14:paraId="4EFC9770" w14:textId="57CBB97A" w:rsidR="003E5E18" w:rsidRDefault="00BB293E" w:rsidP="00E0025E">
      <w:r>
        <w:t xml:space="preserve">We’ve just proven that the test will only pass if the addUser() method is called exactly three times. </w:t>
      </w:r>
      <w:r w:rsidR="00AB543D">
        <w:t xml:space="preserve">Now remove the extra call to addUser(), re-run the test and ensure that it passes before moving on. </w:t>
      </w:r>
    </w:p>
    <w:p w14:paraId="21ED2BF1" w14:textId="780ED0B0" w:rsidR="00BB293E" w:rsidRDefault="00BB293E" w:rsidP="00E0025E"/>
    <w:p w14:paraId="6B68F0F6" w14:textId="447AC48D" w:rsidR="00AB543D" w:rsidRDefault="005A2436" w:rsidP="00AB543D">
      <w:pPr>
        <w:pStyle w:val="Heading3"/>
      </w:pPr>
      <w:r>
        <w:t>Matchers</w:t>
      </w:r>
    </w:p>
    <w:p w14:paraId="63612FCC" w14:textId="47B14FC1" w:rsidR="00AB543D" w:rsidRDefault="008F4E31" w:rsidP="00AB543D">
      <w:r>
        <w:t>In our test, the call to addUser() didn’t specify a specifc User object. Instead it used the following syntax:</w:t>
      </w:r>
    </w:p>
    <w:p w14:paraId="23C6A4F0" w14:textId="69913E75" w:rsidR="008F4E31" w:rsidRPr="008F4E31" w:rsidRDefault="008F4E31" w:rsidP="008F4E31">
      <w:pPr>
        <w:autoSpaceDE w:val="0"/>
        <w:autoSpaceDN w:val="0"/>
        <w:adjustRightInd w:val="0"/>
        <w:spacing w:after="0" w:line="240" w:lineRule="auto"/>
        <w:rPr>
          <w:rFonts w:ascii="Consolas" w:hAnsi="Consolas" w:cs="Consolas"/>
        </w:rPr>
      </w:pPr>
      <w:r w:rsidRPr="008F4E31">
        <w:rPr>
          <w:rFonts w:ascii="Consolas" w:hAnsi="Consolas" w:cs="Consolas"/>
          <w:color w:val="000000"/>
        </w:rPr>
        <w:t>addUser(</w:t>
      </w:r>
      <w:r w:rsidRPr="008F4E31">
        <w:rPr>
          <w:rFonts w:ascii="Consolas" w:hAnsi="Consolas" w:cs="Consolas"/>
          <w:i/>
          <w:iCs/>
          <w:color w:val="000000"/>
        </w:rPr>
        <w:t>any</w:t>
      </w:r>
      <w:r w:rsidRPr="008F4E31">
        <w:rPr>
          <w:rFonts w:ascii="Consolas" w:hAnsi="Consolas" w:cs="Consolas"/>
          <w:color w:val="000000"/>
        </w:rPr>
        <w:t>(User.</w:t>
      </w:r>
      <w:r w:rsidRPr="008F4E31">
        <w:rPr>
          <w:rFonts w:ascii="Consolas" w:hAnsi="Consolas" w:cs="Consolas"/>
          <w:b/>
          <w:bCs/>
          <w:color w:val="7F0055"/>
        </w:rPr>
        <w:t>class</w:t>
      </w:r>
      <w:r w:rsidR="00EC64DF">
        <w:rPr>
          <w:rFonts w:ascii="Consolas" w:hAnsi="Consolas" w:cs="Consolas"/>
          <w:color w:val="000000"/>
        </w:rPr>
        <w:t>))</w:t>
      </w:r>
    </w:p>
    <w:p w14:paraId="3C3722F9" w14:textId="5A9B15BF" w:rsidR="00EC64DF" w:rsidRDefault="00EC64DF" w:rsidP="005A2436"/>
    <w:p w14:paraId="0A9E3607" w14:textId="34D3276C" w:rsidR="005A2436" w:rsidRDefault="005A2436" w:rsidP="005A2436">
      <w:r>
        <w:t xml:space="preserve">As long as an object of the User class is passed into the addUser() method the right number of times, the test will pass. </w:t>
      </w:r>
    </w:p>
    <w:p w14:paraId="239C17AD" w14:textId="79E44138" w:rsidR="005A2436" w:rsidRPr="008F4E31" w:rsidRDefault="005A2436" w:rsidP="005A2436">
      <w:r>
        <w:t>Any(User.class) is known as a ‘matcher’. It simply checks that the object passed in matches the correct class. Mockito has a few built in matchers for common classes such as anyString(), anyInt() and anyDouble()</w:t>
      </w:r>
    </w:p>
    <w:p w14:paraId="6F53CADE" w14:textId="46B58EAA" w:rsidR="003B68B2" w:rsidRDefault="003B68B2">
      <w:pPr>
        <w:spacing w:after="0" w:line="240" w:lineRule="auto"/>
      </w:pPr>
      <w:r>
        <w:br w:type="page"/>
      </w:r>
    </w:p>
    <w:p w14:paraId="723725EC" w14:textId="16114379" w:rsidR="004A3A4A" w:rsidRDefault="004A3A4A" w:rsidP="004A3A4A">
      <w:pPr>
        <w:pStyle w:val="Heading3"/>
      </w:pPr>
      <w:r>
        <w:lastRenderedPageBreak/>
        <w:t>Further tests</w:t>
      </w:r>
    </w:p>
    <w:p w14:paraId="2F563367" w14:textId="7C34B74B" w:rsidR="004A3A4A" w:rsidRDefault="004A3A4A" w:rsidP="004A3A4A">
      <w:r>
        <w:t xml:space="preserve">We’ve tested that the addUser() method is called exactly 3 times when a List of 3 User objects is passed in. On it own this test is not enough as it’s possible to pass it by hardcoding 3 calls to the addUser() method. </w:t>
      </w:r>
    </w:p>
    <w:p w14:paraId="0D68B12F" w14:textId="66E555A6" w:rsidR="004A3A4A" w:rsidRDefault="004A3A4A" w:rsidP="004A3A4A">
      <w:r>
        <w:t xml:space="preserve">To prevent this we should write another test passing in a List with a different number of objects. E.g. pass a List of 5 names and check that addUser() is called 5 times. </w:t>
      </w:r>
    </w:p>
    <w:p w14:paraId="185B9349" w14:textId="77777777" w:rsidR="004A3A4A" w:rsidRDefault="004A3A4A" w:rsidP="003B68B2">
      <w:pPr>
        <w:pStyle w:val="Heading2"/>
      </w:pPr>
    </w:p>
    <w:p w14:paraId="3E2EF6C9" w14:textId="0713A989" w:rsidR="003044D4" w:rsidRDefault="003B68B2" w:rsidP="003B68B2">
      <w:pPr>
        <w:pStyle w:val="Heading2"/>
      </w:pPr>
      <w:r>
        <w:t>Other ways of using verify</w:t>
      </w:r>
    </w:p>
    <w:p w14:paraId="59F9B102" w14:textId="77777777" w:rsidR="003B68B2" w:rsidRDefault="003B68B2" w:rsidP="003B68B2">
      <w:r>
        <w:t>verify(object,never()).method()</w:t>
      </w:r>
      <w:r>
        <w:tab/>
      </w:r>
      <w:r>
        <w:tab/>
        <w:t>checks a method has not been called</w:t>
      </w:r>
    </w:p>
    <w:p w14:paraId="5B088F4A" w14:textId="726DE37F" w:rsidR="003B68B2" w:rsidRDefault="003B68B2" w:rsidP="003B68B2">
      <w:r>
        <w:t>verify(object,atLeastOnce()).method()</w:t>
      </w:r>
      <w:r>
        <w:tab/>
        <w:t>checks a method has been called at least once</w:t>
      </w:r>
    </w:p>
    <w:p w14:paraId="7CBD6243" w14:textId="77777777" w:rsidR="003B68B2" w:rsidRDefault="003B68B2" w:rsidP="003B68B2"/>
    <w:p w14:paraId="26EAA7C4" w14:textId="77777777" w:rsidR="003B68B2" w:rsidRPr="003B68B2" w:rsidRDefault="003B68B2" w:rsidP="003B68B2"/>
    <w:sectPr w:rsidR="003B68B2" w:rsidRPr="003B68B2" w:rsidSect="00974CF8">
      <w:headerReference w:type="default" r:id="rId23"/>
      <w:footerReference w:type="default" r:id="rId24"/>
      <w:headerReference w:type="first" r:id="rId25"/>
      <w:footerReference w:type="first" r:id="rId26"/>
      <w:pgSz w:w="11906" w:h="16838"/>
      <w:pgMar w:top="851" w:right="851" w:bottom="249" w:left="851" w:header="76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2C87A" w14:textId="77777777" w:rsidR="009346AD" w:rsidRDefault="009346AD" w:rsidP="00761760">
      <w:r>
        <w:separator/>
      </w:r>
    </w:p>
  </w:endnote>
  <w:endnote w:type="continuationSeparator" w:id="0">
    <w:p w14:paraId="7AC4705C" w14:textId="77777777" w:rsidR="009346AD" w:rsidRDefault="009346AD" w:rsidP="0076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31118" w14:textId="006C041C" w:rsidR="00974CF8" w:rsidRPr="00855375" w:rsidRDefault="00186594" w:rsidP="00855375">
    <w:pPr>
      <w:pStyle w:val="Footer"/>
    </w:pPr>
    <w:r>
      <w:pict w14:anchorId="3C7FB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53pt">
          <v:imagedata r:id="rId1" o:title="footer"/>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0A577" w14:textId="77777777" w:rsidR="007323EE" w:rsidRDefault="007323EE" w:rsidP="007323EE">
    <w:r>
      <w:rPr>
        <w:noProof/>
        <w:lang w:eastAsia="en-GB"/>
      </w:rPr>
      <mc:AlternateContent>
        <mc:Choice Requires="wpg">
          <w:drawing>
            <wp:anchor distT="0" distB="0" distL="114300" distR="114300" simplePos="0" relativeHeight="251659264" behindDoc="0" locked="0" layoutInCell="1" allowOverlap="1" wp14:anchorId="4DAD0BCB" wp14:editId="02AA5B5E">
              <wp:simplePos x="0" y="0"/>
              <wp:positionH relativeFrom="page">
                <wp:posOffset>3954145</wp:posOffset>
              </wp:positionH>
              <wp:positionV relativeFrom="page">
                <wp:posOffset>9468485</wp:posOffset>
              </wp:positionV>
              <wp:extent cx="3606165" cy="1223645"/>
              <wp:effectExtent l="1270" t="635" r="2540" b="444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1223645"/>
                        <a:chOff x="6227" y="14911"/>
                        <a:chExt cx="5679" cy="1927"/>
                      </a:xfrm>
                    </wpg:grpSpPr>
                    <wps:wsp>
                      <wps:cNvPr id="5" name="Freeform 5"/>
                      <wps:cNvSpPr>
                        <a:spLocks/>
                      </wps:cNvSpPr>
                      <wps:spPr bwMode="auto">
                        <a:xfrm>
                          <a:off x="6227" y="14911"/>
                          <a:ext cx="5679" cy="1927"/>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A2457" w14:textId="77777777" w:rsidR="007323EE" w:rsidRDefault="007323EE" w:rsidP="007323EE">
                            <w:pPr>
                              <w:rPr>
                                <w:rFonts w:ascii="Open Sans Extrabold"/>
                                <w:b/>
                              </w:rPr>
                            </w:pPr>
                            <w:r>
                              <w:rPr>
                                <w:rFonts w:ascii="Open Sans Extrabold"/>
                                <w:b/>
                                <w:color w:val="FFFFFF"/>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D0BCB" id="Group 4" o:spid="_x0000_s1026" style="position:absolute;margin-left:311.35pt;margin-top:745.55pt;width:283.95pt;height:96.35pt;z-index:251659264;mso-position-horizontal-relative:page;mso-position-vertical-relative:page" coordorigin="6227,14911" coordsize="5679,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">
              <v:shape id="Freeform 5" o:spid="_x0000_s1027" style="position:absolute;left:6227;top:14911;width:5679;height:1927;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" path="m5679,l,1927r5679,l5679,xe" fillcolor="#00aeef" stroked="f">
                <v:path arrowok="t" o:connecttype="custom" o:connectlocs="5679,14911;0,16838;5679,16838;5679,14911" o:connectangles="0,0,0,0"/>
              </v:shape>
              <v:shapetype id="_x0000_t202" coordsize="21600,21600" o:spt="202" path="m,l,21600r21600,l21600,xe">
                <v:stroke joinstyle="miter"/>
                <v:path gradientshapeok="t" o:connecttype="rect"/>
              </v:shapetype>
              <v:shape id="Text Box 6"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FAA2457" w14:textId="77777777" w:rsidR="007323EE" w:rsidRDefault="007323EE" w:rsidP="007323EE">
                      <w:pPr>
                        <w:rPr>
                          <w:rFonts w:ascii="Open Sans Extrabold"/>
                          <w:b/>
                        </w:rPr>
                      </w:pPr>
                      <w:r>
                        <w:rPr>
                          <w:rFonts w:ascii="Open Sans Extrabold"/>
                          <w:b/>
                          <w:color w:val="FFFFFF"/>
                        </w:rPr>
                        <w:t>fdmgroup.com</w:t>
                      </w:r>
                    </w:p>
                  </w:txbxContent>
                </v:textbox>
              </v:shape>
              <w10:wrap anchorx="page" anchory="page"/>
            </v:group>
          </w:pict>
        </mc:Fallback>
      </mc:AlternateContent>
    </w:r>
  </w:p>
  <w:p w14:paraId="1DA8BBA5" w14:textId="77777777" w:rsidR="007323EE" w:rsidRDefault="007323EE" w:rsidP="007323EE">
    <w:pPr>
      <w:rPr>
        <w:color w:val="231F20"/>
      </w:rPr>
    </w:pPr>
  </w:p>
  <w:p w14:paraId="6D33749E" w14:textId="77777777" w:rsidR="007323EE" w:rsidRDefault="007323EE" w:rsidP="007323EE">
    <w:pPr>
      <w:rPr>
        <w:color w:val="231F20"/>
      </w:rPr>
    </w:pPr>
  </w:p>
  <w:p w14:paraId="6A0DBCC5" w14:textId="77777777" w:rsidR="007323EE" w:rsidRPr="007323EE" w:rsidRDefault="007323EE" w:rsidP="007323EE">
    <w:pPr>
      <w:rPr>
        <w:color w:val="231F20"/>
      </w:rPr>
    </w:pPr>
    <w:r>
      <w:rPr>
        <w:color w:val="231F20"/>
      </w:rPr>
      <w:t>EUROPE • NORTH AMERICA • AFRICA • APAC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2C7C0" w14:textId="77777777" w:rsidR="009346AD" w:rsidRDefault="009346AD" w:rsidP="00761760">
      <w:r>
        <w:separator/>
      </w:r>
    </w:p>
  </w:footnote>
  <w:footnote w:type="continuationSeparator" w:id="0">
    <w:p w14:paraId="5AB91D65" w14:textId="77777777" w:rsidR="009346AD" w:rsidRDefault="009346AD" w:rsidP="007617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4F52B" w14:textId="77777777" w:rsidR="00974CF8" w:rsidRDefault="00974CF8">
    <w:pPr>
      <w:pStyle w:val="Header"/>
    </w:pPr>
    <w:r>
      <w:rPr>
        <w:rFonts w:ascii="Times New Roman"/>
        <w:noProof/>
        <w:lang w:eastAsia="en-GB"/>
      </w:rPr>
      <mc:AlternateContent>
        <mc:Choice Requires="wpg">
          <w:drawing>
            <wp:inline distT="0" distB="0" distL="0" distR="0" wp14:anchorId="0787F522" wp14:editId="05D3D320">
              <wp:extent cx="1148080" cy="541020"/>
              <wp:effectExtent l="9525" t="0" r="4445" b="19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9"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D74D317" id="Group 8"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5w0AAJx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923EB" w14:textId="77777777" w:rsidR="007323EE" w:rsidRDefault="007323EE" w:rsidP="007323EE">
    <w:pPr>
      <w:pStyle w:val="Header"/>
    </w:pPr>
    <w:r>
      <w:rPr>
        <w:rFonts w:ascii="Times New Roman"/>
        <w:noProof/>
        <w:lang w:eastAsia="en-GB"/>
      </w:rPr>
      <mc:AlternateContent>
        <mc:Choice Requires="wpg">
          <w:drawing>
            <wp:inline distT="0" distB="0" distL="0" distR="0" wp14:anchorId="05B14412" wp14:editId="7C8D240D">
              <wp:extent cx="1148080" cy="541020"/>
              <wp:effectExtent l="9525" t="0" r="444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2"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2A4FE6" id="Group 1"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YzTwQAAANoAAAAPAAAAZHJzL2Rvd25yZXYueG1sRI9Bi8Iw&#10;FITvgv8hPGFvmurC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LbxjNP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1403B901" w14:textId="77777777" w:rsidR="007323EE" w:rsidRDefault="007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0E3"/>
    <w:multiLevelType w:val="hybridMultilevel"/>
    <w:tmpl w:val="43464E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F5ADC"/>
    <w:multiLevelType w:val="hybridMultilevel"/>
    <w:tmpl w:val="CBF87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17D62"/>
    <w:multiLevelType w:val="hybridMultilevel"/>
    <w:tmpl w:val="B652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BD253B"/>
    <w:multiLevelType w:val="hybridMultilevel"/>
    <w:tmpl w:val="1DDE0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C6A79"/>
    <w:multiLevelType w:val="hybridMultilevel"/>
    <w:tmpl w:val="E488E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62A60"/>
    <w:multiLevelType w:val="hybridMultilevel"/>
    <w:tmpl w:val="A8DC8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866C7A"/>
    <w:multiLevelType w:val="hybridMultilevel"/>
    <w:tmpl w:val="8A36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4B0ED9"/>
    <w:multiLevelType w:val="hybridMultilevel"/>
    <w:tmpl w:val="B4887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130F5A"/>
    <w:multiLevelType w:val="hybridMultilevel"/>
    <w:tmpl w:val="486C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7416C5"/>
    <w:multiLevelType w:val="hybridMultilevel"/>
    <w:tmpl w:val="94F4E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C419D6"/>
    <w:multiLevelType w:val="hybridMultilevel"/>
    <w:tmpl w:val="A96E7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7226C5"/>
    <w:multiLevelType w:val="hybridMultilevel"/>
    <w:tmpl w:val="F7FAC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FF0C94"/>
    <w:multiLevelType w:val="hybridMultilevel"/>
    <w:tmpl w:val="F484F3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0E4CDA"/>
    <w:multiLevelType w:val="hybridMultilevel"/>
    <w:tmpl w:val="2256C626"/>
    <w:lvl w:ilvl="0" w:tplc="812879C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9E4A33"/>
    <w:multiLevelType w:val="hybridMultilevel"/>
    <w:tmpl w:val="8C8E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5"/>
  </w:num>
  <w:num w:numId="5">
    <w:abstractNumId w:val="12"/>
  </w:num>
  <w:num w:numId="6">
    <w:abstractNumId w:val="13"/>
  </w:num>
  <w:num w:numId="7">
    <w:abstractNumId w:val="2"/>
  </w:num>
  <w:num w:numId="8">
    <w:abstractNumId w:val="4"/>
  </w:num>
  <w:num w:numId="9">
    <w:abstractNumId w:val="11"/>
  </w:num>
  <w:num w:numId="10">
    <w:abstractNumId w:val="14"/>
  </w:num>
  <w:num w:numId="11">
    <w:abstractNumId w:val="1"/>
  </w:num>
  <w:num w:numId="12">
    <w:abstractNumId w:val="15"/>
  </w:num>
  <w:num w:numId="13">
    <w:abstractNumId w:val="8"/>
  </w:num>
  <w:num w:numId="14">
    <w:abstractNumId w:val="17"/>
  </w:num>
  <w:num w:numId="15">
    <w:abstractNumId w:val="7"/>
  </w:num>
  <w:num w:numId="16">
    <w:abstractNumId w:val="0"/>
  </w:num>
  <w:num w:numId="17">
    <w:abstractNumId w:val="16"/>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hdrShapeDefaults>
    <o:shapedefaults v:ext="edit" spidmax="1024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F8"/>
    <w:rsid w:val="00016DBD"/>
    <w:rsid w:val="00020E6F"/>
    <w:rsid w:val="00025EAE"/>
    <w:rsid w:val="0002694E"/>
    <w:rsid w:val="000479AE"/>
    <w:rsid w:val="00051867"/>
    <w:rsid w:val="00070337"/>
    <w:rsid w:val="00070421"/>
    <w:rsid w:val="00077EDE"/>
    <w:rsid w:val="000E2B19"/>
    <w:rsid w:val="00101747"/>
    <w:rsid w:val="00106F07"/>
    <w:rsid w:val="00137B3B"/>
    <w:rsid w:val="001474AE"/>
    <w:rsid w:val="00150313"/>
    <w:rsid w:val="0015359D"/>
    <w:rsid w:val="001711A8"/>
    <w:rsid w:val="00186594"/>
    <w:rsid w:val="0019556B"/>
    <w:rsid w:val="001D00C0"/>
    <w:rsid w:val="001D11D7"/>
    <w:rsid w:val="001E59A5"/>
    <w:rsid w:val="001F25F7"/>
    <w:rsid w:val="001F2B49"/>
    <w:rsid w:val="002348C7"/>
    <w:rsid w:val="002362F5"/>
    <w:rsid w:val="00237139"/>
    <w:rsid w:val="00242457"/>
    <w:rsid w:val="00253193"/>
    <w:rsid w:val="00254FD8"/>
    <w:rsid w:val="00256BBA"/>
    <w:rsid w:val="002843DF"/>
    <w:rsid w:val="00294AB6"/>
    <w:rsid w:val="002A3BE2"/>
    <w:rsid w:val="002A4042"/>
    <w:rsid w:val="003044D4"/>
    <w:rsid w:val="00306DA0"/>
    <w:rsid w:val="003258D1"/>
    <w:rsid w:val="003328B5"/>
    <w:rsid w:val="00344F5F"/>
    <w:rsid w:val="00352919"/>
    <w:rsid w:val="00357F58"/>
    <w:rsid w:val="0036058D"/>
    <w:rsid w:val="0039434E"/>
    <w:rsid w:val="00394B36"/>
    <w:rsid w:val="003A2CBB"/>
    <w:rsid w:val="003A58E4"/>
    <w:rsid w:val="003A60C4"/>
    <w:rsid w:val="003B68B2"/>
    <w:rsid w:val="003D3896"/>
    <w:rsid w:val="003D657C"/>
    <w:rsid w:val="003E49F7"/>
    <w:rsid w:val="003E5E18"/>
    <w:rsid w:val="004252FE"/>
    <w:rsid w:val="00460F44"/>
    <w:rsid w:val="0048334C"/>
    <w:rsid w:val="00483A18"/>
    <w:rsid w:val="00483B56"/>
    <w:rsid w:val="004A2BA8"/>
    <w:rsid w:val="004A3A4A"/>
    <w:rsid w:val="004C3490"/>
    <w:rsid w:val="004E0B05"/>
    <w:rsid w:val="004E1AA9"/>
    <w:rsid w:val="004E208D"/>
    <w:rsid w:val="004E4005"/>
    <w:rsid w:val="004E4348"/>
    <w:rsid w:val="004E52C4"/>
    <w:rsid w:val="004E71A4"/>
    <w:rsid w:val="00522209"/>
    <w:rsid w:val="005310F2"/>
    <w:rsid w:val="0053414F"/>
    <w:rsid w:val="005378C9"/>
    <w:rsid w:val="00552382"/>
    <w:rsid w:val="005818CB"/>
    <w:rsid w:val="0059396F"/>
    <w:rsid w:val="005A2436"/>
    <w:rsid w:val="005F7512"/>
    <w:rsid w:val="006045F4"/>
    <w:rsid w:val="00660D47"/>
    <w:rsid w:val="00674AE0"/>
    <w:rsid w:val="00677843"/>
    <w:rsid w:val="006C124B"/>
    <w:rsid w:val="006E3EB7"/>
    <w:rsid w:val="007044E6"/>
    <w:rsid w:val="007129AE"/>
    <w:rsid w:val="0072136C"/>
    <w:rsid w:val="007323EE"/>
    <w:rsid w:val="007373CE"/>
    <w:rsid w:val="00737DC3"/>
    <w:rsid w:val="00740CFB"/>
    <w:rsid w:val="007422BC"/>
    <w:rsid w:val="007466DF"/>
    <w:rsid w:val="0075053B"/>
    <w:rsid w:val="00761760"/>
    <w:rsid w:val="00781A41"/>
    <w:rsid w:val="007B0532"/>
    <w:rsid w:val="007B6A66"/>
    <w:rsid w:val="007C6B49"/>
    <w:rsid w:val="007E16C0"/>
    <w:rsid w:val="007F5BED"/>
    <w:rsid w:val="00820B91"/>
    <w:rsid w:val="00821BBC"/>
    <w:rsid w:val="008258F2"/>
    <w:rsid w:val="00825968"/>
    <w:rsid w:val="00841441"/>
    <w:rsid w:val="00855375"/>
    <w:rsid w:val="00870614"/>
    <w:rsid w:val="00871440"/>
    <w:rsid w:val="008A559A"/>
    <w:rsid w:val="008B6316"/>
    <w:rsid w:val="008C4BC5"/>
    <w:rsid w:val="008D4D72"/>
    <w:rsid w:val="008E6A15"/>
    <w:rsid w:val="008F4E31"/>
    <w:rsid w:val="0091441D"/>
    <w:rsid w:val="009208DE"/>
    <w:rsid w:val="00922673"/>
    <w:rsid w:val="00924323"/>
    <w:rsid w:val="00925445"/>
    <w:rsid w:val="009346AD"/>
    <w:rsid w:val="00965C64"/>
    <w:rsid w:val="00974CF8"/>
    <w:rsid w:val="009A15FD"/>
    <w:rsid w:val="009A4A08"/>
    <w:rsid w:val="009A5855"/>
    <w:rsid w:val="009A7160"/>
    <w:rsid w:val="009E51F1"/>
    <w:rsid w:val="00A20BD5"/>
    <w:rsid w:val="00A27BA1"/>
    <w:rsid w:val="00A30B6D"/>
    <w:rsid w:val="00A33FDD"/>
    <w:rsid w:val="00A346C6"/>
    <w:rsid w:val="00A42CB1"/>
    <w:rsid w:val="00A95AB5"/>
    <w:rsid w:val="00A96238"/>
    <w:rsid w:val="00A965A8"/>
    <w:rsid w:val="00AA4F9A"/>
    <w:rsid w:val="00AB543D"/>
    <w:rsid w:val="00AB6D33"/>
    <w:rsid w:val="00AC58EB"/>
    <w:rsid w:val="00AF42F3"/>
    <w:rsid w:val="00AF67D4"/>
    <w:rsid w:val="00AF7200"/>
    <w:rsid w:val="00B173A4"/>
    <w:rsid w:val="00B82A58"/>
    <w:rsid w:val="00BB293E"/>
    <w:rsid w:val="00BD6E17"/>
    <w:rsid w:val="00BF748E"/>
    <w:rsid w:val="00C011F9"/>
    <w:rsid w:val="00C13B75"/>
    <w:rsid w:val="00C14774"/>
    <w:rsid w:val="00C20E47"/>
    <w:rsid w:val="00C31BC1"/>
    <w:rsid w:val="00C432F2"/>
    <w:rsid w:val="00C57441"/>
    <w:rsid w:val="00C674DB"/>
    <w:rsid w:val="00C77199"/>
    <w:rsid w:val="00C80862"/>
    <w:rsid w:val="00CA157F"/>
    <w:rsid w:val="00CB0981"/>
    <w:rsid w:val="00CC6B08"/>
    <w:rsid w:val="00CC7D33"/>
    <w:rsid w:val="00CD102B"/>
    <w:rsid w:val="00CD3921"/>
    <w:rsid w:val="00CE12B9"/>
    <w:rsid w:val="00CE401E"/>
    <w:rsid w:val="00D147A3"/>
    <w:rsid w:val="00D24041"/>
    <w:rsid w:val="00D62736"/>
    <w:rsid w:val="00D62D18"/>
    <w:rsid w:val="00D72D68"/>
    <w:rsid w:val="00D80FD0"/>
    <w:rsid w:val="00D867A3"/>
    <w:rsid w:val="00DD120D"/>
    <w:rsid w:val="00DE1BFE"/>
    <w:rsid w:val="00E0025E"/>
    <w:rsid w:val="00E028C7"/>
    <w:rsid w:val="00E22BAC"/>
    <w:rsid w:val="00E53E71"/>
    <w:rsid w:val="00E753BF"/>
    <w:rsid w:val="00E94489"/>
    <w:rsid w:val="00E96304"/>
    <w:rsid w:val="00EC4FD5"/>
    <w:rsid w:val="00EC64DF"/>
    <w:rsid w:val="00EE3013"/>
    <w:rsid w:val="00F04D95"/>
    <w:rsid w:val="00F2733B"/>
    <w:rsid w:val="00F30015"/>
    <w:rsid w:val="00F546F6"/>
    <w:rsid w:val="00FA066C"/>
    <w:rsid w:val="00FA709C"/>
    <w:rsid w:val="00FD0AED"/>
    <w:rsid w:val="00FD79DA"/>
    <w:rsid w:val="00FE51D0"/>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14:docId w14:val="0391B69F"/>
  <w15:chartTrackingRefBased/>
  <w15:docId w15:val="{9BBEA6BB-2522-4D7C-871D-402BA846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6"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F8"/>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6"/>
    <w:qFormat/>
    <w:rsid w:val="00974C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74C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74C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74C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760"/>
    <w:pPr>
      <w:tabs>
        <w:tab w:val="center" w:pos="4513"/>
        <w:tab w:val="right" w:pos="9026"/>
      </w:tabs>
    </w:pPr>
  </w:style>
  <w:style w:type="character" w:customStyle="1" w:styleId="HeaderChar">
    <w:name w:val="Header Char"/>
    <w:basedOn w:val="DefaultParagraphFont"/>
    <w:link w:val="Header"/>
    <w:uiPriority w:val="99"/>
    <w:rsid w:val="00761760"/>
  </w:style>
  <w:style w:type="paragraph" w:styleId="Footer">
    <w:name w:val="footer"/>
    <w:basedOn w:val="Normal"/>
    <w:link w:val="FooterChar"/>
    <w:uiPriority w:val="99"/>
    <w:unhideWhenUsed/>
    <w:rsid w:val="00761760"/>
    <w:pPr>
      <w:tabs>
        <w:tab w:val="center" w:pos="4513"/>
        <w:tab w:val="right" w:pos="9026"/>
      </w:tabs>
    </w:pPr>
  </w:style>
  <w:style w:type="character" w:customStyle="1" w:styleId="FooterChar">
    <w:name w:val="Footer Char"/>
    <w:basedOn w:val="DefaultParagraphFont"/>
    <w:link w:val="Footer"/>
    <w:uiPriority w:val="99"/>
    <w:rsid w:val="00761760"/>
  </w:style>
  <w:style w:type="character" w:customStyle="1" w:styleId="Heading1Char">
    <w:name w:val="Heading 1 Char"/>
    <w:basedOn w:val="DefaultParagraphFont"/>
    <w:link w:val="Heading1"/>
    <w:uiPriority w:val="6"/>
    <w:rsid w:val="00974C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974CF8"/>
    <w:rPr>
      <w:rFonts w:asciiTheme="majorHAnsi" w:eastAsiaTheme="majorEastAsia" w:hAnsiTheme="majorHAnsi" w:cstheme="majorBidi"/>
      <w:b/>
      <w:bCs/>
      <w:i/>
      <w:iCs/>
      <w:color w:val="5B9BD5" w:themeColor="accent1"/>
      <w:sz w:val="22"/>
      <w:szCs w:val="22"/>
    </w:rPr>
  </w:style>
  <w:style w:type="character" w:styleId="Hyperlink">
    <w:name w:val="Hyperlink"/>
    <w:basedOn w:val="DefaultParagraphFont"/>
    <w:uiPriority w:val="99"/>
    <w:unhideWhenUsed/>
    <w:rsid w:val="00974CF8"/>
    <w:rPr>
      <w:color w:val="0000FF"/>
      <w:u w:val="single"/>
    </w:rPr>
  </w:style>
  <w:style w:type="paragraph" w:styleId="ListParagraph">
    <w:name w:val="List Paragraph"/>
    <w:basedOn w:val="Normal"/>
    <w:uiPriority w:val="34"/>
    <w:qFormat/>
    <w:rsid w:val="00974CF8"/>
    <w:pPr>
      <w:ind w:left="720"/>
      <w:contextualSpacing/>
    </w:pPr>
  </w:style>
  <w:style w:type="paragraph" w:customStyle="1" w:styleId="Code">
    <w:name w:val="Code"/>
    <w:basedOn w:val="Normal"/>
    <w:link w:val="CodeChar"/>
    <w:uiPriority w:val="1"/>
    <w:qFormat/>
    <w:rsid w:val="00974CF8"/>
    <w:pPr>
      <w:spacing w:after="100"/>
      <w:ind w:firstLine="720"/>
    </w:pPr>
    <w:rPr>
      <w:rFonts w:ascii="Courier New" w:hAnsi="Courier New" w:cs="Courier New"/>
      <w:sz w:val="18"/>
    </w:rPr>
  </w:style>
  <w:style w:type="character" w:customStyle="1" w:styleId="CodeChar">
    <w:name w:val="Code Char"/>
    <w:basedOn w:val="DefaultParagraphFont"/>
    <w:link w:val="Code"/>
    <w:uiPriority w:val="1"/>
    <w:rsid w:val="00974CF8"/>
    <w:rPr>
      <w:rFonts w:ascii="Courier New" w:hAnsi="Courier New" w:cs="Courier New"/>
      <w:sz w:val="18"/>
      <w:szCs w:val="22"/>
    </w:rPr>
  </w:style>
  <w:style w:type="paragraph" w:customStyle="1" w:styleId="Subtitle">
    <w:name w:val="Sub title"/>
    <w:basedOn w:val="Normal"/>
    <w:rsid w:val="00974CF8"/>
    <w:pPr>
      <w:spacing w:after="0" w:line="240" w:lineRule="auto"/>
    </w:pPr>
    <w:rPr>
      <w:rFonts w:ascii="Arial" w:eastAsia="Times New Roman" w:hAnsi="Arial" w:cs="Arial"/>
      <w:b/>
      <w:sz w:val="44"/>
      <w:szCs w:val="44"/>
    </w:rPr>
  </w:style>
  <w:style w:type="character" w:customStyle="1" w:styleId="stress1">
    <w:name w:val="stress1"/>
    <w:basedOn w:val="DefaultParagraphFont"/>
    <w:rsid w:val="00974CF8"/>
    <w:rPr>
      <w:b/>
      <w:bCs/>
    </w:rPr>
  </w:style>
  <w:style w:type="character" w:customStyle="1" w:styleId="normaltextrun">
    <w:name w:val="normaltextrun"/>
    <w:basedOn w:val="DefaultParagraphFont"/>
    <w:rsid w:val="00974CF8"/>
  </w:style>
  <w:style w:type="character" w:customStyle="1" w:styleId="eop">
    <w:name w:val="eop"/>
    <w:basedOn w:val="DefaultParagraphFont"/>
    <w:rsid w:val="00974CF8"/>
  </w:style>
  <w:style w:type="character" w:styleId="PlaceholderText">
    <w:name w:val="Placeholder Text"/>
    <w:basedOn w:val="DefaultParagraphFont"/>
    <w:uiPriority w:val="99"/>
    <w:semiHidden/>
    <w:rsid w:val="00974C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s://javadoc.io/static/org.mockito/mockito-core/3.7.7/org/mockito/Mockito.html"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e.mcpake\OneDrive%20-%20FDM%20Group\Attachments\FDM%20Word%20Documen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B0E085AA0140D09B91E3B430F4DC0D"/>
        <w:category>
          <w:name w:val="General"/>
          <w:gallery w:val="placeholder"/>
        </w:category>
        <w:types>
          <w:type w:val="bbPlcHdr"/>
        </w:types>
        <w:behaviors>
          <w:behavior w:val="content"/>
        </w:behaviors>
        <w:guid w:val="{4A3C895E-641F-4BC0-B66A-EDE6E7155553}"/>
      </w:docPartPr>
      <w:docPartBody>
        <w:p w:rsidR="009D6421" w:rsidRDefault="00266A59" w:rsidP="00266A59">
          <w:pPr>
            <w:pStyle w:val="87B0E085AA0140D09B91E3B430F4DC0D"/>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59"/>
    <w:rsid w:val="00266A59"/>
    <w:rsid w:val="003C3655"/>
    <w:rsid w:val="006407C3"/>
    <w:rsid w:val="009D6421"/>
    <w:rsid w:val="00EE5211"/>
    <w:rsid w:val="00F50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customStyle="1" w:styleId="F47D7FCCD5484FECA775B36422D78322">
    <w:name w:val="F47D7FCCD5484FECA775B36422D78322"/>
    <w:rsid w:val="00266A59"/>
  </w:style>
  <w:style w:type="paragraph" w:customStyle="1" w:styleId="87B0E085AA0140D09B91E3B430F4DC0D">
    <w:name w:val="87B0E085AA0140D09B91E3B430F4DC0D"/>
    <w:rsid w:val="00266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Props1.xml><?xml version="1.0" encoding="utf-8"?>
<ds:datastoreItem xmlns:ds="http://schemas.openxmlformats.org/officeDocument/2006/customXml" ds:itemID="{B364D62F-7104-41C4-8A2F-FFA7BDDD911B}"/>
</file>

<file path=customXml/itemProps2.xml><?xml version="1.0" encoding="utf-8"?>
<ds:datastoreItem xmlns:ds="http://schemas.openxmlformats.org/officeDocument/2006/customXml" ds:itemID="{40C4A9B9-CBEC-498B-BAD4-C52AD1AD3718}"/>
</file>

<file path=customXml/itemProps3.xml><?xml version="1.0" encoding="utf-8"?>
<ds:datastoreItem xmlns:ds="http://schemas.openxmlformats.org/officeDocument/2006/customXml" ds:itemID="{163BC32B-1D98-45E9-8001-7582ECA29F5C}"/>
</file>

<file path=customXml/itemProps4.xml><?xml version="1.0" encoding="utf-8"?>
<ds:datastoreItem xmlns:ds="http://schemas.openxmlformats.org/officeDocument/2006/customXml" ds:itemID="{9866D5A9-E588-4EA4-9D26-70F2E7B6AD09}"/>
</file>

<file path=docProps/app.xml><?xml version="1.0" encoding="utf-8"?>
<Properties xmlns="http://schemas.openxmlformats.org/officeDocument/2006/extended-properties" xmlns:vt="http://schemas.openxmlformats.org/officeDocument/2006/docPropsVTypes">
  <Template>FDM Word Documents.dotx</Template>
  <TotalTime>1849</TotalTime>
  <Pages>17</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02-Java-Intermediate-Walkthroughs-TDD-JUnit-Collections</vt:lpstr>
    </vt:vector>
  </TitlesOfParts>
  <Company>FDM Group</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Java-Tutorial - Mockito</dc:title>
  <dc:subject/>
  <dc:creator>Nick Lawton</dc:creator>
  <cp:keywords/>
  <dc:description/>
  <cp:lastModifiedBy>Nick Lawton</cp:lastModifiedBy>
  <cp:revision>108</cp:revision>
  <dcterms:created xsi:type="dcterms:W3CDTF">2020-10-05T08:13:00Z</dcterms:created>
  <dcterms:modified xsi:type="dcterms:W3CDTF">2021-06-18T11:25:00Z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