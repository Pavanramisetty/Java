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663E0" w14:textId="7BB6A7A2" w:rsidR="00974CF8" w:rsidRPr="008839B1" w:rsidRDefault="00974CF8" w:rsidP="00974CF8">
      <w:r>
        <w:rPr>
          <w:rStyle w:val="normaltextrun"/>
          <w:rFonts w:ascii="Calibri" w:hAnsi="Calibri" w:cs="Segoe UI"/>
          <w:b/>
          <w:bCs/>
          <w:color w:val="333399"/>
          <w:sz w:val="56"/>
          <w:szCs w:val="56"/>
          <w:shd w:val="clear" w:color="auto" w:fill="FFFFFF"/>
        </w:rPr>
        <w:t>Object Oriented Development using Java</w:t>
      </w:r>
      <w:r>
        <w:rPr>
          <w:rStyle w:val="eop"/>
          <w:rFonts w:ascii="Calibri" w:hAnsi="Calibri"/>
          <w:color w:val="000000"/>
          <w:sz w:val="56"/>
          <w:szCs w:val="56"/>
          <w:shd w:val="clear" w:color="auto" w:fill="FFFFFF"/>
        </w:rPr>
        <w:t> </w:t>
      </w:r>
    </w:p>
    <w:p w14:paraId="55E4E6FE" w14:textId="3EC83833" w:rsidR="00036ED8" w:rsidRDefault="00024B53" w:rsidP="00974CF8">
      <w:pPr>
        <w:pStyle w:val="Subtitle"/>
        <w:rPr>
          <w:sz w:val="27"/>
          <w:szCs w:val="27"/>
        </w:rPr>
      </w:pPr>
      <w:r>
        <w:rPr>
          <w:sz w:val="27"/>
          <w:szCs w:val="27"/>
        </w:rPr>
        <w:t>OOD Week 1 – Module 2</w:t>
      </w:r>
    </w:p>
    <w:p w14:paraId="317EB33D" w14:textId="77777777" w:rsidR="00036ED8" w:rsidRDefault="00036ED8" w:rsidP="00974CF8">
      <w:pPr>
        <w:pStyle w:val="Subtitle"/>
        <w:rPr>
          <w:sz w:val="27"/>
          <w:szCs w:val="27"/>
        </w:rPr>
      </w:pPr>
    </w:p>
    <w:p w14:paraId="1A61F9C1" w14:textId="7B2A678D" w:rsidR="00974CF8" w:rsidRPr="00855375" w:rsidRDefault="00024B53" w:rsidP="00974CF8">
      <w:pPr>
        <w:pStyle w:val="Subtitle"/>
        <w:rPr>
          <w:sz w:val="27"/>
          <w:szCs w:val="27"/>
        </w:rPr>
      </w:pPr>
      <w:r>
        <w:rPr>
          <w:sz w:val="27"/>
          <w:szCs w:val="27"/>
        </w:rPr>
        <w:t>Arrays &amp; Lists</w:t>
      </w:r>
    </w:p>
    <w:p w14:paraId="7C2BD583" w14:textId="77777777" w:rsidR="00855375" w:rsidRPr="00174089" w:rsidRDefault="00855375" w:rsidP="00974CF8">
      <w:pPr>
        <w:pStyle w:val="Subtitle"/>
        <w:rPr>
          <w:sz w:val="22"/>
          <w:szCs w:val="22"/>
        </w:rPr>
      </w:pPr>
    </w:p>
    <w:sdt>
      <w:sdtPr>
        <w:rPr>
          <w:color w:val="000000"/>
          <w:sz w:val="27"/>
          <w:szCs w:val="27"/>
        </w:rPr>
        <w:alias w:val="Category"/>
        <w:id w:val="-2046288717"/>
        <w:placeholder>
          <w:docPart w:val="87B0E085AA0140D09B91E3B430F4DC0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3BB70F1F" w14:textId="0254EC86" w:rsidR="00974CF8" w:rsidRDefault="00B31091" w:rsidP="00974CF8">
          <w:pPr>
            <w:pStyle w:val="Subtitle"/>
          </w:pPr>
          <w:r>
            <w:rPr>
              <w:color w:val="000000"/>
              <w:sz w:val="27"/>
              <w:szCs w:val="27"/>
            </w:rPr>
            <w:t>Tutorial</w:t>
          </w:r>
        </w:p>
      </w:sdtContent>
    </w:sdt>
    <w:p w14:paraId="78CBDFF7" w14:textId="77777777" w:rsidR="00974CF8" w:rsidRDefault="00974CF8" w:rsidP="00974CF8"/>
    <w:p w14:paraId="405C006A" w14:textId="77777777" w:rsidR="00974CF8" w:rsidRDefault="00974CF8" w:rsidP="00974CF8"/>
    <w:p w14:paraId="2488BBC0" w14:textId="77777777" w:rsidR="00974CF8" w:rsidRDefault="00974CF8" w:rsidP="00974CF8"/>
    <w:p w14:paraId="2C97750A" w14:textId="77777777" w:rsidR="00974CF8" w:rsidRDefault="00974CF8" w:rsidP="00974CF8"/>
    <w:p w14:paraId="4971D4A1" w14:textId="77777777" w:rsidR="00974CF8" w:rsidRDefault="00974CF8" w:rsidP="00974CF8"/>
    <w:p w14:paraId="2EF6EFB8" w14:textId="77777777" w:rsidR="00974CF8" w:rsidRDefault="00974CF8" w:rsidP="00974CF8"/>
    <w:p w14:paraId="52572768" w14:textId="77777777" w:rsidR="00974CF8" w:rsidRDefault="00974CF8" w:rsidP="00974CF8"/>
    <w:p w14:paraId="748F9825" w14:textId="77777777" w:rsidR="00974CF8" w:rsidRDefault="00974CF8" w:rsidP="00974CF8"/>
    <w:p w14:paraId="43CCBBB4" w14:textId="77777777" w:rsidR="00974CF8" w:rsidRDefault="00974CF8" w:rsidP="00974CF8"/>
    <w:p w14:paraId="2049B066" w14:textId="77777777" w:rsidR="00974CF8" w:rsidRDefault="00974CF8" w:rsidP="00974CF8"/>
    <w:p w14:paraId="460101E3" w14:textId="77777777" w:rsidR="00974CF8" w:rsidRDefault="00974CF8" w:rsidP="00974CF8"/>
    <w:p w14:paraId="2FB22A39" w14:textId="77777777" w:rsidR="00974CF8" w:rsidRDefault="00974CF8" w:rsidP="00974CF8"/>
    <w:p w14:paraId="610A8E7E" w14:textId="77777777" w:rsidR="00974CF8" w:rsidRDefault="00974CF8" w:rsidP="00974CF8"/>
    <w:p w14:paraId="1C4FE5E5" w14:textId="76AF24A9" w:rsidR="00974CF8" w:rsidRDefault="00974CF8" w:rsidP="00974CF8"/>
    <w:p w14:paraId="40334B3F" w14:textId="537A1DE8" w:rsidR="00974CF8" w:rsidRDefault="00974CF8" w:rsidP="00974CF8">
      <w:pPr>
        <w:rPr>
          <w:rStyle w:val="stress1"/>
          <w:color w:val="333399"/>
          <w:szCs w:val="20"/>
        </w:rPr>
      </w:pPr>
    </w:p>
    <w:p w14:paraId="4000998F" w14:textId="77777777" w:rsidR="00855375" w:rsidRDefault="00855375" w:rsidP="00974CF8">
      <w:pPr>
        <w:rPr>
          <w:rStyle w:val="stress1"/>
          <w:color w:val="333399"/>
          <w:szCs w:val="20"/>
        </w:rPr>
      </w:pPr>
    </w:p>
    <w:p w14:paraId="0ADA8D8D" w14:textId="05EF14E0" w:rsidR="00974CF8" w:rsidRPr="00855375" w:rsidRDefault="00855375" w:rsidP="00974CF8">
      <w:pPr>
        <w:rPr>
          <w:rStyle w:val="stress1"/>
          <w:rFonts w:ascii="Cambria" w:hAnsi="Cambria"/>
          <w:color w:val="333399"/>
          <w:sz w:val="28"/>
          <w:szCs w:val="28"/>
        </w:rPr>
      </w:pPr>
      <w:r w:rsidRPr="00855375">
        <w:rPr>
          <w:rStyle w:val="stress1"/>
          <w:rFonts w:ascii="Cambria" w:hAnsi="Cambria"/>
          <w:color w:val="333399"/>
          <w:sz w:val="28"/>
          <w:szCs w:val="28"/>
        </w:rPr>
        <w:t>© FDM Group Ltd 2020</w:t>
      </w:r>
      <w:r w:rsidR="00974CF8" w:rsidRPr="00855375">
        <w:rPr>
          <w:rStyle w:val="stress1"/>
          <w:rFonts w:ascii="Cambria" w:hAnsi="Cambria"/>
          <w:color w:val="333399"/>
          <w:sz w:val="28"/>
          <w:szCs w:val="28"/>
        </w:rPr>
        <w:t>.  All Rights Reserved.</w:t>
      </w:r>
    </w:p>
    <w:p w14:paraId="7D750FA5" w14:textId="77777777" w:rsidR="00974CF8" w:rsidRPr="00855375" w:rsidRDefault="00974CF8" w:rsidP="00974CF8">
      <w:pPr>
        <w:rPr>
          <w:rFonts w:ascii="Cambria" w:hAnsi="Cambria"/>
          <w:color w:val="333399"/>
          <w:sz w:val="28"/>
          <w:szCs w:val="28"/>
        </w:rPr>
      </w:pPr>
      <w:r w:rsidRPr="00855375">
        <w:rPr>
          <w:rStyle w:val="stress1"/>
          <w:rFonts w:ascii="Cambria" w:hAnsi="Cambria"/>
          <w:color w:val="333399"/>
          <w:sz w:val="28"/>
          <w:szCs w:val="28"/>
        </w:rPr>
        <w:t>Any unauthorised reproduction or distribution in part</w:t>
      </w:r>
      <w:r w:rsidRPr="00855375">
        <w:rPr>
          <w:rStyle w:val="stress1"/>
          <w:rFonts w:ascii="Cambria" w:hAnsi="Cambria"/>
          <w:color w:val="333399"/>
          <w:sz w:val="28"/>
          <w:szCs w:val="28"/>
        </w:rPr>
        <w:br/>
        <w:t>or in whole will constitute an infringement of copyright.</w:t>
      </w:r>
    </w:p>
    <w:p w14:paraId="2C8D3693" w14:textId="54EB3835" w:rsidR="00974CF8" w:rsidRDefault="00974CF8" w:rsidP="00974CF8">
      <w:pPr>
        <w:pStyle w:val="Heading1"/>
      </w:pPr>
      <w:r>
        <w:lastRenderedPageBreak/>
        <w:t xml:space="preserve">What does this </w:t>
      </w:r>
      <w:r w:rsidR="000D16FE">
        <w:t>tutorial</w:t>
      </w:r>
      <w:r>
        <w:t xml:space="preserve"> cover?</w:t>
      </w:r>
    </w:p>
    <w:p w14:paraId="40737D5E" w14:textId="3D7C9C47" w:rsidR="00974CF8" w:rsidRDefault="00974CF8" w:rsidP="00974CF8">
      <w:r>
        <w:t xml:space="preserve">This </w:t>
      </w:r>
      <w:r w:rsidR="00B31091">
        <w:t>tutorial</w:t>
      </w:r>
      <w:r>
        <w:t xml:space="preserve"> will introduce </w:t>
      </w:r>
      <w:r w:rsidR="00DE4027">
        <w:t xml:space="preserve">you to </w:t>
      </w:r>
      <w:r w:rsidR="00C770DF">
        <w:t xml:space="preserve">data </w:t>
      </w:r>
      <w:proofErr w:type="gramStart"/>
      <w:r w:rsidR="00C770DF">
        <w:t>types which</w:t>
      </w:r>
      <w:proofErr w:type="gramEnd"/>
      <w:r w:rsidR="00C770DF">
        <w:t xml:space="preserve"> hold multiple values.</w:t>
      </w:r>
      <w:r w:rsidR="00E37074">
        <w:t xml:space="preserve"> </w:t>
      </w:r>
    </w:p>
    <w:p w14:paraId="299D626E" w14:textId="242628A3" w:rsidR="00974CF8" w:rsidRDefault="00974CF8" w:rsidP="00974CF8">
      <w:pPr>
        <w:pStyle w:val="Heading1"/>
      </w:pPr>
      <w:r>
        <w:t xml:space="preserve">How long will the </w:t>
      </w:r>
      <w:r w:rsidR="000D16FE">
        <w:t>tutorial</w:t>
      </w:r>
      <w:r>
        <w:t xml:space="preserve"> take to complete?</w:t>
      </w:r>
    </w:p>
    <w:p w14:paraId="15D5E34A" w14:textId="1C33609B" w:rsidR="00974CF8" w:rsidRDefault="00024B53" w:rsidP="00974CF8">
      <w:r>
        <w:t>30 minutes</w:t>
      </w:r>
    </w:p>
    <w:p w14:paraId="497D52BE" w14:textId="77777777" w:rsidR="00974CF8" w:rsidRDefault="00974CF8" w:rsidP="00974CF8">
      <w:pPr>
        <w:pStyle w:val="Heading1"/>
      </w:pPr>
      <w:r>
        <w:t>What should you have already completed?</w:t>
      </w:r>
    </w:p>
    <w:p w14:paraId="67DC1A17" w14:textId="7D33A36D" w:rsidR="00974CF8" w:rsidRDefault="00024B53" w:rsidP="00974CF8">
      <w:r>
        <w:t>Module 1 (Data types)</w:t>
      </w:r>
    </w:p>
    <w:p w14:paraId="01E1C0BF" w14:textId="77777777" w:rsidR="00974CF8" w:rsidRDefault="00974CF8" w:rsidP="00974CF8">
      <w:pPr>
        <w:pStyle w:val="Heading1"/>
      </w:pPr>
      <w:r>
        <w:t>What do you need?</w:t>
      </w:r>
    </w:p>
    <w:p w14:paraId="4CAC1170" w14:textId="77777777" w:rsidR="00974CF8" w:rsidRDefault="00974CF8" w:rsidP="00974CF8">
      <w:r>
        <w:t xml:space="preserve">In order to </w:t>
      </w:r>
      <w:proofErr w:type="gramStart"/>
      <w:r>
        <w:t>complete</w:t>
      </w:r>
      <w:proofErr w:type="gramEnd"/>
      <w:r>
        <w:t xml:space="preserve"> this tutorial exercise you will need:</w:t>
      </w:r>
    </w:p>
    <w:p w14:paraId="0025DC6C" w14:textId="7379782F" w:rsidR="00974CF8" w:rsidRDefault="00C20E47" w:rsidP="00974CF8">
      <w:pPr>
        <w:pStyle w:val="ListParagraph"/>
        <w:numPr>
          <w:ilvl w:val="0"/>
          <w:numId w:val="5"/>
        </w:numPr>
      </w:pPr>
      <w:r>
        <w:t>Java Development Kit 1.8</w:t>
      </w:r>
      <w:r w:rsidR="00974CF8">
        <w:t xml:space="preserve"> or above</w:t>
      </w:r>
    </w:p>
    <w:p w14:paraId="4785C079" w14:textId="77777777" w:rsidR="00974CF8" w:rsidRDefault="00974CF8" w:rsidP="00974CF8">
      <w:pPr>
        <w:pStyle w:val="ListParagraph"/>
        <w:numPr>
          <w:ilvl w:val="0"/>
          <w:numId w:val="5"/>
        </w:numPr>
      </w:pPr>
      <w:r>
        <w:t>Apache Maven</w:t>
      </w:r>
    </w:p>
    <w:p w14:paraId="3CCED5E0" w14:textId="7DA3FCB5" w:rsidR="00974CF8" w:rsidRPr="00D0670C" w:rsidRDefault="00974CF8" w:rsidP="00C20E47">
      <w:pPr>
        <w:pStyle w:val="ListParagraph"/>
        <w:numPr>
          <w:ilvl w:val="0"/>
          <w:numId w:val="5"/>
        </w:numPr>
      </w:pPr>
      <w:r>
        <w:t>Eclipse IDE Kepler or above</w:t>
      </w:r>
    </w:p>
    <w:p w14:paraId="65EFBE0D" w14:textId="5FE71FB6" w:rsidR="00974CF8" w:rsidRDefault="00974CF8" w:rsidP="00974CF8">
      <w:pPr>
        <w:pStyle w:val="Heading1"/>
      </w:pPr>
      <w:r>
        <w:t xml:space="preserve">What does this </w:t>
      </w:r>
      <w:r w:rsidR="000D16FE">
        <w:t>tutorial</w:t>
      </w:r>
      <w:r>
        <w:t xml:space="preserve"> cover?</w:t>
      </w:r>
    </w:p>
    <w:p w14:paraId="228100CF" w14:textId="1CA78F12" w:rsidR="00DE4027" w:rsidRDefault="00024B53" w:rsidP="00F51046">
      <w:pPr>
        <w:pStyle w:val="ListParagraph"/>
        <w:numPr>
          <w:ilvl w:val="0"/>
          <w:numId w:val="1"/>
        </w:numPr>
      </w:pPr>
      <w:r>
        <w:t>Arrays</w:t>
      </w:r>
    </w:p>
    <w:p w14:paraId="63286993" w14:textId="110737A3" w:rsidR="00024B53" w:rsidRDefault="00024B53" w:rsidP="00F51046">
      <w:pPr>
        <w:pStyle w:val="ListParagraph"/>
        <w:numPr>
          <w:ilvl w:val="0"/>
          <w:numId w:val="1"/>
        </w:numPr>
      </w:pPr>
      <w:r>
        <w:t>ArrayLists</w:t>
      </w:r>
    </w:p>
    <w:p w14:paraId="5CEE1F36" w14:textId="78963731" w:rsidR="00024B53" w:rsidRDefault="00024B53" w:rsidP="00F51046">
      <w:pPr>
        <w:pStyle w:val="ListParagraph"/>
        <w:numPr>
          <w:ilvl w:val="0"/>
          <w:numId w:val="1"/>
        </w:numPr>
      </w:pPr>
      <w:r>
        <w:t xml:space="preserve">Collections </w:t>
      </w:r>
      <w:r w:rsidR="00622A23">
        <w:t>methods</w:t>
      </w:r>
    </w:p>
    <w:p w14:paraId="3199852C" w14:textId="3F91A7D5" w:rsidR="00024B53" w:rsidRDefault="00622A23" w:rsidP="00F51046">
      <w:pPr>
        <w:pStyle w:val="ListParagraph"/>
        <w:numPr>
          <w:ilvl w:val="0"/>
          <w:numId w:val="1"/>
        </w:numPr>
      </w:pPr>
      <w:r>
        <w:t>Arrays methods</w:t>
      </w:r>
    </w:p>
    <w:p w14:paraId="6062A77F" w14:textId="77777777" w:rsidR="00024B53" w:rsidRDefault="00024B53" w:rsidP="00024B53"/>
    <w:p w14:paraId="7050B61B" w14:textId="77777777" w:rsidR="0036113C" w:rsidRDefault="0036113C">
      <w:pPr>
        <w:spacing w:after="0" w:line="240" w:lineRule="auto"/>
      </w:pPr>
      <w:r>
        <w:br w:type="page"/>
      </w:r>
    </w:p>
    <w:p w14:paraId="72B23650" w14:textId="46A7B108" w:rsidR="00974CF8" w:rsidRDefault="00E37074" w:rsidP="00077EDE">
      <w:pPr>
        <w:pStyle w:val="Heading1"/>
      </w:pPr>
      <w:r>
        <w:lastRenderedPageBreak/>
        <w:t xml:space="preserve">What </w:t>
      </w:r>
      <w:r w:rsidR="00622A23">
        <w:t>are Arrays &amp; Lists</w:t>
      </w:r>
    </w:p>
    <w:p w14:paraId="2A3F58D9" w14:textId="4190B050" w:rsidR="00622A23" w:rsidRDefault="004F3D3E" w:rsidP="00622A23">
      <w:r>
        <w:t xml:space="preserve">In the previous </w:t>
      </w:r>
      <w:proofErr w:type="gramStart"/>
      <w:r>
        <w:t>module</w:t>
      </w:r>
      <w:proofErr w:type="gramEnd"/>
      <w:r>
        <w:t xml:space="preserve"> you’ve seen data types which hold a single value. For </w:t>
      </w:r>
      <w:proofErr w:type="gramStart"/>
      <w:r>
        <w:t>instance</w:t>
      </w:r>
      <w:proofErr w:type="gramEnd"/>
      <w:r>
        <w:t xml:space="preserve"> an </w:t>
      </w:r>
      <w:proofErr w:type="spellStart"/>
      <w:r>
        <w:t>int</w:t>
      </w:r>
      <w:proofErr w:type="spellEnd"/>
      <w:r>
        <w:t xml:space="preserve"> holds one number, a String holds one piece of text. Arrays &amp; Lists hold multiple values of the same data type. </w:t>
      </w:r>
    </w:p>
    <w:p w14:paraId="60F02182" w14:textId="45F18064" w:rsidR="004F3D3E" w:rsidRDefault="004F3D3E" w:rsidP="004F3D3E">
      <w:pPr>
        <w:pStyle w:val="Heading1"/>
      </w:pPr>
      <w:r>
        <w:t>Arrays</w:t>
      </w:r>
    </w:p>
    <w:p w14:paraId="5CD7618E" w14:textId="4385AFFD" w:rsidR="004F3D3E" w:rsidRDefault="00F62E7D" w:rsidP="004F3D3E">
      <w:r>
        <w:t xml:space="preserve">An array holds a fixed number of variables of the same data type. Each array </w:t>
      </w:r>
      <w:proofErr w:type="gramStart"/>
      <w:r>
        <w:t>is based</w:t>
      </w:r>
      <w:proofErr w:type="gramEnd"/>
      <w:r>
        <w:t xml:space="preserve"> on a single data type. That type could be a primitive or an object type. </w:t>
      </w:r>
      <w:proofErr w:type="gramStart"/>
      <w:r>
        <w:t>It’s a very basic structure that</w:t>
      </w:r>
      <w:proofErr w:type="gramEnd"/>
      <w:r>
        <w:t xml:space="preserve"> has no methods.</w:t>
      </w:r>
      <w:r w:rsidR="00767B34">
        <w:t xml:space="preserve"> </w:t>
      </w:r>
    </w:p>
    <w:p w14:paraId="7ABD5D1D" w14:textId="1500F220" w:rsidR="00767B34" w:rsidRDefault="00767B34" w:rsidP="004F3D3E">
      <w:proofErr w:type="gramStart"/>
      <w:r>
        <w:t>Here’s</w:t>
      </w:r>
      <w:proofErr w:type="gramEnd"/>
      <w:r>
        <w:t xml:space="preserve"> a simple </w:t>
      </w:r>
      <w:r w:rsidR="003C2AF6">
        <w:t>example of how to create</w:t>
      </w:r>
      <w:r>
        <w:t xml:space="preserve"> an array:</w:t>
      </w:r>
    </w:p>
    <w:p w14:paraId="486A63A6" w14:textId="4A01605D" w:rsidR="00767B34" w:rsidRDefault="003C2AF6" w:rsidP="003C2AF6"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0000C0"/>
          <w:sz w:val="28"/>
          <w:szCs w:val="28"/>
        </w:rPr>
        <w:t>prices</w:t>
      </w:r>
      <w:r>
        <w:rPr>
          <w:rFonts w:ascii="Consolas" w:hAnsi="Consolas" w:cs="Consolas"/>
          <w:color w:val="000000"/>
          <w:sz w:val="28"/>
          <w:szCs w:val="28"/>
        </w:rPr>
        <w:t xml:space="preserve"> = {2.5, 1.99, 9.99, 7.75};</w:t>
      </w:r>
    </w:p>
    <w:p w14:paraId="374DB0CF" w14:textId="1E2D0C12" w:rsidR="00F62E7D" w:rsidRDefault="003C2AF6" w:rsidP="003C2AF6">
      <w:r>
        <w:t xml:space="preserve">Notice that the data type </w:t>
      </w:r>
      <w:proofErr w:type="gramStart"/>
      <w:r>
        <w:t>is followed</w:t>
      </w:r>
      <w:proofErr w:type="gramEnd"/>
      <w:r>
        <w:t xml:space="preserve"> by []. This indicates that </w:t>
      </w:r>
      <w:proofErr w:type="gramStart"/>
      <w:r>
        <w:t>we’re</w:t>
      </w:r>
      <w:proofErr w:type="gramEnd"/>
      <w:r>
        <w:t xml:space="preserve"> creating an array or double values rather than just a single double. Any data type </w:t>
      </w:r>
      <w:proofErr w:type="gramStart"/>
      <w:r>
        <w:t>can be used</w:t>
      </w:r>
      <w:proofErr w:type="gramEnd"/>
      <w:r>
        <w:t xml:space="preserve"> this way to create an array.</w:t>
      </w:r>
    </w:p>
    <w:p w14:paraId="4134DC2A" w14:textId="17F46250" w:rsidR="003C2AF6" w:rsidRDefault="003C2AF6" w:rsidP="003C2AF6">
      <w:r>
        <w:t xml:space="preserve">This array contains </w:t>
      </w:r>
      <w:proofErr w:type="gramStart"/>
      <w:r>
        <w:t>4</w:t>
      </w:r>
      <w:proofErr w:type="gramEnd"/>
      <w:r>
        <w:t xml:space="preserve"> values (specified in the braces). The size of the array </w:t>
      </w:r>
      <w:proofErr w:type="gramStart"/>
      <w:r>
        <w:t>can never be changed</w:t>
      </w:r>
      <w:proofErr w:type="gramEnd"/>
      <w:r>
        <w:t xml:space="preserve">. In this </w:t>
      </w:r>
      <w:proofErr w:type="gramStart"/>
      <w:r>
        <w:t>case</w:t>
      </w:r>
      <w:proofErr w:type="gramEnd"/>
      <w:r>
        <w:t xml:space="preserve"> it will always contain 4 elements. </w:t>
      </w:r>
      <w:proofErr w:type="gramStart"/>
      <w:r>
        <w:t>However</w:t>
      </w:r>
      <w:proofErr w:type="gramEnd"/>
      <w:r>
        <w:t xml:space="preserve"> we can change the values within the array.</w:t>
      </w:r>
    </w:p>
    <w:p w14:paraId="2913502F" w14:textId="685E9EBD" w:rsidR="003C2AF6" w:rsidRPr="003C2AF6" w:rsidRDefault="003C2AF6" w:rsidP="003C2AF6">
      <w:r>
        <w:t xml:space="preserve">If we try to print out the array, we </w:t>
      </w:r>
      <w:proofErr w:type="gramStart"/>
      <w:r>
        <w:t>won’t</w:t>
      </w:r>
      <w:proofErr w:type="gramEnd"/>
      <w:r>
        <w:t xml:space="preserve"> see </w:t>
      </w:r>
      <w:proofErr w:type="spellStart"/>
      <w:r>
        <w:t>anyting</w:t>
      </w:r>
      <w:proofErr w:type="spellEnd"/>
      <w:r>
        <w:t xml:space="preserve"> useful: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7FAA2FF" w14:textId="10FCA802" w:rsidR="003C2AF6" w:rsidRDefault="003C2AF6" w:rsidP="003C2AF6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prices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7C6050E" w14:textId="4E78AC61" w:rsidR="003C2AF6" w:rsidRDefault="003C2AF6" w:rsidP="003C2AF6">
      <w:r>
        <w:t xml:space="preserve">In </w:t>
      </w:r>
      <w:proofErr w:type="gramStart"/>
      <w:r>
        <w:t>fact</w:t>
      </w:r>
      <w:proofErr w:type="gramEnd"/>
      <w:r>
        <w:t xml:space="preserve"> all we’ll see is the memory address of the array and not its contents:</w:t>
      </w:r>
    </w:p>
    <w:p w14:paraId="0679D6FD" w14:textId="16206118" w:rsidR="003C2AF6" w:rsidRDefault="003C2AF6" w:rsidP="003C2AF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[D@7852e922</w:t>
      </w:r>
    </w:p>
    <w:p w14:paraId="73399E2C" w14:textId="018CEE0B" w:rsidR="003C2AF6" w:rsidRDefault="003C2AF6" w:rsidP="003C2AF6">
      <w:r>
        <w:t xml:space="preserve">The elements of the array are indexed, </w:t>
      </w:r>
      <w:proofErr w:type="gramStart"/>
      <w:r>
        <w:t>counting up</w:t>
      </w:r>
      <w:proofErr w:type="gramEnd"/>
      <w:r>
        <w:t xml:space="preserve"> from zero. To access an element, you need to specify its index:</w:t>
      </w:r>
    </w:p>
    <w:p w14:paraId="1D65D9F2" w14:textId="77930C27" w:rsidR="003C2AF6" w:rsidRPr="003C2AF6" w:rsidRDefault="003C2AF6" w:rsidP="003C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3C2AF6">
        <w:rPr>
          <w:rFonts w:ascii="Consolas" w:hAnsi="Consolas" w:cs="Consolas"/>
          <w:color w:val="000000"/>
        </w:rPr>
        <w:t>System.</w:t>
      </w:r>
      <w:r w:rsidRPr="003C2AF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C2AF6">
        <w:rPr>
          <w:rFonts w:ascii="Consolas" w:hAnsi="Consolas" w:cs="Consolas"/>
          <w:color w:val="000000"/>
        </w:rPr>
        <w:t>.println</w:t>
      </w:r>
      <w:proofErr w:type="spellEnd"/>
      <w:r w:rsidRPr="003C2AF6">
        <w:rPr>
          <w:rFonts w:ascii="Consolas" w:hAnsi="Consolas" w:cs="Consolas"/>
          <w:color w:val="000000"/>
        </w:rPr>
        <w:t>(</w:t>
      </w:r>
      <w:proofErr w:type="gramEnd"/>
      <w:r w:rsidRPr="003C2AF6">
        <w:rPr>
          <w:rFonts w:ascii="Consolas" w:hAnsi="Consolas" w:cs="Consolas"/>
          <w:color w:val="6A3E3E"/>
        </w:rPr>
        <w:t>prices</w:t>
      </w:r>
      <w:r w:rsidRPr="003C2AF6">
        <w:rPr>
          <w:rFonts w:ascii="Consolas" w:hAnsi="Consolas" w:cs="Consolas"/>
          <w:color w:val="000000"/>
        </w:rPr>
        <w:t>[0]);</w:t>
      </w:r>
    </w:p>
    <w:p w14:paraId="6766D65A" w14:textId="2342B309" w:rsidR="003C2AF6" w:rsidRPr="003C2AF6" w:rsidRDefault="003C2AF6" w:rsidP="003C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3C2AF6">
        <w:rPr>
          <w:rFonts w:ascii="Consolas" w:hAnsi="Consolas" w:cs="Consolas"/>
          <w:color w:val="000000"/>
        </w:rPr>
        <w:t>System.</w:t>
      </w:r>
      <w:r w:rsidRPr="003C2AF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C2AF6">
        <w:rPr>
          <w:rFonts w:ascii="Consolas" w:hAnsi="Consolas" w:cs="Consolas"/>
          <w:color w:val="000000"/>
        </w:rPr>
        <w:t>.println</w:t>
      </w:r>
      <w:proofErr w:type="spellEnd"/>
      <w:r w:rsidRPr="003C2AF6">
        <w:rPr>
          <w:rFonts w:ascii="Consolas" w:hAnsi="Consolas" w:cs="Consolas"/>
          <w:color w:val="000000"/>
        </w:rPr>
        <w:t>(</w:t>
      </w:r>
      <w:proofErr w:type="gramEnd"/>
      <w:r w:rsidRPr="003C2AF6">
        <w:rPr>
          <w:rFonts w:ascii="Consolas" w:hAnsi="Consolas" w:cs="Consolas"/>
          <w:color w:val="6A3E3E"/>
        </w:rPr>
        <w:t>prices</w:t>
      </w:r>
      <w:r w:rsidRPr="003C2AF6">
        <w:rPr>
          <w:rFonts w:ascii="Consolas" w:hAnsi="Consolas" w:cs="Consolas"/>
          <w:color w:val="000000"/>
        </w:rPr>
        <w:t>[1]);</w:t>
      </w:r>
    </w:p>
    <w:p w14:paraId="6F3A38CC" w14:textId="04400222" w:rsidR="003C2AF6" w:rsidRPr="003C2AF6" w:rsidRDefault="003C2AF6" w:rsidP="003C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3C2AF6">
        <w:rPr>
          <w:rFonts w:ascii="Consolas" w:hAnsi="Consolas" w:cs="Consolas"/>
          <w:color w:val="000000"/>
        </w:rPr>
        <w:t>System.</w:t>
      </w:r>
      <w:r w:rsidRPr="003C2AF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C2AF6">
        <w:rPr>
          <w:rFonts w:ascii="Consolas" w:hAnsi="Consolas" w:cs="Consolas"/>
          <w:color w:val="000000"/>
        </w:rPr>
        <w:t>.println</w:t>
      </w:r>
      <w:proofErr w:type="spellEnd"/>
      <w:r w:rsidRPr="003C2AF6">
        <w:rPr>
          <w:rFonts w:ascii="Consolas" w:hAnsi="Consolas" w:cs="Consolas"/>
          <w:color w:val="000000"/>
        </w:rPr>
        <w:t>(</w:t>
      </w:r>
      <w:proofErr w:type="gramEnd"/>
      <w:r w:rsidRPr="003C2AF6">
        <w:rPr>
          <w:rFonts w:ascii="Consolas" w:hAnsi="Consolas" w:cs="Consolas"/>
          <w:color w:val="6A3E3E"/>
        </w:rPr>
        <w:t>prices</w:t>
      </w:r>
      <w:r w:rsidRPr="003C2AF6">
        <w:rPr>
          <w:rFonts w:ascii="Consolas" w:hAnsi="Consolas" w:cs="Consolas"/>
          <w:color w:val="000000"/>
        </w:rPr>
        <w:t>[2]);</w:t>
      </w:r>
    </w:p>
    <w:p w14:paraId="1694D9E4" w14:textId="53801780" w:rsidR="003C2AF6" w:rsidRPr="003C2AF6" w:rsidRDefault="003C2AF6" w:rsidP="003C2AF6">
      <w:pPr>
        <w:rPr>
          <w:rFonts w:ascii="Consolas" w:hAnsi="Consolas" w:cs="Consolas"/>
          <w:color w:val="000000"/>
        </w:rPr>
      </w:pPr>
      <w:proofErr w:type="spellStart"/>
      <w:proofErr w:type="gramStart"/>
      <w:r w:rsidRPr="003C2AF6">
        <w:rPr>
          <w:rFonts w:ascii="Consolas" w:hAnsi="Consolas" w:cs="Consolas"/>
          <w:color w:val="000000"/>
        </w:rPr>
        <w:t>System.</w:t>
      </w:r>
      <w:r w:rsidRPr="003C2AF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C2AF6">
        <w:rPr>
          <w:rFonts w:ascii="Consolas" w:hAnsi="Consolas" w:cs="Consolas"/>
          <w:color w:val="000000"/>
        </w:rPr>
        <w:t>.println</w:t>
      </w:r>
      <w:proofErr w:type="spellEnd"/>
      <w:r w:rsidRPr="003C2AF6">
        <w:rPr>
          <w:rFonts w:ascii="Consolas" w:hAnsi="Consolas" w:cs="Consolas"/>
          <w:color w:val="000000"/>
        </w:rPr>
        <w:t>(</w:t>
      </w:r>
      <w:proofErr w:type="gramEnd"/>
      <w:r w:rsidRPr="003C2AF6">
        <w:rPr>
          <w:rFonts w:ascii="Consolas" w:hAnsi="Consolas" w:cs="Consolas"/>
          <w:color w:val="6A3E3E"/>
        </w:rPr>
        <w:t>prices</w:t>
      </w:r>
      <w:r w:rsidRPr="003C2AF6">
        <w:rPr>
          <w:rFonts w:ascii="Consolas" w:hAnsi="Consolas" w:cs="Consolas"/>
          <w:color w:val="000000"/>
        </w:rPr>
        <w:t>[3]);</w:t>
      </w:r>
    </w:p>
    <w:p w14:paraId="74127CD0" w14:textId="4B6F9C9F" w:rsidR="003C2AF6" w:rsidRDefault="003C2AF6" w:rsidP="003C2AF6">
      <w:r>
        <w:t xml:space="preserve">Try running the </w:t>
      </w:r>
      <w:proofErr w:type="gramStart"/>
      <w:r>
        <w:t>4</w:t>
      </w:r>
      <w:proofErr w:type="gramEnd"/>
      <w:r>
        <w:t xml:space="preserve"> lines of code above, and you’ll see it prints each of the 4 values within the array. </w:t>
      </w:r>
    </w:p>
    <w:p w14:paraId="56858122" w14:textId="3989CF09" w:rsidR="003C2AF6" w:rsidRPr="003C2AF6" w:rsidRDefault="003C2AF6" w:rsidP="003C2AF6">
      <w:r>
        <w:t xml:space="preserve">If we want to change a value within the </w:t>
      </w:r>
      <w:proofErr w:type="gramStart"/>
      <w:r>
        <w:t>array</w:t>
      </w:r>
      <w:proofErr w:type="gramEnd"/>
      <w:r>
        <w:t xml:space="preserve"> we can do this:</w:t>
      </w:r>
    </w:p>
    <w:p w14:paraId="75653916" w14:textId="76D8540C" w:rsidR="003C2AF6" w:rsidRDefault="003C2AF6" w:rsidP="003C2AF6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6A3E3E"/>
          <w:sz w:val="28"/>
          <w:szCs w:val="28"/>
        </w:rPr>
        <w:t>prices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3] = 7.49;</w:t>
      </w:r>
    </w:p>
    <w:p w14:paraId="3AEE2822" w14:textId="61D22341" w:rsidR="000A02D5" w:rsidRPr="000A02D5" w:rsidRDefault="003C2AF6" w:rsidP="000A02D5">
      <w:r>
        <w:t xml:space="preserve">However, we </w:t>
      </w:r>
      <w:proofErr w:type="gramStart"/>
      <w:r>
        <w:t>can’t</w:t>
      </w:r>
      <w:proofErr w:type="gramEnd"/>
      <w:r>
        <w:t xml:space="preserve"> create a </w:t>
      </w:r>
      <w:r w:rsidR="000A02D5">
        <w:t>new element within the array:</w:t>
      </w:r>
      <w:r w:rsidR="000A02D5">
        <w:rPr>
          <w:rFonts w:ascii="Consolas" w:hAnsi="Consolas" w:cs="Consolas"/>
          <w:color w:val="000000"/>
          <w:sz w:val="28"/>
          <w:szCs w:val="28"/>
        </w:rPr>
        <w:tab/>
      </w:r>
      <w:r w:rsidR="000A02D5">
        <w:rPr>
          <w:rFonts w:ascii="Consolas" w:hAnsi="Consolas" w:cs="Consolas"/>
          <w:color w:val="000000"/>
          <w:sz w:val="28"/>
          <w:szCs w:val="28"/>
        </w:rPr>
        <w:tab/>
      </w:r>
    </w:p>
    <w:p w14:paraId="6937E817" w14:textId="559F55F2" w:rsidR="000A02D5" w:rsidRDefault="000A02D5" w:rsidP="000A02D5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6A3E3E"/>
          <w:sz w:val="28"/>
          <w:szCs w:val="28"/>
        </w:rPr>
        <w:t>prices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4] = 11.25;</w:t>
      </w:r>
    </w:p>
    <w:p w14:paraId="5CB0FCE1" w14:textId="5607679C" w:rsidR="000A02D5" w:rsidRDefault="000A02D5" w:rsidP="000A02D5">
      <w:r>
        <w:lastRenderedPageBreak/>
        <w:t xml:space="preserve">If we try to run the code, </w:t>
      </w:r>
      <w:proofErr w:type="gramStart"/>
      <w:r>
        <w:t>we’ll</w:t>
      </w:r>
      <w:proofErr w:type="gramEnd"/>
      <w:r>
        <w:t xml:space="preserve"> see the following error:</w:t>
      </w:r>
    </w:p>
    <w:p w14:paraId="743CD307" w14:textId="77777777" w:rsidR="000A02D5" w:rsidRPr="000A02D5" w:rsidRDefault="000A02D5" w:rsidP="000A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A02D5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0A02D5">
        <w:rPr>
          <w:rFonts w:ascii="Consolas" w:hAnsi="Consolas" w:cs="Consolas"/>
          <w:color w:val="0066CC"/>
          <w:u w:val="single"/>
        </w:rPr>
        <w:t>java.lang.ArrayIndexOutOfBoundsException</w:t>
      </w:r>
      <w:proofErr w:type="spellEnd"/>
      <w:r w:rsidRPr="000A02D5">
        <w:rPr>
          <w:rFonts w:ascii="Consolas" w:hAnsi="Consolas" w:cs="Consolas"/>
          <w:color w:val="FF0000"/>
        </w:rPr>
        <w:t xml:space="preserve">: </w:t>
      </w:r>
      <w:proofErr w:type="gramStart"/>
      <w:r w:rsidRPr="000A02D5">
        <w:rPr>
          <w:rFonts w:ascii="Consolas" w:hAnsi="Consolas" w:cs="Consolas"/>
          <w:color w:val="FF0000"/>
        </w:rPr>
        <w:t>4</w:t>
      </w:r>
      <w:proofErr w:type="gramEnd"/>
    </w:p>
    <w:p w14:paraId="751EBEAF" w14:textId="1B21D454" w:rsidR="000A02D5" w:rsidRPr="000A02D5" w:rsidRDefault="000A02D5" w:rsidP="000A02D5">
      <w:pPr>
        <w:rPr>
          <w:rFonts w:ascii="Consolas" w:hAnsi="Consolas" w:cs="Consolas"/>
          <w:color w:val="FF0000"/>
        </w:rPr>
      </w:pPr>
      <w:r w:rsidRPr="000A02D5">
        <w:rPr>
          <w:rFonts w:ascii="Consolas" w:hAnsi="Consolas" w:cs="Consolas"/>
          <w:color w:val="FF0000"/>
        </w:rPr>
        <w:tab/>
      </w:r>
      <w:proofErr w:type="gramStart"/>
      <w:r w:rsidRPr="000A02D5">
        <w:rPr>
          <w:rFonts w:ascii="Consolas" w:hAnsi="Consolas" w:cs="Consolas"/>
          <w:color w:val="FF0000"/>
        </w:rPr>
        <w:t>at</w:t>
      </w:r>
      <w:proofErr w:type="gramEnd"/>
      <w:r w:rsidRPr="000A02D5">
        <w:rPr>
          <w:rFonts w:ascii="Consolas" w:hAnsi="Consolas" w:cs="Consolas"/>
          <w:color w:val="FF0000"/>
        </w:rPr>
        <w:t xml:space="preserve"> </w:t>
      </w:r>
      <w:proofErr w:type="spellStart"/>
      <w:r w:rsidRPr="000A02D5">
        <w:rPr>
          <w:rFonts w:ascii="Consolas" w:hAnsi="Consolas" w:cs="Consolas"/>
          <w:color w:val="FF0000"/>
        </w:rPr>
        <w:t>com.fdmgroup.datatypes.Runner.main</w:t>
      </w:r>
      <w:proofErr w:type="spellEnd"/>
      <w:r w:rsidRPr="000A02D5">
        <w:rPr>
          <w:rFonts w:ascii="Consolas" w:hAnsi="Consolas" w:cs="Consolas"/>
          <w:color w:val="FF0000"/>
        </w:rPr>
        <w:t>(</w:t>
      </w:r>
      <w:r w:rsidRPr="000A02D5">
        <w:rPr>
          <w:rFonts w:ascii="Consolas" w:hAnsi="Consolas" w:cs="Consolas"/>
          <w:color w:val="0066CC"/>
          <w:u w:val="single"/>
        </w:rPr>
        <w:t>Runner.java:13</w:t>
      </w:r>
      <w:r w:rsidRPr="000A02D5">
        <w:rPr>
          <w:rFonts w:ascii="Consolas" w:hAnsi="Consolas" w:cs="Consolas"/>
          <w:color w:val="FF0000"/>
        </w:rPr>
        <w:t>)</w:t>
      </w:r>
    </w:p>
    <w:p w14:paraId="54133057" w14:textId="77777777" w:rsidR="005F2CE3" w:rsidRDefault="005F2CE3">
      <w:pPr>
        <w:spacing w:after="0" w:line="240" w:lineRule="auto"/>
      </w:pPr>
      <w:r>
        <w:t>If you want to see how many elements are contained in the array you can do this:</w:t>
      </w:r>
    </w:p>
    <w:p w14:paraId="681AE3F9" w14:textId="77777777" w:rsidR="005F2CE3" w:rsidRDefault="005F2CE3" w:rsidP="005F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4694772" w14:textId="77777777" w:rsidR="001A0E55" w:rsidRDefault="005F2CE3" w:rsidP="005F2CE3">
      <w:pPr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prices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4A00670" w14:textId="77777777" w:rsidR="001A0E55" w:rsidRDefault="001A0E55" w:rsidP="005F2CE3">
      <w:pPr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BDB648B" w14:textId="092DCD31" w:rsidR="000A02D5" w:rsidRPr="001A0E55" w:rsidRDefault="001A0E55" w:rsidP="001A0E55">
      <w:pPr>
        <w:pStyle w:val="Heading4"/>
        <w:rPr>
          <w:i w:val="0"/>
        </w:rPr>
      </w:pPr>
      <w:r w:rsidRPr="001A0E55">
        <w:rPr>
          <w:i w:val="0"/>
        </w:rPr>
        <w:t>Other ways to create an array</w:t>
      </w:r>
    </w:p>
    <w:p w14:paraId="4CE5D078" w14:textId="79A53A03" w:rsidR="000A02D5" w:rsidRDefault="000A02D5" w:rsidP="000A02D5">
      <w:r>
        <w:t xml:space="preserve">There are some other ways to create an array. </w:t>
      </w:r>
      <w:proofErr w:type="gramStart"/>
      <w:r>
        <w:t>Here’s</w:t>
      </w:r>
      <w:proofErr w:type="gramEnd"/>
      <w:r>
        <w:t xml:space="preserve"> an example:</w:t>
      </w:r>
    </w:p>
    <w:p w14:paraId="6E1264F6" w14:textId="46A1BFED" w:rsidR="000A02D5" w:rsidRDefault="000A02D5" w:rsidP="000A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prices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>[5];</w:t>
      </w:r>
    </w:p>
    <w:p w14:paraId="52B81B2A" w14:textId="77777777" w:rsidR="000A02D5" w:rsidRDefault="000A02D5" w:rsidP="000A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BC4E7DE" w14:textId="52AF83DE" w:rsidR="000A02D5" w:rsidRDefault="000A02D5" w:rsidP="000A02D5">
      <w:r>
        <w:t xml:space="preserve">This creates an array of </w:t>
      </w:r>
      <w:proofErr w:type="gramStart"/>
      <w:r>
        <w:t>5</w:t>
      </w:r>
      <w:proofErr w:type="gramEnd"/>
      <w:r>
        <w:t xml:space="preserve"> doubles. Initially all of the values are set to zero.</w:t>
      </w:r>
    </w:p>
    <w:p w14:paraId="3262C260" w14:textId="06EB2AB5" w:rsidR="000A02D5" w:rsidRDefault="000A02D5" w:rsidP="000A02D5">
      <w:proofErr w:type="gramStart"/>
      <w:r>
        <w:t>Here’s</w:t>
      </w:r>
      <w:proofErr w:type="gramEnd"/>
      <w:r>
        <w:t xml:space="preserve"> another example:</w:t>
      </w:r>
    </w:p>
    <w:p w14:paraId="589FAAE3" w14:textId="3DFD3DAA" w:rsidR="000A02D5" w:rsidRDefault="000A02D5" w:rsidP="000A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sentence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"this is a sentence"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06BBE94" w14:textId="77777777" w:rsidR="000A02D5" w:rsidRDefault="000A02D5" w:rsidP="000A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6D22618" w14:textId="4E763D49" w:rsidR="000A02D5" w:rsidRDefault="000A02D5" w:rsidP="000A02D5"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sentence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EC921D" w14:textId="56423741" w:rsidR="000A02D5" w:rsidRDefault="000A02D5" w:rsidP="000A02D5">
      <w:r>
        <w:t xml:space="preserve">In this </w:t>
      </w:r>
      <w:proofErr w:type="gramStart"/>
      <w:r>
        <w:t>case</w:t>
      </w:r>
      <w:proofErr w:type="gramEnd"/>
      <w:r>
        <w:t xml:space="preserve"> the String’s split method splits the String using the space character into 4 separate Strings. Each of the </w:t>
      </w:r>
      <w:proofErr w:type="gramStart"/>
      <w:r>
        <w:t>4</w:t>
      </w:r>
      <w:proofErr w:type="gramEnd"/>
      <w:r>
        <w:t xml:space="preserve"> Strings contains one of the words from the sentence.</w:t>
      </w:r>
    </w:p>
    <w:p w14:paraId="454EA808" w14:textId="0FE4927F" w:rsidR="000A02D5" w:rsidRDefault="000A02D5" w:rsidP="000A02D5"/>
    <w:p w14:paraId="4ED4C53D" w14:textId="1B48FB0A" w:rsidR="00CB1B74" w:rsidRDefault="00CB1B74" w:rsidP="00CB1B74">
      <w:pPr>
        <w:pStyle w:val="Heading2"/>
      </w:pPr>
      <w:r>
        <w:t>The Arrays class</w:t>
      </w:r>
    </w:p>
    <w:p w14:paraId="59D37224" w14:textId="4EAE83CE" w:rsidR="00CB1B74" w:rsidRDefault="00CB1B74" w:rsidP="00CB1B74">
      <w:r>
        <w:t xml:space="preserve">The Arrays class gives us a few utility methods to help manipulate an Array. The most commonly used of these methods is </w:t>
      </w:r>
      <w:proofErr w:type="gramStart"/>
      <w:r>
        <w:t>sort(</w:t>
      </w:r>
      <w:proofErr w:type="gramEnd"/>
      <w:r>
        <w:t xml:space="preserve">). </w:t>
      </w:r>
      <w:proofErr w:type="gramStart"/>
      <w:r>
        <w:t>Here’s</w:t>
      </w:r>
      <w:proofErr w:type="gramEnd"/>
      <w:r>
        <w:t xml:space="preserve"> an example:</w:t>
      </w:r>
    </w:p>
    <w:p w14:paraId="1F589EB1" w14:textId="7E920AC6" w:rsidR="00CB1B74" w:rsidRPr="00CB1B74" w:rsidRDefault="00CB1B74" w:rsidP="00CB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B1B74">
        <w:rPr>
          <w:rFonts w:ascii="Consolas" w:hAnsi="Consolas" w:cs="Consolas"/>
          <w:b/>
          <w:bCs/>
          <w:color w:val="7F0055"/>
        </w:rPr>
        <w:t>double</w:t>
      </w:r>
      <w:r w:rsidRPr="00CB1B74">
        <w:rPr>
          <w:rFonts w:ascii="Consolas" w:hAnsi="Consolas" w:cs="Consolas"/>
          <w:color w:val="000000"/>
        </w:rPr>
        <w:t>[</w:t>
      </w:r>
      <w:proofErr w:type="gramEnd"/>
      <w:r w:rsidRPr="00CB1B74">
        <w:rPr>
          <w:rFonts w:ascii="Consolas" w:hAnsi="Consolas" w:cs="Consolas"/>
          <w:color w:val="000000"/>
        </w:rPr>
        <w:t xml:space="preserve">] </w:t>
      </w:r>
      <w:r w:rsidRPr="00CB1B74">
        <w:rPr>
          <w:rFonts w:ascii="Consolas" w:hAnsi="Consolas" w:cs="Consolas"/>
          <w:color w:val="6A3E3E"/>
        </w:rPr>
        <w:t>prices</w:t>
      </w:r>
      <w:r w:rsidRPr="00CB1B74">
        <w:rPr>
          <w:rFonts w:ascii="Consolas" w:hAnsi="Consolas" w:cs="Consolas"/>
          <w:color w:val="000000"/>
        </w:rPr>
        <w:t xml:space="preserve"> = {2.5, 1.99, 9.99, 7.75};</w:t>
      </w:r>
    </w:p>
    <w:p w14:paraId="25CCAF37" w14:textId="77777777" w:rsidR="00CB1B74" w:rsidRPr="00CB1B74" w:rsidRDefault="00CB1B74" w:rsidP="00CB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1B74">
        <w:rPr>
          <w:rFonts w:ascii="Consolas" w:hAnsi="Consolas" w:cs="Consolas"/>
          <w:color w:val="000000"/>
        </w:rPr>
        <w:tab/>
      </w:r>
      <w:r w:rsidRPr="00CB1B74">
        <w:rPr>
          <w:rFonts w:ascii="Consolas" w:hAnsi="Consolas" w:cs="Consolas"/>
          <w:color w:val="000000"/>
        </w:rPr>
        <w:tab/>
      </w:r>
    </w:p>
    <w:p w14:paraId="386A8C53" w14:textId="78962F8B" w:rsidR="00CB1B74" w:rsidRPr="00CB1B74" w:rsidRDefault="00CB1B74" w:rsidP="00CB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CB1B74">
        <w:rPr>
          <w:rFonts w:ascii="Consolas" w:hAnsi="Consolas" w:cs="Consolas"/>
          <w:color w:val="000000"/>
        </w:rPr>
        <w:t>Arrays.</w:t>
      </w:r>
      <w:r w:rsidRPr="00CB1B74">
        <w:rPr>
          <w:rFonts w:ascii="Consolas" w:hAnsi="Consolas" w:cs="Consolas"/>
          <w:i/>
          <w:iCs/>
          <w:color w:val="000000"/>
        </w:rPr>
        <w:t>sort</w:t>
      </w:r>
      <w:proofErr w:type="spellEnd"/>
      <w:r w:rsidRPr="00CB1B74">
        <w:rPr>
          <w:rFonts w:ascii="Consolas" w:hAnsi="Consolas" w:cs="Consolas"/>
          <w:color w:val="000000"/>
        </w:rPr>
        <w:t>(</w:t>
      </w:r>
      <w:proofErr w:type="gramEnd"/>
      <w:r w:rsidRPr="00CB1B74">
        <w:rPr>
          <w:rFonts w:ascii="Consolas" w:hAnsi="Consolas" w:cs="Consolas"/>
          <w:color w:val="6A3E3E"/>
        </w:rPr>
        <w:t>prices</w:t>
      </w:r>
      <w:r w:rsidRPr="00CB1B74">
        <w:rPr>
          <w:rFonts w:ascii="Consolas" w:hAnsi="Consolas" w:cs="Consolas"/>
          <w:color w:val="000000"/>
        </w:rPr>
        <w:t>);</w:t>
      </w:r>
    </w:p>
    <w:p w14:paraId="6A962098" w14:textId="77777777" w:rsidR="00CB1B74" w:rsidRPr="00CB1B74" w:rsidRDefault="00CB1B74" w:rsidP="00CB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1B74">
        <w:rPr>
          <w:rFonts w:ascii="Consolas" w:hAnsi="Consolas" w:cs="Consolas"/>
          <w:color w:val="000000"/>
        </w:rPr>
        <w:tab/>
      </w:r>
      <w:r w:rsidRPr="00CB1B74">
        <w:rPr>
          <w:rFonts w:ascii="Consolas" w:hAnsi="Consolas" w:cs="Consolas"/>
          <w:color w:val="000000"/>
        </w:rPr>
        <w:tab/>
      </w:r>
    </w:p>
    <w:p w14:paraId="1C6D5C42" w14:textId="1831D643" w:rsidR="00CB1B74" w:rsidRPr="00CB1B74" w:rsidRDefault="00CB1B74" w:rsidP="00CB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CB1B74">
        <w:rPr>
          <w:rFonts w:ascii="Consolas" w:hAnsi="Consolas" w:cs="Consolas"/>
          <w:color w:val="000000"/>
        </w:rPr>
        <w:t>System.</w:t>
      </w:r>
      <w:r w:rsidRPr="00CB1B7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B1B74">
        <w:rPr>
          <w:rFonts w:ascii="Consolas" w:hAnsi="Consolas" w:cs="Consolas"/>
          <w:color w:val="000000"/>
        </w:rPr>
        <w:t>.println</w:t>
      </w:r>
      <w:proofErr w:type="spellEnd"/>
      <w:r w:rsidRPr="00CB1B74">
        <w:rPr>
          <w:rFonts w:ascii="Consolas" w:hAnsi="Consolas" w:cs="Consolas"/>
          <w:color w:val="000000"/>
        </w:rPr>
        <w:t>(</w:t>
      </w:r>
      <w:proofErr w:type="gramEnd"/>
      <w:r w:rsidRPr="00CB1B74">
        <w:rPr>
          <w:rFonts w:ascii="Consolas" w:hAnsi="Consolas" w:cs="Consolas"/>
          <w:color w:val="6A3E3E"/>
        </w:rPr>
        <w:t>prices</w:t>
      </w:r>
      <w:r w:rsidRPr="00CB1B74">
        <w:rPr>
          <w:rFonts w:ascii="Consolas" w:hAnsi="Consolas" w:cs="Consolas"/>
          <w:color w:val="000000"/>
        </w:rPr>
        <w:t>[0]);</w:t>
      </w:r>
    </w:p>
    <w:p w14:paraId="2A791F2D" w14:textId="481461A8" w:rsidR="00CB1B74" w:rsidRPr="00CB1B74" w:rsidRDefault="00CB1B74" w:rsidP="00CB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CB1B74">
        <w:rPr>
          <w:rFonts w:ascii="Consolas" w:hAnsi="Consolas" w:cs="Consolas"/>
          <w:color w:val="000000"/>
        </w:rPr>
        <w:t>System.</w:t>
      </w:r>
      <w:r w:rsidRPr="00CB1B7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B1B74">
        <w:rPr>
          <w:rFonts w:ascii="Consolas" w:hAnsi="Consolas" w:cs="Consolas"/>
          <w:color w:val="000000"/>
        </w:rPr>
        <w:t>.println</w:t>
      </w:r>
      <w:proofErr w:type="spellEnd"/>
      <w:r w:rsidRPr="00CB1B74">
        <w:rPr>
          <w:rFonts w:ascii="Consolas" w:hAnsi="Consolas" w:cs="Consolas"/>
          <w:color w:val="000000"/>
        </w:rPr>
        <w:t>(</w:t>
      </w:r>
      <w:proofErr w:type="gramEnd"/>
      <w:r w:rsidRPr="00CB1B74">
        <w:rPr>
          <w:rFonts w:ascii="Consolas" w:hAnsi="Consolas" w:cs="Consolas"/>
          <w:color w:val="6A3E3E"/>
        </w:rPr>
        <w:t>prices</w:t>
      </w:r>
      <w:r w:rsidRPr="00CB1B74">
        <w:rPr>
          <w:rFonts w:ascii="Consolas" w:hAnsi="Consolas" w:cs="Consolas"/>
          <w:color w:val="000000"/>
        </w:rPr>
        <w:t>[1]);</w:t>
      </w:r>
    </w:p>
    <w:p w14:paraId="03ADDAF7" w14:textId="1F03F93F" w:rsidR="00CB1B74" w:rsidRPr="00CB1B74" w:rsidRDefault="00CB1B74" w:rsidP="00CB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CB1B74">
        <w:rPr>
          <w:rFonts w:ascii="Consolas" w:hAnsi="Consolas" w:cs="Consolas"/>
          <w:color w:val="000000"/>
        </w:rPr>
        <w:t>System.</w:t>
      </w:r>
      <w:r w:rsidRPr="00CB1B7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B1B74">
        <w:rPr>
          <w:rFonts w:ascii="Consolas" w:hAnsi="Consolas" w:cs="Consolas"/>
          <w:color w:val="000000"/>
        </w:rPr>
        <w:t>.println</w:t>
      </w:r>
      <w:proofErr w:type="spellEnd"/>
      <w:r w:rsidRPr="00CB1B74">
        <w:rPr>
          <w:rFonts w:ascii="Consolas" w:hAnsi="Consolas" w:cs="Consolas"/>
          <w:color w:val="000000"/>
        </w:rPr>
        <w:t>(</w:t>
      </w:r>
      <w:proofErr w:type="gramEnd"/>
      <w:r w:rsidRPr="00CB1B74">
        <w:rPr>
          <w:rFonts w:ascii="Consolas" w:hAnsi="Consolas" w:cs="Consolas"/>
          <w:color w:val="6A3E3E"/>
        </w:rPr>
        <w:t>prices</w:t>
      </w:r>
      <w:r w:rsidRPr="00CB1B74">
        <w:rPr>
          <w:rFonts w:ascii="Consolas" w:hAnsi="Consolas" w:cs="Consolas"/>
          <w:color w:val="000000"/>
        </w:rPr>
        <w:t>[2]);</w:t>
      </w:r>
    </w:p>
    <w:p w14:paraId="18035FF0" w14:textId="4EEF4E3C" w:rsidR="00CB1B74" w:rsidRPr="00CB1B74" w:rsidRDefault="00CB1B74" w:rsidP="00CB1B74">
      <w:proofErr w:type="spellStart"/>
      <w:proofErr w:type="gramStart"/>
      <w:r w:rsidRPr="00CB1B74">
        <w:rPr>
          <w:rFonts w:ascii="Consolas" w:hAnsi="Consolas" w:cs="Consolas"/>
          <w:color w:val="000000"/>
        </w:rPr>
        <w:t>System.</w:t>
      </w:r>
      <w:r w:rsidRPr="00CB1B7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B1B74">
        <w:rPr>
          <w:rFonts w:ascii="Consolas" w:hAnsi="Consolas" w:cs="Consolas"/>
          <w:color w:val="000000"/>
        </w:rPr>
        <w:t>.println</w:t>
      </w:r>
      <w:proofErr w:type="spellEnd"/>
      <w:r w:rsidRPr="00CB1B74">
        <w:rPr>
          <w:rFonts w:ascii="Consolas" w:hAnsi="Consolas" w:cs="Consolas"/>
          <w:color w:val="000000"/>
        </w:rPr>
        <w:t>(</w:t>
      </w:r>
      <w:proofErr w:type="gramEnd"/>
      <w:r w:rsidRPr="00CB1B74">
        <w:rPr>
          <w:rFonts w:ascii="Consolas" w:hAnsi="Consolas" w:cs="Consolas"/>
          <w:color w:val="6A3E3E"/>
        </w:rPr>
        <w:t>prices</w:t>
      </w:r>
      <w:r w:rsidRPr="00CB1B74">
        <w:rPr>
          <w:rFonts w:ascii="Consolas" w:hAnsi="Consolas" w:cs="Consolas"/>
          <w:color w:val="000000"/>
        </w:rPr>
        <w:t>[3]);</w:t>
      </w:r>
    </w:p>
    <w:p w14:paraId="45ACC3E9" w14:textId="78CEF2A0" w:rsidR="00CB1B74" w:rsidRDefault="00800380" w:rsidP="00800380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t xml:space="preserve">In this </w:t>
      </w:r>
      <w:proofErr w:type="gramStart"/>
      <w:r>
        <w:t>case</w:t>
      </w:r>
      <w:proofErr w:type="gramEnd"/>
      <w:r>
        <w:t xml:space="preserve"> when you print out the 4 elements, you’ll see that they’re now sorted in ascending order. </w:t>
      </w:r>
      <w:r w:rsidR="00CB1B74">
        <w:br w:type="page"/>
      </w:r>
    </w:p>
    <w:p w14:paraId="5A684E76" w14:textId="652132F5" w:rsidR="000A02D5" w:rsidRDefault="000A02D5" w:rsidP="000A02D5">
      <w:pPr>
        <w:pStyle w:val="Heading1"/>
      </w:pPr>
      <w:r>
        <w:lastRenderedPageBreak/>
        <w:t>ArrayLists</w:t>
      </w:r>
    </w:p>
    <w:p w14:paraId="4C6F0335" w14:textId="781093D2" w:rsidR="000A02D5" w:rsidRDefault="00CE1618" w:rsidP="000A02D5">
      <w:proofErr w:type="gramStart"/>
      <w:r>
        <w:t>You’ve</w:t>
      </w:r>
      <w:proofErr w:type="gramEnd"/>
      <w:r>
        <w:t xml:space="preserve"> seen that arrays can store multiple values of the same data type. </w:t>
      </w:r>
      <w:proofErr w:type="gramStart"/>
      <w:r>
        <w:t>But</w:t>
      </w:r>
      <w:proofErr w:type="gramEnd"/>
      <w:r>
        <w:t xml:space="preserve"> they’re limited in what they can do. Their size </w:t>
      </w:r>
      <w:proofErr w:type="gramStart"/>
      <w:r>
        <w:t>can’t</w:t>
      </w:r>
      <w:proofErr w:type="gramEnd"/>
      <w:r>
        <w:t xml:space="preserve"> be changed and they have no methods. </w:t>
      </w:r>
      <w:r w:rsidR="00B4761F">
        <w:t xml:space="preserve">ArrayLists are part of a wider category called ‘Lists’ which in turn is part of a wider category called ‘Collections’. </w:t>
      </w:r>
      <w:proofErr w:type="gramStart"/>
      <w:r w:rsidR="00B4761F">
        <w:t>You’ll</w:t>
      </w:r>
      <w:proofErr w:type="gramEnd"/>
      <w:r w:rsidR="00B4761F">
        <w:t xml:space="preserve"> cover both of these in OOD week 2.</w:t>
      </w:r>
    </w:p>
    <w:p w14:paraId="52312320" w14:textId="2BF95191" w:rsidR="00CE1618" w:rsidRDefault="00CE1618" w:rsidP="000A02D5">
      <w:r>
        <w:t xml:space="preserve">Like an array, an ArrayList holds multiple values of the same data type, but </w:t>
      </w:r>
      <w:proofErr w:type="gramStart"/>
      <w:r>
        <w:t>it’s</w:t>
      </w:r>
      <w:proofErr w:type="gramEnd"/>
      <w:r>
        <w:t xml:space="preserve"> size is completely flexible and it has lots of methods to help us manipulate its values. </w:t>
      </w:r>
    </w:p>
    <w:p w14:paraId="16BAFF0C" w14:textId="685F19CD" w:rsidR="00CE1618" w:rsidRDefault="00CE1618" w:rsidP="000A02D5">
      <w:proofErr w:type="gramStart"/>
      <w:r>
        <w:t>Here’s</w:t>
      </w:r>
      <w:proofErr w:type="gramEnd"/>
      <w:r>
        <w:t xml:space="preserve"> an example of how to create an ArrayList:</w:t>
      </w:r>
    </w:p>
    <w:p w14:paraId="16074346" w14:textId="5FC1BD96" w:rsidR="00B4761F" w:rsidRDefault="00B4761F" w:rsidP="00B4761F">
      <w:r>
        <w:t xml:space="preserve">ArrayList&lt;Double&gt; </w:t>
      </w:r>
      <w:r w:rsidRPr="00B4761F">
        <w:rPr>
          <w:color w:val="6A3E3E"/>
        </w:rPr>
        <w:t>prices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ArrayList&lt;Double</w:t>
      </w:r>
      <w:proofErr w:type="gramStart"/>
      <w:r>
        <w:t>&gt;(</w:t>
      </w:r>
      <w:proofErr w:type="gramEnd"/>
      <w:r>
        <w:t>);</w:t>
      </w:r>
      <w:r>
        <w:tab/>
      </w:r>
      <w:r>
        <w:tab/>
        <w:t>Java 7 syntax</w:t>
      </w:r>
    </w:p>
    <w:p w14:paraId="236DC61C" w14:textId="3D9F0B1B" w:rsidR="00CE1618" w:rsidRDefault="00B4761F" w:rsidP="00B4761F">
      <w:r w:rsidRPr="00B4761F">
        <w:t xml:space="preserve">ArrayList&lt;Double&gt; </w:t>
      </w:r>
      <w:r w:rsidRPr="00B4761F">
        <w:rPr>
          <w:color w:val="6A3E3E"/>
        </w:rPr>
        <w:t>prices</w:t>
      </w:r>
      <w:r w:rsidRPr="00B4761F">
        <w:t xml:space="preserve"> = </w:t>
      </w:r>
      <w:r w:rsidRPr="00B4761F">
        <w:rPr>
          <w:b/>
          <w:bCs/>
          <w:color w:val="7F0055"/>
        </w:rPr>
        <w:t>new</w:t>
      </w:r>
      <w:r w:rsidRPr="00B4761F">
        <w:t xml:space="preserve"> ArrayList&lt;</w:t>
      </w:r>
      <w:proofErr w:type="gramStart"/>
      <w:r w:rsidRPr="00B4761F">
        <w:t>&gt;(</w:t>
      </w:r>
      <w:proofErr w:type="gramEnd"/>
      <w:r w:rsidRPr="00B4761F">
        <w:t>);</w:t>
      </w:r>
      <w:r>
        <w:tab/>
      </w:r>
      <w:r>
        <w:tab/>
      </w:r>
      <w:r>
        <w:tab/>
        <w:t>Java 8+ syntax</w:t>
      </w:r>
    </w:p>
    <w:p w14:paraId="1979D597" w14:textId="282F5BB5" w:rsidR="00B4761F" w:rsidRDefault="00B4761F" w:rsidP="00B4761F">
      <w:r>
        <w:t xml:space="preserve">In either case, when you first try to create an ArrayList in your </w:t>
      </w:r>
      <w:proofErr w:type="gramStart"/>
      <w:r>
        <w:t>method</w:t>
      </w:r>
      <w:proofErr w:type="gramEnd"/>
      <w:r>
        <w:t xml:space="preserve"> you’ll see a compile error:</w:t>
      </w:r>
    </w:p>
    <w:p w14:paraId="3BDE081B" w14:textId="048676CE" w:rsidR="00B4761F" w:rsidRDefault="00B4761F" w:rsidP="00B4761F">
      <w:r>
        <w:rPr>
          <w:noProof/>
          <w:lang w:eastAsia="en-GB"/>
        </w:rPr>
        <w:drawing>
          <wp:inline distT="0" distB="0" distL="0" distR="0" wp14:anchorId="4AF2AB85" wp14:editId="7D434612">
            <wp:extent cx="4578350" cy="47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864D9" w14:textId="39825296" w:rsidR="00B4761F" w:rsidRDefault="00B4761F" w:rsidP="00B4761F">
      <w:r>
        <w:t>This is easy enough to fix. It just needs to be imported. Your IDE will help you do this:</w:t>
      </w:r>
    </w:p>
    <w:p w14:paraId="57A708D3" w14:textId="085E3056" w:rsidR="00B4761F" w:rsidRDefault="00B4761F" w:rsidP="00B4761F">
      <w:r>
        <w:rPr>
          <w:noProof/>
          <w:lang w:eastAsia="en-GB"/>
        </w:rPr>
        <w:drawing>
          <wp:inline distT="0" distB="0" distL="0" distR="0" wp14:anchorId="3F9E9A30" wp14:editId="0BC9EBB4">
            <wp:extent cx="52197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4A68" w14:textId="0BCB4BE9" w:rsidR="00B4761F" w:rsidRPr="00B4761F" w:rsidRDefault="00B4761F" w:rsidP="00B4761F">
      <w:r>
        <w:t xml:space="preserve">Choose the ‘Import ArrayList’ option and </w:t>
      </w:r>
      <w:proofErr w:type="gramStart"/>
      <w:r>
        <w:t>you’ll</w:t>
      </w:r>
      <w:proofErr w:type="gramEnd"/>
      <w:r>
        <w:t xml:space="preserve"> see that the following line of code is added at the top of your class:</w:t>
      </w:r>
    </w:p>
    <w:p w14:paraId="781273C3" w14:textId="112BF40D" w:rsidR="00B4761F" w:rsidRDefault="00B4761F" w:rsidP="00B4761F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81B8D08" w14:textId="7C7033A0" w:rsidR="0047196E" w:rsidRDefault="0047196E" w:rsidP="00B4761F">
      <w:r>
        <w:t xml:space="preserve">Notice that the ArrayList is based on an object type i.e. </w:t>
      </w:r>
      <w:proofErr w:type="gramStart"/>
      <w:r>
        <w:t>Double</w:t>
      </w:r>
      <w:proofErr w:type="gramEnd"/>
      <w:r>
        <w:t xml:space="preserve">. </w:t>
      </w:r>
      <w:proofErr w:type="gramStart"/>
      <w:r>
        <w:t>It’s</w:t>
      </w:r>
      <w:proofErr w:type="gramEnd"/>
      <w:r>
        <w:t xml:space="preserve"> not possible to base it on a primitive type:</w:t>
      </w:r>
    </w:p>
    <w:p w14:paraId="77797543" w14:textId="0AF4AB55" w:rsidR="0047196E" w:rsidRDefault="0047196E" w:rsidP="00B4761F">
      <w:r>
        <w:rPr>
          <w:noProof/>
          <w:lang w:eastAsia="en-GB"/>
        </w:rPr>
        <w:drawing>
          <wp:inline distT="0" distB="0" distL="0" distR="0" wp14:anchorId="3D4FF3A3" wp14:editId="22B336C3">
            <wp:extent cx="2444750" cy="387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D9785" w14:textId="3054D558" w:rsidR="0047196E" w:rsidRDefault="0047196E" w:rsidP="00B4761F">
      <w:r>
        <w:t xml:space="preserve">This is not a </w:t>
      </w:r>
      <w:proofErr w:type="gramStart"/>
      <w:r>
        <w:t>problems</w:t>
      </w:r>
      <w:proofErr w:type="gramEnd"/>
      <w:r>
        <w:t xml:space="preserve"> as we have a wrapper equivalent for each of the 8 primitives.</w:t>
      </w:r>
    </w:p>
    <w:p w14:paraId="5E3E585C" w14:textId="73FE2EE4" w:rsidR="00B4761F" w:rsidRDefault="00B4761F" w:rsidP="00B4761F">
      <w:r>
        <w:t xml:space="preserve">At this point, </w:t>
      </w:r>
      <w:proofErr w:type="gramStart"/>
      <w:r>
        <w:t>you’ve</w:t>
      </w:r>
      <w:proofErr w:type="gramEnd"/>
      <w:r>
        <w:t xml:space="preserve"> created an empty ArrayList. You can add as many values as you like to it by using its </w:t>
      </w:r>
      <w:proofErr w:type="gramStart"/>
      <w:r>
        <w:t>add(</w:t>
      </w:r>
      <w:proofErr w:type="gramEnd"/>
      <w:r>
        <w:t>) method:</w:t>
      </w:r>
    </w:p>
    <w:p w14:paraId="7029A843" w14:textId="1B48D7C5" w:rsidR="00B4761F" w:rsidRDefault="00B4761F" w:rsidP="00B4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prices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2.5);</w:t>
      </w:r>
    </w:p>
    <w:p w14:paraId="7EA6F628" w14:textId="595417D8" w:rsidR="00B4761F" w:rsidRDefault="00B4761F" w:rsidP="00B4761F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lastRenderedPageBreak/>
        <w:t>prices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7.99);</w:t>
      </w:r>
    </w:p>
    <w:p w14:paraId="54E221E1" w14:textId="6670EA24" w:rsidR="00B4761F" w:rsidRDefault="00B4761F" w:rsidP="00B4761F">
      <w:proofErr w:type="gramStart"/>
      <w:r>
        <w:t>It’s</w:t>
      </w:r>
      <w:proofErr w:type="gramEnd"/>
      <w:r>
        <w:t xml:space="preserve"> also possible to initialise the ArrayList with a set of values when you create it:</w:t>
      </w:r>
    </w:p>
    <w:p w14:paraId="72C3314C" w14:textId="34B77854" w:rsidR="00B4761F" w:rsidRPr="00922505" w:rsidRDefault="00B4761F" w:rsidP="00B4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2505">
        <w:rPr>
          <w:rFonts w:ascii="Consolas" w:hAnsi="Consolas" w:cs="Consolas"/>
          <w:color w:val="000000"/>
        </w:rPr>
        <w:t xml:space="preserve">ArrayList&lt;Double&gt; </w:t>
      </w:r>
      <w:r w:rsidRPr="00922505">
        <w:rPr>
          <w:rFonts w:ascii="Consolas" w:hAnsi="Consolas" w:cs="Consolas"/>
          <w:color w:val="6A3E3E"/>
        </w:rPr>
        <w:t>prices</w:t>
      </w:r>
      <w:r w:rsidRPr="00922505">
        <w:rPr>
          <w:rFonts w:ascii="Consolas" w:hAnsi="Consolas" w:cs="Consolas"/>
          <w:color w:val="000000"/>
        </w:rPr>
        <w:t xml:space="preserve"> = </w:t>
      </w:r>
      <w:r w:rsidRPr="00922505">
        <w:rPr>
          <w:rFonts w:ascii="Consolas" w:hAnsi="Consolas" w:cs="Consolas"/>
          <w:b/>
          <w:bCs/>
          <w:color w:val="7F0055"/>
        </w:rPr>
        <w:t>new</w:t>
      </w:r>
      <w:r w:rsidRPr="00922505">
        <w:rPr>
          <w:rFonts w:ascii="Consolas" w:hAnsi="Consolas" w:cs="Consolas"/>
          <w:color w:val="000000"/>
        </w:rPr>
        <w:t xml:space="preserve"> ArrayList&lt;</w:t>
      </w:r>
      <w:proofErr w:type="gramStart"/>
      <w:r w:rsidRPr="00922505">
        <w:rPr>
          <w:rFonts w:ascii="Consolas" w:hAnsi="Consolas" w:cs="Consolas"/>
          <w:color w:val="000000"/>
        </w:rPr>
        <w:t>&gt;(</w:t>
      </w:r>
      <w:proofErr w:type="spellStart"/>
      <w:proofErr w:type="gramEnd"/>
      <w:r w:rsidRPr="00922505">
        <w:rPr>
          <w:rFonts w:ascii="Consolas" w:hAnsi="Consolas" w:cs="Consolas"/>
          <w:color w:val="000000"/>
        </w:rPr>
        <w:t>Arrays.</w:t>
      </w:r>
      <w:r w:rsidRPr="00922505">
        <w:rPr>
          <w:rFonts w:ascii="Consolas" w:hAnsi="Consolas" w:cs="Consolas"/>
          <w:i/>
          <w:iCs/>
          <w:color w:val="000000"/>
        </w:rPr>
        <w:t>asList</w:t>
      </w:r>
      <w:proofErr w:type="spellEnd"/>
      <w:r w:rsidRPr="00922505">
        <w:rPr>
          <w:rFonts w:ascii="Consolas" w:hAnsi="Consolas" w:cs="Consolas"/>
          <w:color w:val="000000"/>
        </w:rPr>
        <w:t>(2.5, 7.99, 3.25));</w:t>
      </w:r>
    </w:p>
    <w:p w14:paraId="454713BD" w14:textId="77777777" w:rsidR="00B4761F" w:rsidRDefault="00B4761F" w:rsidP="00B4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4DB712" w14:textId="1B00C6CD" w:rsidR="00B4761F" w:rsidRDefault="005F2CE3" w:rsidP="00B4761F">
      <w:proofErr w:type="gramStart"/>
      <w:r>
        <w:t>Either way, the ArrayList is completely flexible and</w:t>
      </w:r>
      <w:proofErr w:type="gramEnd"/>
      <w:r>
        <w:t xml:space="preserve"> you can add or remove values from it at any time.</w:t>
      </w:r>
    </w:p>
    <w:p w14:paraId="07D770BB" w14:textId="2250FDB8" w:rsidR="005F2CE3" w:rsidRDefault="005F2CE3" w:rsidP="00B4761F">
      <w:proofErr w:type="gramStart"/>
      <w:r>
        <w:t>Let’s</w:t>
      </w:r>
      <w:proofErr w:type="gramEnd"/>
      <w:r>
        <w:t xml:space="preserve"> look at some other useful methods which an ArrayList has:</w:t>
      </w:r>
    </w:p>
    <w:p w14:paraId="4BB61DA6" w14:textId="6F0F2FC5" w:rsidR="005F2CE3" w:rsidRDefault="005F2CE3" w:rsidP="005F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prices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249C465E" w14:textId="77777777" w:rsidR="005F2CE3" w:rsidRDefault="005F2CE3" w:rsidP="005F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822371D" w14:textId="18207096" w:rsidR="005F2CE3" w:rsidRDefault="005F2CE3" w:rsidP="005F2CE3">
      <w:r>
        <w:t xml:space="preserve">The </w:t>
      </w:r>
      <w:proofErr w:type="gramStart"/>
      <w:r>
        <w:t>size(</w:t>
      </w:r>
      <w:proofErr w:type="gramEnd"/>
      <w:r>
        <w:t xml:space="preserve">) method will tell us the number of elements in the ArrayList. </w:t>
      </w:r>
      <w:proofErr w:type="gramStart"/>
      <w:r>
        <w:t>It’s</w:t>
      </w:r>
      <w:proofErr w:type="gramEnd"/>
      <w:r>
        <w:t xml:space="preserve"> the equivalent of an array’s ‘length’ attribute.</w:t>
      </w:r>
    </w:p>
    <w:p w14:paraId="2F8BF0B4" w14:textId="563C0055" w:rsidR="00A903B0" w:rsidRDefault="00A903B0" w:rsidP="005F2CE3">
      <w:r>
        <w:t xml:space="preserve">You can remove an element from an ArrayList using the </w:t>
      </w:r>
      <w:proofErr w:type="gramStart"/>
      <w:r>
        <w:t>remove(</w:t>
      </w:r>
      <w:proofErr w:type="gramEnd"/>
      <w:r>
        <w:t>) method. There are two different ways of doing this:</w:t>
      </w:r>
    </w:p>
    <w:p w14:paraId="2FF214CD" w14:textId="6CE8964B" w:rsidR="00C75FCE" w:rsidRDefault="00C75FCE" w:rsidP="00C7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prices</w:t>
      </w:r>
      <w:r>
        <w:rPr>
          <w:rFonts w:ascii="Consolas" w:hAnsi="Consolas" w:cs="Consolas"/>
          <w:color w:val="000000"/>
          <w:sz w:val="28"/>
          <w:szCs w:val="28"/>
        </w:rPr>
        <w:t>.remove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2.5);</w:t>
      </w:r>
    </w:p>
    <w:p w14:paraId="56E59C1D" w14:textId="2AB638F0" w:rsidR="00A903B0" w:rsidRDefault="00C75FCE" w:rsidP="00C75FCE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prices</w:t>
      </w:r>
      <w:r>
        <w:rPr>
          <w:rFonts w:ascii="Consolas" w:hAnsi="Consolas" w:cs="Consolas"/>
          <w:color w:val="000000"/>
          <w:sz w:val="28"/>
          <w:szCs w:val="28"/>
        </w:rPr>
        <w:t>.remove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1);</w:t>
      </w:r>
    </w:p>
    <w:p w14:paraId="2BB321D6" w14:textId="5F372593" w:rsidR="00C75FCE" w:rsidRDefault="00C75FCE" w:rsidP="00C75FCE">
      <w:r>
        <w:t xml:space="preserve">The first example removes the first element from the </w:t>
      </w:r>
      <w:proofErr w:type="gramStart"/>
      <w:r>
        <w:t>ArrayList which</w:t>
      </w:r>
      <w:proofErr w:type="gramEnd"/>
      <w:r>
        <w:t xml:space="preserve"> has a value of 2.5. It </w:t>
      </w:r>
      <w:proofErr w:type="gramStart"/>
      <w:r>
        <w:t>won’t</w:t>
      </w:r>
      <w:proofErr w:type="gramEnd"/>
      <w:r>
        <w:t xml:space="preserve"> remove any subsequent elements with the same value. </w:t>
      </w:r>
    </w:p>
    <w:p w14:paraId="61A95829" w14:textId="3EE2DF62" w:rsidR="00C75FCE" w:rsidRDefault="00C75FCE" w:rsidP="00C75FCE">
      <w:r>
        <w:t>The second example removes the element at position 1.</w:t>
      </w:r>
    </w:p>
    <w:p w14:paraId="20A0937C" w14:textId="6145D8B6" w:rsidR="00C75FCE" w:rsidRDefault="00C75FCE" w:rsidP="00C75FCE">
      <w:r>
        <w:t xml:space="preserve">If you call the </w:t>
      </w:r>
      <w:proofErr w:type="gramStart"/>
      <w:r>
        <w:t>size(</w:t>
      </w:r>
      <w:proofErr w:type="gramEnd"/>
      <w:r>
        <w:t>) method after calling remove(), you’ll see that the size of the ArrayList has shrunk.</w:t>
      </w:r>
    </w:p>
    <w:p w14:paraId="4F97A6CB" w14:textId="3DC46431" w:rsidR="00C75FCE" w:rsidRDefault="00CE144C" w:rsidP="00C75FCE">
      <w:r>
        <w:t xml:space="preserve">You might have realised there’s a potential issue with the </w:t>
      </w:r>
      <w:proofErr w:type="gramStart"/>
      <w:r>
        <w:t>remove(</w:t>
      </w:r>
      <w:proofErr w:type="gramEnd"/>
      <w:r>
        <w:t xml:space="preserve">) method if the ArrayList is based on an Integer value. </w:t>
      </w:r>
      <w:proofErr w:type="gramStart"/>
      <w:r>
        <w:t>Here’s</w:t>
      </w:r>
      <w:proofErr w:type="gramEnd"/>
      <w:r>
        <w:t xml:space="preserve"> an example:</w:t>
      </w:r>
    </w:p>
    <w:p w14:paraId="43C7A7DC" w14:textId="62A9D7C2" w:rsidR="00CE144C" w:rsidRPr="00CE144C" w:rsidRDefault="00CE144C" w:rsidP="00CE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144C">
        <w:rPr>
          <w:rFonts w:ascii="Consolas" w:hAnsi="Consolas" w:cs="Consolas"/>
          <w:color w:val="000000"/>
        </w:rPr>
        <w:t xml:space="preserve">ArrayList&lt;Integer&gt; </w:t>
      </w:r>
      <w:proofErr w:type="spellStart"/>
      <w:r w:rsidRPr="00CE144C">
        <w:rPr>
          <w:rFonts w:ascii="Consolas" w:hAnsi="Consolas" w:cs="Consolas"/>
          <w:color w:val="6A3E3E"/>
        </w:rPr>
        <w:t>idNumbers</w:t>
      </w:r>
      <w:proofErr w:type="spellEnd"/>
      <w:r w:rsidRPr="00CE144C">
        <w:rPr>
          <w:rFonts w:ascii="Consolas" w:hAnsi="Consolas" w:cs="Consolas"/>
          <w:color w:val="000000"/>
        </w:rPr>
        <w:t xml:space="preserve"> = </w:t>
      </w:r>
      <w:r w:rsidRPr="00CE144C">
        <w:rPr>
          <w:rFonts w:ascii="Consolas" w:hAnsi="Consolas" w:cs="Consolas"/>
          <w:b/>
          <w:bCs/>
          <w:color w:val="7F0055"/>
        </w:rPr>
        <w:t>new</w:t>
      </w:r>
      <w:r w:rsidRPr="00CE144C">
        <w:rPr>
          <w:rFonts w:ascii="Consolas" w:hAnsi="Consolas" w:cs="Consolas"/>
          <w:color w:val="000000"/>
        </w:rPr>
        <w:t xml:space="preserve"> ArrayList&lt;</w:t>
      </w:r>
      <w:proofErr w:type="gramStart"/>
      <w:r w:rsidRPr="00CE144C">
        <w:rPr>
          <w:rFonts w:ascii="Consolas" w:hAnsi="Consolas" w:cs="Consolas"/>
          <w:color w:val="000000"/>
        </w:rPr>
        <w:t>&gt;(</w:t>
      </w:r>
      <w:proofErr w:type="spellStart"/>
      <w:proofErr w:type="gramEnd"/>
      <w:r w:rsidRPr="00CE144C">
        <w:rPr>
          <w:rFonts w:ascii="Consolas" w:hAnsi="Consolas" w:cs="Consolas"/>
          <w:color w:val="000000"/>
        </w:rPr>
        <w:t>Arrays.</w:t>
      </w:r>
      <w:r w:rsidRPr="00CE144C">
        <w:rPr>
          <w:rFonts w:ascii="Consolas" w:hAnsi="Consolas" w:cs="Consolas"/>
          <w:i/>
          <w:iCs/>
          <w:color w:val="000000"/>
        </w:rPr>
        <w:t>asList</w:t>
      </w:r>
      <w:proofErr w:type="spellEnd"/>
      <w:r w:rsidRPr="00CE144C">
        <w:rPr>
          <w:rFonts w:ascii="Consolas" w:hAnsi="Consolas" w:cs="Consolas"/>
          <w:color w:val="000000"/>
        </w:rPr>
        <w:t>(1,2,3,4,5));</w:t>
      </w:r>
    </w:p>
    <w:p w14:paraId="5D7F896C" w14:textId="77777777" w:rsidR="00CE144C" w:rsidRPr="00CE144C" w:rsidRDefault="00CE144C" w:rsidP="00CE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144C">
        <w:rPr>
          <w:rFonts w:ascii="Consolas" w:hAnsi="Consolas" w:cs="Consolas"/>
          <w:color w:val="000000"/>
        </w:rPr>
        <w:tab/>
      </w:r>
      <w:r w:rsidRPr="00CE144C">
        <w:rPr>
          <w:rFonts w:ascii="Consolas" w:hAnsi="Consolas" w:cs="Consolas"/>
          <w:color w:val="000000"/>
        </w:rPr>
        <w:tab/>
      </w:r>
    </w:p>
    <w:p w14:paraId="4D887188" w14:textId="09DDA097" w:rsidR="00CE144C" w:rsidRDefault="00CE144C" w:rsidP="00CE144C">
      <w:pPr>
        <w:rPr>
          <w:rFonts w:ascii="Consolas" w:hAnsi="Consolas" w:cs="Consolas"/>
          <w:color w:val="000000"/>
        </w:rPr>
      </w:pPr>
      <w:proofErr w:type="spellStart"/>
      <w:proofErr w:type="gramStart"/>
      <w:r w:rsidRPr="00CE144C">
        <w:rPr>
          <w:rFonts w:ascii="Consolas" w:hAnsi="Consolas" w:cs="Consolas"/>
          <w:color w:val="6A3E3E"/>
        </w:rPr>
        <w:t>idNumbers</w:t>
      </w:r>
      <w:r w:rsidRPr="00CE144C">
        <w:rPr>
          <w:rFonts w:ascii="Consolas" w:hAnsi="Consolas" w:cs="Consolas"/>
          <w:color w:val="000000"/>
        </w:rPr>
        <w:t>.remove</w:t>
      </w:r>
      <w:proofErr w:type="spellEnd"/>
      <w:r w:rsidRPr="00CE144C">
        <w:rPr>
          <w:rFonts w:ascii="Consolas" w:hAnsi="Consolas" w:cs="Consolas"/>
          <w:color w:val="000000"/>
        </w:rPr>
        <w:t>(</w:t>
      </w:r>
      <w:proofErr w:type="gramEnd"/>
      <w:r w:rsidRPr="00CE144C">
        <w:rPr>
          <w:rFonts w:ascii="Consolas" w:hAnsi="Consolas" w:cs="Consolas"/>
          <w:color w:val="000000"/>
        </w:rPr>
        <w:t>1);</w:t>
      </w:r>
    </w:p>
    <w:p w14:paraId="166671F0" w14:textId="711D0A67" w:rsidR="00CE144C" w:rsidRDefault="00776929" w:rsidP="00776929">
      <w:r>
        <w:t xml:space="preserve">The obvious question here is will it remove the value 1 or the index </w:t>
      </w:r>
      <w:proofErr w:type="gramStart"/>
      <w:r>
        <w:t>1?</w:t>
      </w:r>
      <w:proofErr w:type="gramEnd"/>
      <w:r>
        <w:t xml:space="preserve"> Try running this to find out.</w:t>
      </w:r>
    </w:p>
    <w:p w14:paraId="02250E07" w14:textId="02B4BA96" w:rsidR="00776929" w:rsidRDefault="00776929" w:rsidP="00776929">
      <w:r>
        <w:t>You should see that it actually removes the index 1 i.e. the value 2.</w:t>
      </w:r>
    </w:p>
    <w:p w14:paraId="7347CC34" w14:textId="3ACC3CC4" w:rsidR="00776929" w:rsidRDefault="00AB6CF8" w:rsidP="00776929">
      <w:r>
        <w:t xml:space="preserve">If you want to access a value within an ArrayList you can use the </w:t>
      </w:r>
      <w:proofErr w:type="gramStart"/>
      <w:r>
        <w:t>get(</w:t>
      </w:r>
      <w:proofErr w:type="gramEnd"/>
      <w:r>
        <w:t>) method:</w:t>
      </w:r>
    </w:p>
    <w:p w14:paraId="1C4699A4" w14:textId="12A55B56" w:rsidR="00AB6CF8" w:rsidRPr="00AB6CF8" w:rsidRDefault="00AB6CF8" w:rsidP="00AB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AB6CF8">
        <w:rPr>
          <w:rFonts w:ascii="Consolas" w:hAnsi="Consolas" w:cs="Consolas"/>
          <w:color w:val="000000"/>
        </w:rPr>
        <w:t>System.</w:t>
      </w:r>
      <w:r w:rsidRPr="00AB6CF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B6CF8">
        <w:rPr>
          <w:rFonts w:ascii="Consolas" w:hAnsi="Consolas" w:cs="Consolas"/>
          <w:color w:val="000000"/>
        </w:rPr>
        <w:t>.println</w:t>
      </w:r>
      <w:proofErr w:type="spellEnd"/>
      <w:r w:rsidRPr="00AB6CF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AB6CF8">
        <w:rPr>
          <w:rFonts w:ascii="Consolas" w:hAnsi="Consolas" w:cs="Consolas"/>
          <w:color w:val="6A3E3E"/>
        </w:rPr>
        <w:t>prices</w:t>
      </w:r>
      <w:r w:rsidRPr="00AB6CF8">
        <w:rPr>
          <w:rFonts w:ascii="Consolas" w:hAnsi="Consolas" w:cs="Consolas"/>
          <w:color w:val="000000"/>
        </w:rPr>
        <w:t>.get</w:t>
      </w:r>
      <w:proofErr w:type="spellEnd"/>
      <w:r w:rsidRPr="00AB6CF8">
        <w:rPr>
          <w:rFonts w:ascii="Consolas" w:hAnsi="Consolas" w:cs="Consolas"/>
          <w:color w:val="000000"/>
        </w:rPr>
        <w:t>(0));</w:t>
      </w:r>
    </w:p>
    <w:p w14:paraId="5B80D7DB" w14:textId="603C2D2A" w:rsidR="00AB6CF8" w:rsidRPr="00AB6CF8" w:rsidRDefault="00AB6CF8" w:rsidP="00AB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AB6CF8">
        <w:rPr>
          <w:rFonts w:ascii="Consolas" w:hAnsi="Consolas" w:cs="Consolas"/>
          <w:color w:val="000000"/>
        </w:rPr>
        <w:t>System.</w:t>
      </w:r>
      <w:r w:rsidRPr="00AB6CF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B6CF8">
        <w:rPr>
          <w:rFonts w:ascii="Consolas" w:hAnsi="Consolas" w:cs="Consolas"/>
          <w:color w:val="000000"/>
        </w:rPr>
        <w:t>.println</w:t>
      </w:r>
      <w:proofErr w:type="spellEnd"/>
      <w:r w:rsidRPr="00AB6CF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AB6CF8">
        <w:rPr>
          <w:rFonts w:ascii="Consolas" w:hAnsi="Consolas" w:cs="Consolas"/>
          <w:color w:val="6A3E3E"/>
        </w:rPr>
        <w:t>prices</w:t>
      </w:r>
      <w:r w:rsidRPr="00AB6CF8">
        <w:rPr>
          <w:rFonts w:ascii="Consolas" w:hAnsi="Consolas" w:cs="Consolas"/>
          <w:color w:val="000000"/>
        </w:rPr>
        <w:t>.get</w:t>
      </w:r>
      <w:proofErr w:type="spellEnd"/>
      <w:r w:rsidRPr="00AB6CF8">
        <w:rPr>
          <w:rFonts w:ascii="Consolas" w:hAnsi="Consolas" w:cs="Consolas"/>
          <w:color w:val="000000"/>
        </w:rPr>
        <w:t>(1));</w:t>
      </w:r>
    </w:p>
    <w:p w14:paraId="4844106E" w14:textId="5AB8B732" w:rsidR="00AB6CF8" w:rsidRPr="00AB6CF8" w:rsidRDefault="00AB6CF8" w:rsidP="00AB6CF8">
      <w:proofErr w:type="spellStart"/>
      <w:proofErr w:type="gramStart"/>
      <w:r w:rsidRPr="00AB6CF8">
        <w:rPr>
          <w:rFonts w:ascii="Consolas" w:hAnsi="Consolas" w:cs="Consolas"/>
          <w:color w:val="000000"/>
        </w:rPr>
        <w:t>System.</w:t>
      </w:r>
      <w:r w:rsidRPr="00AB6CF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B6CF8">
        <w:rPr>
          <w:rFonts w:ascii="Consolas" w:hAnsi="Consolas" w:cs="Consolas"/>
          <w:color w:val="000000"/>
        </w:rPr>
        <w:t>.println</w:t>
      </w:r>
      <w:proofErr w:type="spellEnd"/>
      <w:r w:rsidRPr="00AB6CF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AB6CF8">
        <w:rPr>
          <w:rFonts w:ascii="Consolas" w:hAnsi="Consolas" w:cs="Consolas"/>
          <w:color w:val="6A3E3E"/>
        </w:rPr>
        <w:t>prices</w:t>
      </w:r>
      <w:r w:rsidRPr="00AB6CF8">
        <w:rPr>
          <w:rFonts w:ascii="Consolas" w:hAnsi="Consolas" w:cs="Consolas"/>
          <w:color w:val="000000"/>
        </w:rPr>
        <w:t>.get</w:t>
      </w:r>
      <w:proofErr w:type="spellEnd"/>
      <w:r w:rsidRPr="00AB6CF8">
        <w:rPr>
          <w:rFonts w:ascii="Consolas" w:hAnsi="Consolas" w:cs="Consolas"/>
          <w:color w:val="000000"/>
        </w:rPr>
        <w:t>(2));</w:t>
      </w:r>
    </w:p>
    <w:p w14:paraId="44150924" w14:textId="029F75C3" w:rsidR="00776929" w:rsidRDefault="009F5FF0" w:rsidP="00776929">
      <w:r>
        <w:lastRenderedPageBreak/>
        <w:t xml:space="preserve">The </w:t>
      </w:r>
      <w:proofErr w:type="gramStart"/>
      <w:r>
        <w:t>contains(</w:t>
      </w:r>
      <w:proofErr w:type="gramEnd"/>
      <w:r>
        <w:t>) method will tell you (true or false) whether an element exists in the ArrayList or not:</w:t>
      </w:r>
    </w:p>
    <w:p w14:paraId="01F09FA1" w14:textId="2D4F8BFA" w:rsidR="006222E2" w:rsidRDefault="006222E2" w:rsidP="0062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prices</w:t>
      </w:r>
      <w:r>
        <w:rPr>
          <w:rFonts w:ascii="Consolas" w:hAnsi="Consolas" w:cs="Consolas"/>
          <w:color w:val="000000"/>
          <w:sz w:val="28"/>
          <w:szCs w:val="28"/>
        </w:rPr>
        <w:t>.contains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(2.5));</w:t>
      </w:r>
    </w:p>
    <w:p w14:paraId="113A1DAA" w14:textId="2628F67E" w:rsidR="006222E2" w:rsidRDefault="006222E2" w:rsidP="006222E2">
      <w:pPr>
        <w:rPr>
          <w:rFonts w:ascii="Consolas" w:hAnsi="Consolas" w:cs="Consolas"/>
          <w:color w:val="6A3E3E"/>
          <w:sz w:val="28"/>
          <w:szCs w:val="28"/>
        </w:rPr>
      </w:pPr>
    </w:p>
    <w:p w14:paraId="0C851725" w14:textId="7CB8128A" w:rsidR="006222E2" w:rsidRDefault="006222E2" w:rsidP="006222E2">
      <w:r>
        <w:t xml:space="preserve">The </w:t>
      </w:r>
      <w:proofErr w:type="spellStart"/>
      <w:proofErr w:type="gramStart"/>
      <w:r>
        <w:t>removeAll</w:t>
      </w:r>
      <w:proofErr w:type="spellEnd"/>
      <w:r>
        <w:t>(</w:t>
      </w:r>
      <w:proofErr w:type="gramEnd"/>
      <w:r>
        <w:t>) method can also be very handy. It can remove the contents of one ArrayList from another ArrayList:</w:t>
      </w:r>
    </w:p>
    <w:p w14:paraId="33012EBB" w14:textId="33EF575F" w:rsidR="006222E2" w:rsidRPr="006222E2" w:rsidRDefault="006222E2" w:rsidP="0062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22E2">
        <w:rPr>
          <w:rFonts w:ascii="Consolas" w:hAnsi="Consolas" w:cs="Consolas"/>
          <w:color w:val="000000"/>
          <w:sz w:val="18"/>
          <w:szCs w:val="18"/>
        </w:rPr>
        <w:t xml:space="preserve">ArrayList&lt;String&gt; </w:t>
      </w:r>
      <w:r w:rsidRPr="006222E2">
        <w:rPr>
          <w:rFonts w:ascii="Consolas" w:hAnsi="Consolas" w:cs="Consolas"/>
          <w:color w:val="6A3E3E"/>
          <w:sz w:val="18"/>
          <w:szCs w:val="18"/>
        </w:rPr>
        <w:t>strings1</w:t>
      </w:r>
      <w:r w:rsidRPr="006222E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222E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222E2">
        <w:rPr>
          <w:rFonts w:ascii="Consolas" w:hAnsi="Consolas" w:cs="Consolas"/>
          <w:color w:val="000000"/>
          <w:sz w:val="18"/>
          <w:szCs w:val="18"/>
        </w:rPr>
        <w:t xml:space="preserve"> ArrayList&lt;</w:t>
      </w:r>
      <w:proofErr w:type="gramStart"/>
      <w:r w:rsidRPr="006222E2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6222E2">
        <w:rPr>
          <w:rFonts w:ascii="Consolas" w:hAnsi="Consolas" w:cs="Consolas"/>
          <w:color w:val="000000"/>
          <w:sz w:val="18"/>
          <w:szCs w:val="18"/>
        </w:rPr>
        <w:t>Arrays.</w:t>
      </w:r>
      <w:r w:rsidRPr="006222E2">
        <w:rPr>
          <w:rFonts w:ascii="Consolas" w:hAnsi="Consolas" w:cs="Consolas"/>
          <w:i/>
          <w:iCs/>
          <w:color w:val="000000"/>
          <w:sz w:val="18"/>
          <w:szCs w:val="18"/>
        </w:rPr>
        <w:t>asList</w:t>
      </w:r>
      <w:r w:rsidRPr="006222E2">
        <w:rPr>
          <w:rFonts w:ascii="Consolas" w:hAnsi="Consolas" w:cs="Consolas"/>
          <w:color w:val="000000"/>
          <w:sz w:val="18"/>
          <w:szCs w:val="18"/>
        </w:rPr>
        <w:t>(</w:t>
      </w:r>
      <w:r w:rsidRPr="006222E2">
        <w:rPr>
          <w:rFonts w:ascii="Consolas" w:hAnsi="Consolas" w:cs="Consolas"/>
          <w:color w:val="2A00FF"/>
          <w:sz w:val="18"/>
          <w:szCs w:val="18"/>
        </w:rPr>
        <w:t>"string1"</w:t>
      </w:r>
      <w:r w:rsidRPr="006222E2">
        <w:rPr>
          <w:rFonts w:ascii="Consolas" w:hAnsi="Consolas" w:cs="Consolas"/>
          <w:color w:val="000000"/>
          <w:sz w:val="18"/>
          <w:szCs w:val="18"/>
        </w:rPr>
        <w:t>,</w:t>
      </w:r>
      <w:r w:rsidRPr="006222E2">
        <w:rPr>
          <w:rFonts w:ascii="Consolas" w:hAnsi="Consolas" w:cs="Consolas"/>
          <w:color w:val="2A00FF"/>
          <w:sz w:val="18"/>
          <w:szCs w:val="18"/>
        </w:rPr>
        <w:t>"string2"</w:t>
      </w:r>
      <w:r w:rsidRPr="006222E2">
        <w:rPr>
          <w:rFonts w:ascii="Consolas" w:hAnsi="Consolas" w:cs="Consolas"/>
          <w:color w:val="000000"/>
          <w:sz w:val="18"/>
          <w:szCs w:val="18"/>
        </w:rPr>
        <w:t>,</w:t>
      </w:r>
      <w:r w:rsidRPr="006222E2">
        <w:rPr>
          <w:rFonts w:ascii="Consolas" w:hAnsi="Consolas" w:cs="Consolas"/>
          <w:color w:val="2A00FF"/>
          <w:sz w:val="18"/>
          <w:szCs w:val="18"/>
        </w:rPr>
        <w:t>"string3"</w:t>
      </w:r>
      <w:r w:rsidRPr="006222E2">
        <w:rPr>
          <w:rFonts w:ascii="Consolas" w:hAnsi="Consolas" w:cs="Consolas"/>
          <w:color w:val="000000"/>
          <w:sz w:val="18"/>
          <w:szCs w:val="18"/>
        </w:rPr>
        <w:t>,</w:t>
      </w:r>
      <w:r w:rsidRPr="006222E2">
        <w:rPr>
          <w:rFonts w:ascii="Consolas" w:hAnsi="Consolas" w:cs="Consolas"/>
          <w:color w:val="2A00FF"/>
          <w:sz w:val="18"/>
          <w:szCs w:val="18"/>
        </w:rPr>
        <w:t>"string4"</w:t>
      </w:r>
      <w:r w:rsidRPr="006222E2">
        <w:rPr>
          <w:rFonts w:ascii="Consolas" w:hAnsi="Consolas" w:cs="Consolas"/>
          <w:color w:val="000000"/>
          <w:sz w:val="18"/>
          <w:szCs w:val="18"/>
        </w:rPr>
        <w:t>));</w:t>
      </w:r>
    </w:p>
    <w:p w14:paraId="4F6A7DF2" w14:textId="77777777" w:rsidR="006222E2" w:rsidRPr="006222E2" w:rsidRDefault="006222E2" w:rsidP="0062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22E2">
        <w:rPr>
          <w:rFonts w:ascii="Consolas" w:hAnsi="Consolas" w:cs="Consolas"/>
          <w:color w:val="000000"/>
          <w:sz w:val="18"/>
          <w:szCs w:val="18"/>
        </w:rPr>
        <w:tab/>
      </w:r>
    </w:p>
    <w:p w14:paraId="436E87BA" w14:textId="707EFD80" w:rsidR="006222E2" w:rsidRPr="006222E2" w:rsidRDefault="006222E2" w:rsidP="0062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22E2">
        <w:rPr>
          <w:rFonts w:ascii="Consolas" w:hAnsi="Consolas" w:cs="Consolas"/>
          <w:color w:val="000000"/>
          <w:sz w:val="18"/>
          <w:szCs w:val="18"/>
        </w:rPr>
        <w:t xml:space="preserve">ArrayList&lt;String&gt; </w:t>
      </w:r>
      <w:r w:rsidRPr="006222E2">
        <w:rPr>
          <w:rFonts w:ascii="Consolas" w:hAnsi="Consolas" w:cs="Consolas"/>
          <w:color w:val="6A3E3E"/>
          <w:sz w:val="18"/>
          <w:szCs w:val="18"/>
        </w:rPr>
        <w:t>strings2</w:t>
      </w:r>
      <w:r w:rsidRPr="006222E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222E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222E2">
        <w:rPr>
          <w:rFonts w:ascii="Consolas" w:hAnsi="Consolas" w:cs="Consolas"/>
          <w:color w:val="000000"/>
          <w:sz w:val="18"/>
          <w:szCs w:val="18"/>
        </w:rPr>
        <w:t xml:space="preserve"> ArrayList&lt;</w:t>
      </w:r>
      <w:proofErr w:type="gramStart"/>
      <w:r w:rsidRPr="006222E2">
        <w:rPr>
          <w:rFonts w:ascii="Consolas" w:hAnsi="Consolas" w:cs="Consolas"/>
          <w:color w:val="000000"/>
          <w:sz w:val="18"/>
          <w:szCs w:val="18"/>
        </w:rPr>
        <w:t>&gt;(</w:t>
      </w:r>
      <w:proofErr w:type="spellStart"/>
      <w:proofErr w:type="gramEnd"/>
      <w:r w:rsidRPr="006222E2">
        <w:rPr>
          <w:rFonts w:ascii="Consolas" w:hAnsi="Consolas" w:cs="Consolas"/>
          <w:color w:val="000000"/>
          <w:sz w:val="18"/>
          <w:szCs w:val="18"/>
        </w:rPr>
        <w:t>Arrays.</w:t>
      </w:r>
      <w:r w:rsidRPr="006222E2">
        <w:rPr>
          <w:rFonts w:ascii="Consolas" w:hAnsi="Consolas" w:cs="Consolas"/>
          <w:i/>
          <w:iCs/>
          <w:color w:val="000000"/>
          <w:sz w:val="18"/>
          <w:szCs w:val="18"/>
        </w:rPr>
        <w:t>asList</w:t>
      </w:r>
      <w:proofErr w:type="spellEnd"/>
      <w:r w:rsidRPr="006222E2">
        <w:rPr>
          <w:rFonts w:ascii="Consolas" w:hAnsi="Consolas" w:cs="Consolas"/>
          <w:color w:val="000000"/>
          <w:sz w:val="18"/>
          <w:szCs w:val="18"/>
        </w:rPr>
        <w:t>(</w:t>
      </w:r>
      <w:r w:rsidRPr="006222E2">
        <w:rPr>
          <w:rFonts w:ascii="Consolas" w:hAnsi="Consolas" w:cs="Consolas"/>
          <w:color w:val="2A00FF"/>
          <w:sz w:val="18"/>
          <w:szCs w:val="18"/>
        </w:rPr>
        <w:t>"string2"</w:t>
      </w:r>
      <w:r w:rsidRPr="006222E2">
        <w:rPr>
          <w:rFonts w:ascii="Consolas" w:hAnsi="Consolas" w:cs="Consolas"/>
          <w:color w:val="000000"/>
          <w:sz w:val="18"/>
          <w:szCs w:val="18"/>
        </w:rPr>
        <w:t>,</w:t>
      </w:r>
      <w:r w:rsidRPr="006222E2">
        <w:rPr>
          <w:rFonts w:ascii="Consolas" w:hAnsi="Consolas" w:cs="Consolas"/>
          <w:color w:val="2A00FF"/>
          <w:sz w:val="18"/>
          <w:szCs w:val="18"/>
        </w:rPr>
        <w:t>"string4"</w:t>
      </w:r>
      <w:r w:rsidRPr="006222E2">
        <w:rPr>
          <w:rFonts w:ascii="Consolas" w:hAnsi="Consolas" w:cs="Consolas"/>
          <w:color w:val="000000"/>
          <w:sz w:val="18"/>
          <w:szCs w:val="18"/>
        </w:rPr>
        <w:t>));</w:t>
      </w:r>
    </w:p>
    <w:p w14:paraId="0259CA1C" w14:textId="77777777" w:rsidR="006222E2" w:rsidRPr="006222E2" w:rsidRDefault="006222E2" w:rsidP="0062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9AB37FD" w14:textId="6941919C" w:rsidR="006222E2" w:rsidRPr="006222E2" w:rsidRDefault="006222E2" w:rsidP="0062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222E2">
        <w:rPr>
          <w:rFonts w:ascii="Consolas" w:hAnsi="Consolas" w:cs="Consolas"/>
          <w:color w:val="6A3E3E"/>
          <w:sz w:val="18"/>
          <w:szCs w:val="18"/>
        </w:rPr>
        <w:t>strings1</w:t>
      </w:r>
      <w:r w:rsidRPr="006222E2">
        <w:rPr>
          <w:rFonts w:ascii="Consolas" w:hAnsi="Consolas" w:cs="Consolas"/>
          <w:color w:val="000000"/>
          <w:sz w:val="18"/>
          <w:szCs w:val="18"/>
        </w:rPr>
        <w:t>.removeAll(</w:t>
      </w:r>
      <w:proofErr w:type="gramEnd"/>
      <w:r w:rsidRPr="006222E2">
        <w:rPr>
          <w:rFonts w:ascii="Consolas" w:hAnsi="Consolas" w:cs="Consolas"/>
          <w:color w:val="6A3E3E"/>
          <w:sz w:val="18"/>
          <w:szCs w:val="18"/>
        </w:rPr>
        <w:t>strings2</w:t>
      </w:r>
      <w:r w:rsidRPr="006222E2">
        <w:rPr>
          <w:rFonts w:ascii="Consolas" w:hAnsi="Consolas" w:cs="Consolas"/>
          <w:color w:val="000000"/>
          <w:sz w:val="18"/>
          <w:szCs w:val="18"/>
        </w:rPr>
        <w:t>);</w:t>
      </w:r>
    </w:p>
    <w:p w14:paraId="488FB802" w14:textId="77777777" w:rsidR="006222E2" w:rsidRPr="006222E2" w:rsidRDefault="006222E2" w:rsidP="0062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22E2">
        <w:rPr>
          <w:rFonts w:ascii="Consolas" w:hAnsi="Consolas" w:cs="Consolas"/>
          <w:color w:val="000000"/>
          <w:sz w:val="18"/>
          <w:szCs w:val="18"/>
        </w:rPr>
        <w:tab/>
      </w:r>
      <w:r w:rsidRPr="006222E2">
        <w:rPr>
          <w:rFonts w:ascii="Consolas" w:hAnsi="Consolas" w:cs="Consolas"/>
          <w:color w:val="000000"/>
          <w:sz w:val="18"/>
          <w:szCs w:val="18"/>
        </w:rPr>
        <w:tab/>
      </w:r>
    </w:p>
    <w:p w14:paraId="4C930010" w14:textId="1886638D" w:rsidR="006222E2" w:rsidRPr="006222E2" w:rsidRDefault="006222E2" w:rsidP="0062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222E2">
        <w:rPr>
          <w:rFonts w:ascii="Consolas" w:hAnsi="Consolas" w:cs="Consolas"/>
          <w:color w:val="000000"/>
          <w:sz w:val="18"/>
          <w:szCs w:val="18"/>
        </w:rPr>
        <w:t>System.</w:t>
      </w:r>
      <w:r w:rsidRPr="006222E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222E2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222E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222E2">
        <w:rPr>
          <w:rFonts w:ascii="Consolas" w:hAnsi="Consolas" w:cs="Consolas"/>
          <w:color w:val="6A3E3E"/>
          <w:sz w:val="18"/>
          <w:szCs w:val="18"/>
        </w:rPr>
        <w:t>strings1</w:t>
      </w:r>
      <w:r w:rsidRPr="006222E2">
        <w:rPr>
          <w:rFonts w:ascii="Consolas" w:hAnsi="Consolas" w:cs="Consolas"/>
          <w:color w:val="000000"/>
          <w:sz w:val="18"/>
          <w:szCs w:val="18"/>
        </w:rPr>
        <w:t>.size());</w:t>
      </w:r>
    </w:p>
    <w:p w14:paraId="3E764FC3" w14:textId="687FE48C" w:rsidR="006222E2" w:rsidRPr="006222E2" w:rsidRDefault="006222E2" w:rsidP="0062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</w:t>
      </w:r>
      <w:r w:rsidRPr="006222E2">
        <w:rPr>
          <w:rFonts w:ascii="Consolas" w:hAnsi="Consolas" w:cs="Consolas"/>
          <w:color w:val="000000"/>
          <w:sz w:val="18"/>
          <w:szCs w:val="18"/>
        </w:rPr>
        <w:t>ystem.</w:t>
      </w:r>
      <w:r w:rsidRPr="006222E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222E2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222E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222E2">
        <w:rPr>
          <w:rFonts w:ascii="Consolas" w:hAnsi="Consolas" w:cs="Consolas"/>
          <w:color w:val="6A3E3E"/>
          <w:sz w:val="18"/>
          <w:szCs w:val="18"/>
        </w:rPr>
        <w:t>strings1</w:t>
      </w:r>
      <w:r w:rsidRPr="006222E2">
        <w:rPr>
          <w:rFonts w:ascii="Consolas" w:hAnsi="Consolas" w:cs="Consolas"/>
          <w:color w:val="000000"/>
          <w:sz w:val="18"/>
          <w:szCs w:val="18"/>
        </w:rPr>
        <w:t>.get(0));</w:t>
      </w:r>
    </w:p>
    <w:p w14:paraId="3CAC2814" w14:textId="55DA1CC3" w:rsidR="006222E2" w:rsidRDefault="006222E2" w:rsidP="006222E2">
      <w:pPr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6222E2">
        <w:rPr>
          <w:rFonts w:ascii="Consolas" w:hAnsi="Consolas" w:cs="Consolas"/>
          <w:color w:val="000000"/>
          <w:sz w:val="18"/>
          <w:szCs w:val="18"/>
        </w:rPr>
        <w:t>System.</w:t>
      </w:r>
      <w:r w:rsidRPr="006222E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222E2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222E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222E2">
        <w:rPr>
          <w:rFonts w:ascii="Consolas" w:hAnsi="Consolas" w:cs="Consolas"/>
          <w:color w:val="6A3E3E"/>
          <w:sz w:val="18"/>
          <w:szCs w:val="18"/>
        </w:rPr>
        <w:t>strings1</w:t>
      </w:r>
      <w:r w:rsidRPr="006222E2">
        <w:rPr>
          <w:rFonts w:ascii="Consolas" w:hAnsi="Consolas" w:cs="Consolas"/>
          <w:color w:val="000000"/>
          <w:sz w:val="18"/>
          <w:szCs w:val="18"/>
        </w:rPr>
        <w:t>.get(1));</w:t>
      </w:r>
    </w:p>
    <w:p w14:paraId="2B8E4D4B" w14:textId="4DFD55A9" w:rsidR="006222E2" w:rsidRDefault="006222E2" w:rsidP="006222E2">
      <w:r>
        <w:t xml:space="preserve">Run this and </w:t>
      </w:r>
      <w:proofErr w:type="gramStart"/>
      <w:r>
        <w:t>you’ll</w:t>
      </w:r>
      <w:proofErr w:type="gramEnd"/>
      <w:r>
        <w:t xml:space="preserve"> see that the ArrayList strings1 now contains only “string1” and “string3”</w:t>
      </w:r>
    </w:p>
    <w:p w14:paraId="4808ADB8" w14:textId="3D2597AF" w:rsidR="00A02B4D" w:rsidRDefault="00A02B4D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0" w:name="_GoBack"/>
      <w:bookmarkEnd w:id="0"/>
    </w:p>
    <w:p w14:paraId="2743A609" w14:textId="0DAD2F9F" w:rsidR="006222E2" w:rsidRDefault="00800380" w:rsidP="00800380">
      <w:pPr>
        <w:pStyle w:val="Heading1"/>
      </w:pPr>
      <w:r>
        <w:t>The Collections class</w:t>
      </w:r>
    </w:p>
    <w:p w14:paraId="6F86490B" w14:textId="2069FD70" w:rsidR="00A02B4D" w:rsidRDefault="0031694A" w:rsidP="00800380">
      <w:r>
        <w:t xml:space="preserve">This is the equivalent of the Arrays class but for ArrayLists and other types of Collections that </w:t>
      </w:r>
      <w:proofErr w:type="gramStart"/>
      <w:r>
        <w:t>you’ll</w:t>
      </w:r>
      <w:proofErr w:type="gramEnd"/>
      <w:r>
        <w:t xml:space="preserve"> see in later weeks. </w:t>
      </w:r>
      <w:proofErr w:type="gramStart"/>
      <w:r>
        <w:t>You’ll</w:t>
      </w:r>
      <w:proofErr w:type="gramEnd"/>
      <w:r>
        <w:t xml:space="preserve"> see that it can do much more than the Arrays class does.</w:t>
      </w:r>
    </w:p>
    <w:p w14:paraId="67432C19" w14:textId="2D534B8E" w:rsidR="0031694A" w:rsidRDefault="00723893" w:rsidP="00800380">
      <w:proofErr w:type="gramStart"/>
      <w:r>
        <w:t>Let’s</w:t>
      </w:r>
      <w:proofErr w:type="gramEnd"/>
      <w:r>
        <w:t xml:space="preserve"> start off with a sort:</w:t>
      </w:r>
    </w:p>
    <w:p w14:paraId="595EA940" w14:textId="779B9792" w:rsidR="00723893" w:rsidRPr="00723893" w:rsidRDefault="00723893" w:rsidP="0072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3893">
        <w:rPr>
          <w:rFonts w:ascii="Consolas" w:hAnsi="Consolas" w:cs="Consolas"/>
          <w:color w:val="000000"/>
          <w:sz w:val="20"/>
          <w:szCs w:val="20"/>
        </w:rPr>
        <w:t xml:space="preserve">ArrayList&lt;Double&gt; </w:t>
      </w:r>
      <w:r w:rsidRPr="00723893">
        <w:rPr>
          <w:rFonts w:ascii="Consolas" w:hAnsi="Consolas" w:cs="Consolas"/>
          <w:color w:val="6A3E3E"/>
          <w:sz w:val="20"/>
          <w:szCs w:val="20"/>
        </w:rPr>
        <w:t>prices</w:t>
      </w:r>
      <w:r w:rsidRPr="0072389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2389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23893">
        <w:rPr>
          <w:rFonts w:ascii="Consolas" w:hAnsi="Consolas" w:cs="Consolas"/>
          <w:color w:val="000000"/>
          <w:sz w:val="20"/>
          <w:szCs w:val="20"/>
        </w:rPr>
        <w:t xml:space="preserve"> ArrayList&lt;</w:t>
      </w:r>
      <w:proofErr w:type="gramStart"/>
      <w:r w:rsidRPr="00723893"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 w:rsidRPr="00723893">
        <w:rPr>
          <w:rFonts w:ascii="Consolas" w:hAnsi="Consolas" w:cs="Consolas"/>
          <w:color w:val="000000"/>
          <w:sz w:val="20"/>
          <w:szCs w:val="20"/>
        </w:rPr>
        <w:t>Arrays.</w:t>
      </w:r>
      <w:r w:rsidRPr="00723893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 w:rsidRPr="00723893">
        <w:rPr>
          <w:rFonts w:ascii="Consolas" w:hAnsi="Consolas" w:cs="Consolas"/>
          <w:color w:val="000000"/>
          <w:sz w:val="20"/>
          <w:szCs w:val="20"/>
        </w:rPr>
        <w:t>(2.5, 7.99, 3.25, 10.25, 7.99));</w:t>
      </w:r>
    </w:p>
    <w:p w14:paraId="1F8FE42E" w14:textId="77777777" w:rsidR="00723893" w:rsidRPr="00723893" w:rsidRDefault="00723893" w:rsidP="0072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3893">
        <w:rPr>
          <w:rFonts w:ascii="Consolas" w:hAnsi="Consolas" w:cs="Consolas"/>
          <w:color w:val="000000"/>
          <w:sz w:val="20"/>
          <w:szCs w:val="20"/>
        </w:rPr>
        <w:tab/>
      </w:r>
      <w:r w:rsidRPr="00723893">
        <w:rPr>
          <w:rFonts w:ascii="Consolas" w:hAnsi="Consolas" w:cs="Consolas"/>
          <w:color w:val="000000"/>
          <w:sz w:val="20"/>
          <w:szCs w:val="20"/>
        </w:rPr>
        <w:tab/>
      </w:r>
    </w:p>
    <w:p w14:paraId="5F879723" w14:textId="0E62AD29" w:rsidR="00723893" w:rsidRPr="00723893" w:rsidRDefault="00723893" w:rsidP="0072389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23893">
        <w:rPr>
          <w:rFonts w:ascii="Consolas" w:hAnsi="Consolas" w:cs="Consolas"/>
          <w:color w:val="000000"/>
          <w:sz w:val="20"/>
          <w:szCs w:val="20"/>
        </w:rPr>
        <w:t>Collections.</w:t>
      </w:r>
      <w:r w:rsidRPr="00723893"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 w:rsidRPr="0072389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23893">
        <w:rPr>
          <w:rFonts w:ascii="Consolas" w:hAnsi="Consolas" w:cs="Consolas"/>
          <w:color w:val="6A3E3E"/>
          <w:sz w:val="20"/>
          <w:szCs w:val="20"/>
        </w:rPr>
        <w:t>prices</w:t>
      </w:r>
      <w:r w:rsidRPr="00723893">
        <w:rPr>
          <w:rFonts w:ascii="Consolas" w:hAnsi="Consolas" w:cs="Consolas"/>
          <w:color w:val="000000"/>
          <w:sz w:val="20"/>
          <w:szCs w:val="20"/>
        </w:rPr>
        <w:t>);</w:t>
      </w:r>
    </w:p>
    <w:p w14:paraId="7A99BDCE" w14:textId="0809F2A7" w:rsidR="00723893" w:rsidRDefault="00723893" w:rsidP="00723893"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 xml:space="preserve">) works in exactly the same way as </w:t>
      </w:r>
      <w:proofErr w:type="spellStart"/>
      <w:r>
        <w:t>Arrays.sort</w:t>
      </w:r>
      <w:proofErr w:type="spellEnd"/>
      <w:r>
        <w:t>(), but it can do much more:</w:t>
      </w:r>
    </w:p>
    <w:p w14:paraId="5570ED08" w14:textId="778E4A28" w:rsidR="00C6325E" w:rsidRPr="00C6325E" w:rsidRDefault="00C6325E" w:rsidP="00C6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C6325E">
        <w:rPr>
          <w:rFonts w:ascii="Consolas" w:hAnsi="Consolas" w:cs="Consolas"/>
          <w:color w:val="000000"/>
        </w:rPr>
        <w:t>Collections.</w:t>
      </w:r>
      <w:r w:rsidRPr="00C6325E">
        <w:rPr>
          <w:rFonts w:ascii="Consolas" w:hAnsi="Consolas" w:cs="Consolas"/>
          <w:i/>
          <w:iCs/>
          <w:color w:val="000000"/>
        </w:rPr>
        <w:t>reverse</w:t>
      </w:r>
      <w:proofErr w:type="spellEnd"/>
      <w:r w:rsidRPr="00C6325E">
        <w:rPr>
          <w:rFonts w:ascii="Consolas" w:hAnsi="Consolas" w:cs="Consolas"/>
          <w:color w:val="000000"/>
        </w:rPr>
        <w:t>(</w:t>
      </w:r>
      <w:proofErr w:type="gramEnd"/>
      <w:r w:rsidRPr="00C6325E">
        <w:rPr>
          <w:rFonts w:ascii="Consolas" w:hAnsi="Consolas" w:cs="Consolas"/>
          <w:color w:val="6A3E3E"/>
        </w:rPr>
        <w:t>prices</w:t>
      </w:r>
      <w:r w:rsidRPr="00C6325E">
        <w:rPr>
          <w:rFonts w:ascii="Consolas" w:hAnsi="Consolas" w:cs="Consolas"/>
          <w:color w:val="000000"/>
        </w:rPr>
        <w:t>);</w:t>
      </w:r>
    </w:p>
    <w:p w14:paraId="68423D0C" w14:textId="625172BC" w:rsidR="00C6325E" w:rsidRPr="00C6325E" w:rsidRDefault="00C6325E" w:rsidP="00C6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6325E">
        <w:rPr>
          <w:rFonts w:ascii="Consolas" w:hAnsi="Consolas" w:cs="Consolas"/>
          <w:b/>
          <w:bCs/>
          <w:color w:val="7F0055"/>
        </w:rPr>
        <w:t>double</w:t>
      </w:r>
      <w:proofErr w:type="gramEnd"/>
      <w:r w:rsidRPr="00C6325E">
        <w:rPr>
          <w:rFonts w:ascii="Consolas" w:hAnsi="Consolas" w:cs="Consolas"/>
          <w:color w:val="000000"/>
        </w:rPr>
        <w:t xml:space="preserve"> </w:t>
      </w:r>
      <w:proofErr w:type="spellStart"/>
      <w:r w:rsidRPr="00C6325E">
        <w:rPr>
          <w:rFonts w:ascii="Consolas" w:hAnsi="Consolas" w:cs="Consolas"/>
          <w:color w:val="6A3E3E"/>
        </w:rPr>
        <w:t>highestPrice</w:t>
      </w:r>
      <w:proofErr w:type="spellEnd"/>
      <w:r w:rsidRPr="00C6325E">
        <w:rPr>
          <w:rFonts w:ascii="Consolas" w:hAnsi="Consolas" w:cs="Consolas"/>
          <w:color w:val="000000"/>
        </w:rPr>
        <w:t xml:space="preserve"> = </w:t>
      </w:r>
      <w:proofErr w:type="spellStart"/>
      <w:r w:rsidRPr="00C6325E">
        <w:rPr>
          <w:rFonts w:ascii="Consolas" w:hAnsi="Consolas" w:cs="Consolas"/>
          <w:color w:val="000000"/>
        </w:rPr>
        <w:t>Collections.</w:t>
      </w:r>
      <w:r w:rsidRPr="00C6325E">
        <w:rPr>
          <w:rFonts w:ascii="Consolas" w:hAnsi="Consolas" w:cs="Consolas"/>
          <w:i/>
          <w:iCs/>
          <w:color w:val="000000"/>
        </w:rPr>
        <w:t>max</w:t>
      </w:r>
      <w:proofErr w:type="spellEnd"/>
      <w:r w:rsidRPr="00C6325E">
        <w:rPr>
          <w:rFonts w:ascii="Consolas" w:hAnsi="Consolas" w:cs="Consolas"/>
          <w:color w:val="000000"/>
        </w:rPr>
        <w:t>(</w:t>
      </w:r>
      <w:r w:rsidRPr="00C6325E">
        <w:rPr>
          <w:rFonts w:ascii="Consolas" w:hAnsi="Consolas" w:cs="Consolas"/>
          <w:color w:val="6A3E3E"/>
        </w:rPr>
        <w:t>prices</w:t>
      </w:r>
      <w:r w:rsidRPr="00C6325E">
        <w:rPr>
          <w:rFonts w:ascii="Consolas" w:hAnsi="Consolas" w:cs="Consolas"/>
          <w:color w:val="000000"/>
        </w:rPr>
        <w:t>);</w:t>
      </w:r>
    </w:p>
    <w:p w14:paraId="502CD9D6" w14:textId="7307C8B8" w:rsidR="00C6325E" w:rsidRPr="00C6325E" w:rsidRDefault="00C6325E" w:rsidP="00C6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6325E">
        <w:rPr>
          <w:rFonts w:ascii="Consolas" w:hAnsi="Consolas" w:cs="Consolas"/>
          <w:b/>
          <w:bCs/>
          <w:color w:val="7F0055"/>
        </w:rPr>
        <w:t>double</w:t>
      </w:r>
      <w:proofErr w:type="gramEnd"/>
      <w:r w:rsidRPr="00C6325E">
        <w:rPr>
          <w:rFonts w:ascii="Consolas" w:hAnsi="Consolas" w:cs="Consolas"/>
          <w:color w:val="000000"/>
        </w:rPr>
        <w:t xml:space="preserve"> </w:t>
      </w:r>
      <w:proofErr w:type="spellStart"/>
      <w:r w:rsidRPr="00C6325E">
        <w:rPr>
          <w:rFonts w:ascii="Consolas" w:hAnsi="Consolas" w:cs="Consolas"/>
          <w:color w:val="6A3E3E"/>
        </w:rPr>
        <w:t>lowestPrice</w:t>
      </w:r>
      <w:proofErr w:type="spellEnd"/>
      <w:r w:rsidRPr="00C6325E">
        <w:rPr>
          <w:rFonts w:ascii="Consolas" w:hAnsi="Consolas" w:cs="Consolas"/>
          <w:color w:val="000000"/>
        </w:rPr>
        <w:t xml:space="preserve"> = </w:t>
      </w:r>
      <w:proofErr w:type="spellStart"/>
      <w:r w:rsidRPr="00C6325E">
        <w:rPr>
          <w:rFonts w:ascii="Consolas" w:hAnsi="Consolas" w:cs="Consolas"/>
          <w:color w:val="000000"/>
        </w:rPr>
        <w:t>Collections.</w:t>
      </w:r>
      <w:r w:rsidRPr="00C6325E">
        <w:rPr>
          <w:rFonts w:ascii="Consolas" w:hAnsi="Consolas" w:cs="Consolas"/>
          <w:i/>
          <w:iCs/>
          <w:color w:val="000000"/>
        </w:rPr>
        <w:t>min</w:t>
      </w:r>
      <w:proofErr w:type="spellEnd"/>
      <w:r w:rsidRPr="00C6325E">
        <w:rPr>
          <w:rFonts w:ascii="Consolas" w:hAnsi="Consolas" w:cs="Consolas"/>
          <w:color w:val="000000"/>
        </w:rPr>
        <w:t>(</w:t>
      </w:r>
      <w:r w:rsidRPr="00C6325E">
        <w:rPr>
          <w:rFonts w:ascii="Consolas" w:hAnsi="Consolas" w:cs="Consolas"/>
          <w:color w:val="6A3E3E"/>
        </w:rPr>
        <w:t>prices</w:t>
      </w:r>
      <w:r w:rsidRPr="00C6325E">
        <w:rPr>
          <w:rFonts w:ascii="Consolas" w:hAnsi="Consolas" w:cs="Consolas"/>
          <w:color w:val="000000"/>
        </w:rPr>
        <w:t>);</w:t>
      </w:r>
    </w:p>
    <w:p w14:paraId="684A9C63" w14:textId="42881964" w:rsidR="00C6325E" w:rsidRPr="00C6325E" w:rsidRDefault="00C6325E" w:rsidP="00C6325E">
      <w:pPr>
        <w:rPr>
          <w:rFonts w:ascii="Consolas" w:hAnsi="Consolas" w:cs="Consolas"/>
          <w:color w:val="000000"/>
        </w:rPr>
      </w:pPr>
      <w:proofErr w:type="gramStart"/>
      <w:r w:rsidRPr="00C6325E">
        <w:rPr>
          <w:rFonts w:ascii="Consolas" w:hAnsi="Consolas" w:cs="Consolas"/>
          <w:b/>
          <w:bCs/>
          <w:color w:val="7F0055"/>
        </w:rPr>
        <w:t>double</w:t>
      </w:r>
      <w:proofErr w:type="gramEnd"/>
      <w:r w:rsidRPr="00C6325E">
        <w:rPr>
          <w:rFonts w:ascii="Consolas" w:hAnsi="Consolas" w:cs="Consolas"/>
          <w:color w:val="000000"/>
        </w:rPr>
        <w:t xml:space="preserve"> </w:t>
      </w:r>
      <w:r w:rsidRPr="00C6325E">
        <w:rPr>
          <w:rFonts w:ascii="Consolas" w:hAnsi="Consolas" w:cs="Consolas"/>
          <w:color w:val="6A3E3E"/>
        </w:rPr>
        <w:t>occurrencesOf7point99</w:t>
      </w:r>
      <w:r w:rsidRPr="00C6325E">
        <w:rPr>
          <w:rFonts w:ascii="Consolas" w:hAnsi="Consolas" w:cs="Consolas"/>
          <w:color w:val="000000"/>
        </w:rPr>
        <w:t xml:space="preserve"> = </w:t>
      </w:r>
      <w:proofErr w:type="spellStart"/>
      <w:r w:rsidRPr="00C6325E">
        <w:rPr>
          <w:rFonts w:ascii="Consolas" w:hAnsi="Consolas" w:cs="Consolas"/>
          <w:color w:val="000000"/>
        </w:rPr>
        <w:t>Collections.</w:t>
      </w:r>
      <w:r w:rsidRPr="00C6325E">
        <w:rPr>
          <w:rFonts w:ascii="Consolas" w:hAnsi="Consolas" w:cs="Consolas"/>
          <w:i/>
          <w:iCs/>
          <w:color w:val="000000"/>
        </w:rPr>
        <w:t>frequency</w:t>
      </w:r>
      <w:proofErr w:type="spellEnd"/>
      <w:r w:rsidRPr="00C6325E">
        <w:rPr>
          <w:rFonts w:ascii="Consolas" w:hAnsi="Consolas" w:cs="Consolas"/>
          <w:color w:val="000000"/>
        </w:rPr>
        <w:t>(</w:t>
      </w:r>
      <w:r w:rsidRPr="00C6325E">
        <w:rPr>
          <w:rFonts w:ascii="Consolas" w:hAnsi="Consolas" w:cs="Consolas"/>
          <w:color w:val="6A3E3E"/>
        </w:rPr>
        <w:t>prices</w:t>
      </w:r>
      <w:r w:rsidRPr="00C6325E">
        <w:rPr>
          <w:rFonts w:ascii="Consolas" w:hAnsi="Consolas" w:cs="Consolas"/>
          <w:color w:val="000000"/>
        </w:rPr>
        <w:t>,7.99);</w:t>
      </w:r>
    </w:p>
    <w:p w14:paraId="0EA3124D" w14:textId="1F179F65" w:rsidR="00723893" w:rsidRDefault="007D2DD1" w:rsidP="00C6325E"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 xml:space="preserve">) </w:t>
      </w:r>
      <w:r>
        <w:tab/>
        <w:t>reverses the order of elements</w:t>
      </w:r>
    </w:p>
    <w:p w14:paraId="640724E7" w14:textId="612E5836" w:rsidR="007D2DD1" w:rsidRDefault="007D2DD1" w:rsidP="007D2DD1">
      <w:proofErr w:type="spellStart"/>
      <w:proofErr w:type="gramStart"/>
      <w:r>
        <w:t>Collections.max</w:t>
      </w:r>
      <w:proofErr w:type="spellEnd"/>
      <w:r>
        <w:t>(</w:t>
      </w:r>
      <w:proofErr w:type="gramEnd"/>
      <w:r>
        <w:t xml:space="preserve">) </w:t>
      </w:r>
      <w:r>
        <w:tab/>
      </w:r>
      <w:r w:rsidR="00C6325E">
        <w:t>tells</w:t>
      </w:r>
      <w:r>
        <w:t xml:space="preserve"> us the highest number in the ArrayList</w:t>
      </w:r>
    </w:p>
    <w:p w14:paraId="1B956B4F" w14:textId="1E32E524" w:rsidR="007D2DD1" w:rsidRDefault="007D2DD1" w:rsidP="007D2DD1">
      <w:proofErr w:type="spellStart"/>
      <w:proofErr w:type="gramStart"/>
      <w:r>
        <w:t>Collections.min</w:t>
      </w:r>
      <w:proofErr w:type="spellEnd"/>
      <w:r>
        <w:t>(</w:t>
      </w:r>
      <w:proofErr w:type="gramEnd"/>
      <w:r>
        <w:t>)</w:t>
      </w:r>
      <w:r>
        <w:tab/>
      </w:r>
      <w:r w:rsidR="00C6325E">
        <w:t>tells</w:t>
      </w:r>
      <w:r>
        <w:t xml:space="preserve"> us the lowest number in the ArrayList</w:t>
      </w:r>
    </w:p>
    <w:p w14:paraId="38A4A694" w14:textId="256D35DB" w:rsidR="007D2DD1" w:rsidRPr="00723893" w:rsidRDefault="007D2DD1" w:rsidP="009B75A4">
      <w:proofErr w:type="spellStart"/>
      <w:proofErr w:type="gramStart"/>
      <w:r>
        <w:t>Collections.frequency</w:t>
      </w:r>
      <w:proofErr w:type="spellEnd"/>
      <w:r>
        <w:t>(</w:t>
      </w:r>
      <w:proofErr w:type="gramEnd"/>
      <w:r>
        <w:t>)</w:t>
      </w:r>
      <w:r>
        <w:tab/>
        <w:t>tells us how many times a particular value occurs in the ArrayList. In our example, 7.9</w:t>
      </w:r>
      <w:r w:rsidR="009B75A4">
        <w:t>9 occurs twice.</w:t>
      </w:r>
    </w:p>
    <w:sectPr w:rsidR="007D2DD1" w:rsidRPr="00723893" w:rsidSect="00622A23">
      <w:headerReference w:type="default" r:id="rId13"/>
      <w:footerReference w:type="default" r:id="rId14"/>
      <w:pgSz w:w="11906" w:h="16838"/>
      <w:pgMar w:top="851" w:right="851" w:bottom="249" w:left="851" w:header="76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81BFE" w14:textId="77777777" w:rsidR="00F272D7" w:rsidRDefault="00F272D7" w:rsidP="00761760">
      <w:r>
        <w:separator/>
      </w:r>
    </w:p>
  </w:endnote>
  <w:endnote w:type="continuationSeparator" w:id="0">
    <w:p w14:paraId="6732ABC4" w14:textId="77777777" w:rsidR="00F272D7" w:rsidRDefault="00F272D7" w:rsidP="0076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Extrabold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42BD8" w14:textId="77777777" w:rsidR="000D16FE" w:rsidRDefault="000D16FE" w:rsidP="000D16FE">
    <w:pPr>
      <w:rPr>
        <w:color w:val="231F20"/>
      </w:rPr>
    </w:pPr>
  </w:p>
  <w:p w14:paraId="2DE32E54" w14:textId="77777777" w:rsidR="000D16FE" w:rsidRDefault="000D16FE" w:rsidP="000D16FE">
    <w:pPr>
      <w:rPr>
        <w:color w:val="231F20"/>
      </w:rPr>
    </w:pPr>
  </w:p>
  <w:p w14:paraId="721A9474" w14:textId="77777777" w:rsidR="000D16FE" w:rsidRDefault="000D16FE" w:rsidP="000D16FE">
    <w:pPr>
      <w:rPr>
        <w:color w:val="231F20"/>
      </w:rPr>
    </w:pPr>
  </w:p>
  <w:p w14:paraId="0C876FD7" w14:textId="2B687AD9" w:rsidR="000D16FE" w:rsidRPr="000D16FE" w:rsidRDefault="000D16FE" w:rsidP="000D16FE">
    <w:pPr>
      <w:rPr>
        <w:color w:val="231F20"/>
      </w:rPr>
    </w:pPr>
    <w:r>
      <w:rPr>
        <w:color w:val="231F20"/>
      </w:rPr>
      <w:t>EUROPE • NORTH AMERICA • AFRICA • APAC</w:t>
    </w: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C06AF8" wp14:editId="2DB438EC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3762375" cy="1290320"/>
              <wp:effectExtent l="0" t="0" r="9525" b="508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62375" cy="1290320"/>
                        <a:chOff x="5957" y="14791"/>
                        <a:chExt cx="5925" cy="2032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5957" y="14791"/>
                          <a:ext cx="5925" cy="2032"/>
                        </a:xfrm>
                        <a:custGeom>
                          <a:avLst/>
                          <a:gdLst>
                            <a:gd name="T0" fmla="+- 0 11906 6227"/>
                            <a:gd name="T1" fmla="*/ T0 w 5679"/>
                            <a:gd name="T2" fmla="+- 0 14911 14911"/>
                            <a:gd name="T3" fmla="*/ 14911 h 1927"/>
                            <a:gd name="T4" fmla="+- 0 6227 6227"/>
                            <a:gd name="T5" fmla="*/ T4 w 5679"/>
                            <a:gd name="T6" fmla="+- 0 16838 14911"/>
                            <a:gd name="T7" fmla="*/ 16838 h 1927"/>
                            <a:gd name="T8" fmla="+- 0 11906 6227"/>
                            <a:gd name="T9" fmla="*/ T8 w 5679"/>
                            <a:gd name="T10" fmla="+- 0 16838 14911"/>
                            <a:gd name="T11" fmla="*/ 16838 h 1927"/>
                            <a:gd name="T12" fmla="+- 0 11906 6227"/>
                            <a:gd name="T13" fmla="*/ T12 w 5679"/>
                            <a:gd name="T14" fmla="+- 0 14911 14911"/>
                            <a:gd name="T15" fmla="*/ 14911 h 19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679" h="1927">
                              <a:moveTo>
                                <a:pt x="5679" y="0"/>
                              </a:moveTo>
                              <a:lnTo>
                                <a:pt x="0" y="1927"/>
                              </a:lnTo>
                              <a:lnTo>
                                <a:pt x="5679" y="1927"/>
                              </a:lnTo>
                              <a:lnTo>
                                <a:pt x="5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9545" y="16057"/>
                          <a:ext cx="1530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00729" w14:textId="77777777" w:rsidR="000D16FE" w:rsidRPr="004B58D6" w:rsidRDefault="000D16FE" w:rsidP="000D16FE">
                            <w:pPr>
                              <w:rPr>
                                <w:rFonts w:ascii="Open Sans Extrabold"/>
                                <w:b/>
                                <w:sz w:val="20"/>
                                <w:szCs w:val="20"/>
                              </w:rPr>
                            </w:pPr>
                            <w:r w:rsidRPr="004B58D6">
                              <w:rPr>
                                <w:rFonts w:ascii="Open Sans Extrabold"/>
                                <w:b/>
                                <w:color w:val="FFFFFF"/>
                                <w:sz w:val="20"/>
                                <w:szCs w:val="20"/>
                              </w:rPr>
                              <w:t>fdmgroup.com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C06AF8" id="Group 5" o:spid="_x0000_s1026" style="position:absolute;margin-left:245.05pt;margin-top:0;width:296.25pt;height:101.6pt;z-index:251659264;mso-position-horizontal:right;mso-position-horizontal-relative:page;mso-position-vertical:bottom;mso-position-vertical-relative:page" coordorigin="5957,14791" coordsize="5925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">
              <v:shape id="Freeform 6" o:spid="_x0000_s1027" style="position:absolute;left:5957;top:14791;width:5925;height:2032;visibility:visible;mso-wrap-style:square;v-text-anchor:top" coordsize="5679,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" path="m5679,l,1927r5679,l5679,xe" fillcolor="#00aeef" stroked="f">
                <v:path arrowok="t" o:connecttype="custom" o:connectlocs="5925,15723;0,17755;5925,17755;5925,15723" o:connectangles="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left:9545;top:16057;width:153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<v:textbox inset="0,0,0,0">
                  <w:txbxContent>
                    <w:p w14:paraId="71700729" w14:textId="77777777" w:rsidR="000D16FE" w:rsidRPr="004B58D6" w:rsidRDefault="000D16FE" w:rsidP="000D16FE">
                      <w:pPr>
                        <w:rPr>
                          <w:rFonts w:ascii="Open Sans Extrabold"/>
                          <w:b/>
                          <w:sz w:val="20"/>
                          <w:szCs w:val="20"/>
                        </w:rPr>
                      </w:pPr>
                      <w:r w:rsidRPr="004B58D6">
                        <w:rPr>
                          <w:rFonts w:ascii="Open Sans Extrabold"/>
                          <w:b/>
                          <w:color w:val="FFFFFF"/>
                          <w:sz w:val="20"/>
                          <w:szCs w:val="20"/>
                        </w:rPr>
                        <w:t>fdmgroup.com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1E350" w14:textId="77777777" w:rsidR="00F272D7" w:rsidRDefault="00F272D7" w:rsidP="00761760">
      <w:r>
        <w:separator/>
      </w:r>
    </w:p>
  </w:footnote>
  <w:footnote w:type="continuationSeparator" w:id="0">
    <w:p w14:paraId="4AA9D258" w14:textId="77777777" w:rsidR="00F272D7" w:rsidRDefault="00F272D7" w:rsidP="00761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6D7E1" w14:textId="026C0400" w:rsidR="000D16FE" w:rsidRDefault="000D16FE">
    <w:pPr>
      <w:pStyle w:val="Header"/>
    </w:pPr>
    <w:r>
      <w:rPr>
        <w:rFonts w:ascii="Times New Roman"/>
        <w:noProof/>
        <w:lang w:eastAsia="en-GB"/>
      </w:rPr>
      <mc:AlternateContent>
        <mc:Choice Requires="wpg">
          <w:drawing>
            <wp:inline distT="0" distB="0" distL="0" distR="0" wp14:anchorId="04E2169F" wp14:editId="708A8217">
              <wp:extent cx="1148080" cy="541020"/>
              <wp:effectExtent l="9525" t="0" r="4445" b="1905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8080" cy="541020"/>
                        <a:chOff x="0" y="0"/>
                        <a:chExt cx="1808" cy="852"/>
                      </a:xfrm>
                    </wpg:grpSpPr>
                    <wps:wsp>
                      <wps:cNvPr id="3" name="AutoShape 2"/>
                      <wps:cNvSpPr>
                        <a:spLocks/>
                      </wps:cNvSpPr>
                      <wps:spPr bwMode="auto">
                        <a:xfrm>
                          <a:off x="0" y="346"/>
                          <a:ext cx="1454" cy="505"/>
                        </a:xfrm>
                        <a:custGeom>
                          <a:avLst/>
                          <a:gdLst>
                            <a:gd name="T0" fmla="*/ 909 w 1454"/>
                            <a:gd name="T1" fmla="+- 0 347 347"/>
                            <a:gd name="T2" fmla="*/ 347 h 505"/>
                            <a:gd name="T3" fmla="*/ 1034 w 1454"/>
                            <a:gd name="T4" fmla="+- 0 852 347"/>
                            <a:gd name="T5" fmla="*/ 852 h 505"/>
                            <a:gd name="T6" fmla="*/ 1168 w 1454"/>
                            <a:gd name="T7" fmla="+- 0 597 347"/>
                            <a:gd name="T8" fmla="*/ 597 h 505"/>
                            <a:gd name="T9" fmla="*/ 1454 w 1454"/>
                            <a:gd name="T10" fmla="+- 0 598 347"/>
                            <a:gd name="T11" fmla="*/ 598 h 505"/>
                            <a:gd name="T12" fmla="*/ 1328 w 1454"/>
                            <a:gd name="T13" fmla="+- 0 852 347"/>
                            <a:gd name="T14" fmla="*/ 852 h 505"/>
                            <a:gd name="T15" fmla="*/ 1454 w 1454"/>
                            <a:gd name="T16" fmla="+- 0 598 347"/>
                            <a:gd name="T17" fmla="*/ 598 h 505"/>
                            <a:gd name="T18" fmla="*/ 1033 w 1454"/>
                            <a:gd name="T19" fmla="+- 0 597 347"/>
                            <a:gd name="T20" fmla="*/ 597 h 505"/>
                            <a:gd name="T21" fmla="*/ 1146 w 1454"/>
                            <a:gd name="T22" fmla="+- 0 772 347"/>
                            <a:gd name="T23" fmla="*/ 772 h 505"/>
                            <a:gd name="T24" fmla="*/ 1216 w 1454"/>
                            <a:gd name="T25" fmla="+- 0 771 347"/>
                            <a:gd name="T26" fmla="*/ 771 h 505"/>
                            <a:gd name="T27" fmla="*/ 1181 w 1454"/>
                            <a:gd name="T28" fmla="+- 0 616 347"/>
                            <a:gd name="T29" fmla="*/ 616 h 505"/>
                            <a:gd name="T30" fmla="*/ 1454 w 1454"/>
                            <a:gd name="T31" fmla="+- 0 347 347"/>
                            <a:gd name="T32" fmla="*/ 347 h 505"/>
                            <a:gd name="T33" fmla="*/ 1181 w 1454"/>
                            <a:gd name="T34" fmla="+- 0 616 347"/>
                            <a:gd name="T35" fmla="*/ 616 h 505"/>
                            <a:gd name="T36" fmla="*/ 1328 w 1454"/>
                            <a:gd name="T37" fmla="+- 0 598 347"/>
                            <a:gd name="T38" fmla="*/ 598 h 505"/>
                            <a:gd name="T39" fmla="*/ 1454 w 1454"/>
                            <a:gd name="T40" fmla="+- 0 347 347"/>
                            <a:gd name="T41" fmla="*/ 347 h 505"/>
                            <a:gd name="T42" fmla="*/ 407 w 1454"/>
                            <a:gd name="T43" fmla="+- 0 347 347"/>
                            <a:gd name="T44" fmla="*/ 347 h 505"/>
                            <a:gd name="T45" fmla="*/ 610 w 1454"/>
                            <a:gd name="T46" fmla="+- 0 852 347"/>
                            <a:gd name="T47" fmla="*/ 852 h 505"/>
                            <a:gd name="T48" fmla="*/ 751 w 1454"/>
                            <a:gd name="T49" fmla="+- 0 819 347"/>
                            <a:gd name="T50" fmla="*/ 819 h 505"/>
                            <a:gd name="T51" fmla="*/ 840 w 1454"/>
                            <a:gd name="T52" fmla="+- 0 739 347"/>
                            <a:gd name="T53" fmla="*/ 739 h 505"/>
                            <a:gd name="T54" fmla="*/ 532 w 1454"/>
                            <a:gd name="T55" fmla="+- 0 459 347"/>
                            <a:gd name="T56" fmla="*/ 459 h 505"/>
                            <a:gd name="T57" fmla="*/ 806 w 1454"/>
                            <a:gd name="T58" fmla="+- 0 417 347"/>
                            <a:gd name="T59" fmla="*/ 417 h 505"/>
                            <a:gd name="T60" fmla="*/ 685 w 1454"/>
                            <a:gd name="T61" fmla="+- 0 355 347"/>
                            <a:gd name="T62" fmla="*/ 355 h 505"/>
                            <a:gd name="T63" fmla="*/ 841 w 1454"/>
                            <a:gd name="T64" fmla="+- 0 459 347"/>
                            <a:gd name="T65" fmla="*/ 459 h 505"/>
                            <a:gd name="T66" fmla="*/ 667 w 1454"/>
                            <a:gd name="T67" fmla="+- 0 470 347"/>
                            <a:gd name="T68" fmla="*/ 470 h 505"/>
                            <a:gd name="T69" fmla="*/ 744 w 1454"/>
                            <a:gd name="T70" fmla="+- 0 543 347"/>
                            <a:gd name="T71" fmla="*/ 543 h 505"/>
                            <a:gd name="T72" fmla="*/ 744 w 1454"/>
                            <a:gd name="T73" fmla="+- 0 654 347"/>
                            <a:gd name="T74" fmla="*/ 654 h 505"/>
                            <a:gd name="T75" fmla="*/ 667 w 1454"/>
                            <a:gd name="T76" fmla="+- 0 728 347"/>
                            <a:gd name="T77" fmla="*/ 728 h 505"/>
                            <a:gd name="T78" fmla="*/ 840 w 1454"/>
                            <a:gd name="T79" fmla="+- 0 739 347"/>
                            <a:gd name="T80" fmla="*/ 739 h 505"/>
                            <a:gd name="T81" fmla="*/ 874 w 1454"/>
                            <a:gd name="T82" fmla="+- 0 669 347"/>
                            <a:gd name="T83" fmla="*/ 669 h 505"/>
                            <a:gd name="T84" fmla="*/ 874 w 1454"/>
                            <a:gd name="T85" fmla="+- 0 528 347"/>
                            <a:gd name="T86" fmla="*/ 528 h 505"/>
                            <a:gd name="T87" fmla="*/ 841 w 1454"/>
                            <a:gd name="T88" fmla="+- 0 459 347"/>
                            <a:gd name="T89" fmla="*/ 459 h 505"/>
                            <a:gd name="T90" fmla="*/ 0 w 1454"/>
                            <a:gd name="T91" fmla="+- 0 347 347"/>
                            <a:gd name="T92" fmla="*/ 347 h 505"/>
                            <a:gd name="T93" fmla="*/ 126 w 1454"/>
                            <a:gd name="T94" fmla="+- 0 852 347"/>
                            <a:gd name="T95" fmla="*/ 852 h 505"/>
                            <a:gd name="T96" fmla="*/ 342 w 1454"/>
                            <a:gd name="T97" fmla="+- 0 673 347"/>
                            <a:gd name="T98" fmla="*/ 673 h 505"/>
                            <a:gd name="T99" fmla="*/ 126 w 1454"/>
                            <a:gd name="T100" fmla="+- 0 564 347"/>
                            <a:gd name="T101" fmla="*/ 564 h 505"/>
                            <a:gd name="T102" fmla="*/ 377 w 1454"/>
                            <a:gd name="T103" fmla="+- 0 457 347"/>
                            <a:gd name="T104" fmla="*/ 457 h 50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</a:cxnLst>
                          <a:rect l="0" t="0" r="r" b="b"/>
                          <a:pathLst>
                            <a:path w="1454" h="505">
                              <a:moveTo>
                                <a:pt x="1001" y="0"/>
                              </a:moveTo>
                              <a:lnTo>
                                <a:pt x="909" y="0"/>
                              </a:lnTo>
                              <a:lnTo>
                                <a:pt x="909" y="505"/>
                              </a:lnTo>
                              <a:lnTo>
                                <a:pt x="1034" y="505"/>
                              </a:lnTo>
                              <a:lnTo>
                                <a:pt x="1033" y="250"/>
                              </a:lnTo>
                              <a:lnTo>
                                <a:pt x="1168" y="250"/>
                              </a:lnTo>
                              <a:lnTo>
                                <a:pt x="1001" y="0"/>
                              </a:lnTo>
                              <a:close/>
                              <a:moveTo>
                                <a:pt x="1454" y="251"/>
                              </a:moveTo>
                              <a:lnTo>
                                <a:pt x="1328" y="251"/>
                              </a:lnTo>
                              <a:lnTo>
                                <a:pt x="1328" y="505"/>
                              </a:lnTo>
                              <a:lnTo>
                                <a:pt x="1454" y="505"/>
                              </a:lnTo>
                              <a:lnTo>
                                <a:pt x="1454" y="251"/>
                              </a:lnTo>
                              <a:close/>
                              <a:moveTo>
                                <a:pt x="1168" y="250"/>
                              </a:moveTo>
                              <a:lnTo>
                                <a:pt x="1033" y="250"/>
                              </a:lnTo>
                              <a:lnTo>
                                <a:pt x="1146" y="424"/>
                              </a:lnTo>
                              <a:lnTo>
                                <a:pt x="1146" y="425"/>
                              </a:lnTo>
                              <a:lnTo>
                                <a:pt x="1216" y="425"/>
                              </a:lnTo>
                              <a:lnTo>
                                <a:pt x="1216" y="424"/>
                              </a:lnTo>
                              <a:lnTo>
                                <a:pt x="1317" y="269"/>
                              </a:lnTo>
                              <a:lnTo>
                                <a:pt x="1181" y="269"/>
                              </a:lnTo>
                              <a:lnTo>
                                <a:pt x="1168" y="250"/>
                              </a:lnTo>
                              <a:close/>
                              <a:moveTo>
                                <a:pt x="1454" y="0"/>
                              </a:moveTo>
                              <a:lnTo>
                                <a:pt x="1360" y="0"/>
                              </a:lnTo>
                              <a:lnTo>
                                <a:pt x="1181" y="269"/>
                              </a:lnTo>
                              <a:lnTo>
                                <a:pt x="1317" y="269"/>
                              </a:lnTo>
                              <a:lnTo>
                                <a:pt x="1328" y="251"/>
                              </a:lnTo>
                              <a:lnTo>
                                <a:pt x="1454" y="251"/>
                              </a:lnTo>
                              <a:lnTo>
                                <a:pt x="1454" y="0"/>
                              </a:lnTo>
                              <a:close/>
                              <a:moveTo>
                                <a:pt x="610" y="0"/>
                              </a:moveTo>
                              <a:lnTo>
                                <a:pt x="407" y="0"/>
                              </a:lnTo>
                              <a:lnTo>
                                <a:pt x="407" y="505"/>
                              </a:lnTo>
                              <a:lnTo>
                                <a:pt x="610" y="505"/>
                              </a:lnTo>
                              <a:lnTo>
                                <a:pt x="685" y="496"/>
                              </a:lnTo>
                              <a:lnTo>
                                <a:pt x="751" y="472"/>
                              </a:lnTo>
                              <a:lnTo>
                                <a:pt x="806" y="434"/>
                              </a:lnTo>
                              <a:lnTo>
                                <a:pt x="840" y="392"/>
                              </a:lnTo>
                              <a:lnTo>
                                <a:pt x="532" y="392"/>
                              </a:lnTo>
                              <a:lnTo>
                                <a:pt x="532" y="112"/>
                              </a:lnTo>
                              <a:lnTo>
                                <a:pt x="841" y="112"/>
                              </a:lnTo>
                              <a:lnTo>
                                <a:pt x="806" y="70"/>
                              </a:lnTo>
                              <a:lnTo>
                                <a:pt x="751" y="32"/>
                              </a:lnTo>
                              <a:lnTo>
                                <a:pt x="685" y="8"/>
                              </a:lnTo>
                              <a:lnTo>
                                <a:pt x="610" y="0"/>
                              </a:lnTo>
                              <a:close/>
                              <a:moveTo>
                                <a:pt x="841" y="112"/>
                              </a:moveTo>
                              <a:lnTo>
                                <a:pt x="610" y="112"/>
                              </a:lnTo>
                              <a:lnTo>
                                <a:pt x="667" y="123"/>
                              </a:lnTo>
                              <a:lnTo>
                                <a:pt x="713" y="152"/>
                              </a:lnTo>
                              <a:lnTo>
                                <a:pt x="744" y="196"/>
                              </a:lnTo>
                              <a:lnTo>
                                <a:pt x="755" y="251"/>
                              </a:lnTo>
                              <a:lnTo>
                                <a:pt x="744" y="307"/>
                              </a:lnTo>
                              <a:lnTo>
                                <a:pt x="713" y="351"/>
                              </a:lnTo>
                              <a:lnTo>
                                <a:pt x="667" y="381"/>
                              </a:lnTo>
                              <a:lnTo>
                                <a:pt x="610" y="392"/>
                              </a:lnTo>
                              <a:lnTo>
                                <a:pt x="840" y="392"/>
                              </a:lnTo>
                              <a:lnTo>
                                <a:pt x="847" y="383"/>
                              </a:lnTo>
                              <a:lnTo>
                                <a:pt x="874" y="322"/>
                              </a:lnTo>
                              <a:lnTo>
                                <a:pt x="883" y="251"/>
                              </a:lnTo>
                              <a:lnTo>
                                <a:pt x="874" y="181"/>
                              </a:lnTo>
                              <a:lnTo>
                                <a:pt x="847" y="120"/>
                              </a:lnTo>
                              <a:lnTo>
                                <a:pt x="841" y="112"/>
                              </a:lnTo>
                              <a:close/>
                              <a:moveTo>
                                <a:pt x="377" y="0"/>
                              </a:moveTo>
                              <a:lnTo>
                                <a:pt x="0" y="0"/>
                              </a:lnTo>
                              <a:lnTo>
                                <a:pt x="0" y="505"/>
                              </a:lnTo>
                              <a:lnTo>
                                <a:pt x="126" y="505"/>
                              </a:lnTo>
                              <a:lnTo>
                                <a:pt x="126" y="326"/>
                              </a:lnTo>
                              <a:lnTo>
                                <a:pt x="342" y="326"/>
                              </a:lnTo>
                              <a:lnTo>
                                <a:pt x="342" y="217"/>
                              </a:lnTo>
                              <a:lnTo>
                                <a:pt x="126" y="217"/>
                              </a:lnTo>
                              <a:lnTo>
                                <a:pt x="126" y="110"/>
                              </a:lnTo>
                              <a:lnTo>
                                <a:pt x="377" y="110"/>
                              </a:lnTo>
                              <a:lnTo>
                                <a:pt x="3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474" cy="499"/>
                        </a:xfrm>
                        <a:custGeom>
                          <a:avLst/>
                          <a:gdLst>
                            <a:gd name="T0" fmla="+- 0 1516 1334"/>
                            <a:gd name="T1" fmla="*/ T0 w 474"/>
                            <a:gd name="T2" fmla="*/ 0 h 499"/>
                            <a:gd name="T3" fmla="+- 0 1512 1334"/>
                            <a:gd name="T4" fmla="*/ T3 w 474"/>
                            <a:gd name="T5" fmla="*/ 1 h 499"/>
                            <a:gd name="T6" fmla="+- 0 1512 1334"/>
                            <a:gd name="T7" fmla="*/ T6 w 474"/>
                            <a:gd name="T8" fmla="*/ 188 h 499"/>
                            <a:gd name="T9" fmla="+- 0 1511 1334"/>
                            <a:gd name="T10" fmla="*/ T9 w 474"/>
                            <a:gd name="T11" fmla="*/ 189 h 499"/>
                            <a:gd name="T12" fmla="+- 0 1510 1334"/>
                            <a:gd name="T13" fmla="*/ T12 w 474"/>
                            <a:gd name="T14" fmla="*/ 190 h 499"/>
                            <a:gd name="T15" fmla="+- 0 1334 1334"/>
                            <a:gd name="T16" fmla="*/ T15 w 474"/>
                            <a:gd name="T17" fmla="*/ 247 h 499"/>
                            <a:gd name="T18" fmla="+- 0 1334 1334"/>
                            <a:gd name="T19" fmla="*/ T18 w 474"/>
                            <a:gd name="T20" fmla="*/ 251 h 499"/>
                            <a:gd name="T21" fmla="+- 0 1510 1334"/>
                            <a:gd name="T22" fmla="*/ T21 w 474"/>
                            <a:gd name="T23" fmla="*/ 309 h 499"/>
                            <a:gd name="T24" fmla="+- 0 1511 1334"/>
                            <a:gd name="T25" fmla="*/ T24 w 474"/>
                            <a:gd name="T26" fmla="*/ 309 h 499"/>
                            <a:gd name="T27" fmla="+- 0 1512 1334"/>
                            <a:gd name="T28" fmla="*/ T27 w 474"/>
                            <a:gd name="T29" fmla="*/ 310 h 499"/>
                            <a:gd name="T30" fmla="+- 0 1512 1334"/>
                            <a:gd name="T31" fmla="*/ T30 w 474"/>
                            <a:gd name="T32" fmla="*/ 497 h 499"/>
                            <a:gd name="T33" fmla="+- 0 1516 1334"/>
                            <a:gd name="T34" fmla="*/ T33 w 474"/>
                            <a:gd name="T35" fmla="*/ 498 h 499"/>
                            <a:gd name="T36" fmla="+- 0 1626 1334"/>
                            <a:gd name="T37" fmla="*/ T36 w 474"/>
                            <a:gd name="T38" fmla="*/ 347 h 499"/>
                            <a:gd name="T39" fmla="+- 0 1628 1334"/>
                            <a:gd name="T40" fmla="*/ T39 w 474"/>
                            <a:gd name="T41" fmla="*/ 347 h 499"/>
                            <a:gd name="T42" fmla="+- 0 1768 1334"/>
                            <a:gd name="T43" fmla="*/ T42 w 474"/>
                            <a:gd name="T44" fmla="*/ 347 h 499"/>
                            <a:gd name="T45" fmla="+- 0 1698 1334"/>
                            <a:gd name="T46" fmla="*/ T45 w 474"/>
                            <a:gd name="T47" fmla="*/ 250 h 499"/>
                            <a:gd name="T48" fmla="+- 0 1698 1334"/>
                            <a:gd name="T49" fmla="*/ T48 w 474"/>
                            <a:gd name="T50" fmla="*/ 248 h 499"/>
                            <a:gd name="T51" fmla="+- 0 1768 1334"/>
                            <a:gd name="T52" fmla="*/ T51 w 474"/>
                            <a:gd name="T53" fmla="*/ 152 h 499"/>
                            <a:gd name="T54" fmla="+- 0 1628 1334"/>
                            <a:gd name="T55" fmla="*/ T54 w 474"/>
                            <a:gd name="T56" fmla="*/ 152 h 499"/>
                            <a:gd name="T57" fmla="+- 0 1626 1334"/>
                            <a:gd name="T58" fmla="*/ T57 w 474"/>
                            <a:gd name="T59" fmla="*/ 151 h 499"/>
                            <a:gd name="T60" fmla="+- 0 1516 1334"/>
                            <a:gd name="T61" fmla="*/ T60 w 474"/>
                            <a:gd name="T62" fmla="*/ 0 h 499"/>
                            <a:gd name="T63" fmla="+- 0 1768 1334"/>
                            <a:gd name="T64" fmla="*/ T63 w 474"/>
                            <a:gd name="T65" fmla="*/ 347 h 499"/>
                            <a:gd name="T66" fmla="+- 0 1628 1334"/>
                            <a:gd name="T67" fmla="*/ T66 w 474"/>
                            <a:gd name="T68" fmla="*/ 347 h 499"/>
                            <a:gd name="T69" fmla="+- 0 1805 1334"/>
                            <a:gd name="T70" fmla="*/ T69 w 474"/>
                            <a:gd name="T71" fmla="*/ 404 h 499"/>
                            <a:gd name="T72" fmla="+- 0 1808 1334"/>
                            <a:gd name="T73" fmla="*/ T72 w 474"/>
                            <a:gd name="T74" fmla="*/ 401 h 499"/>
                            <a:gd name="T75" fmla="+- 0 1768 1334"/>
                            <a:gd name="T76" fmla="*/ T75 w 474"/>
                            <a:gd name="T77" fmla="*/ 347 h 499"/>
                            <a:gd name="T78" fmla="+- 0 1805 1334"/>
                            <a:gd name="T79" fmla="*/ T78 w 474"/>
                            <a:gd name="T80" fmla="*/ 94 h 499"/>
                            <a:gd name="T81" fmla="+- 0 1628 1334"/>
                            <a:gd name="T82" fmla="*/ T81 w 474"/>
                            <a:gd name="T83" fmla="*/ 152 h 499"/>
                            <a:gd name="T84" fmla="+- 0 1768 1334"/>
                            <a:gd name="T85" fmla="*/ T84 w 474"/>
                            <a:gd name="T86" fmla="*/ 152 h 499"/>
                            <a:gd name="T87" fmla="+- 0 1808 1334"/>
                            <a:gd name="T88" fmla="*/ T87 w 474"/>
                            <a:gd name="T89" fmla="*/ 97 h 499"/>
                            <a:gd name="T90" fmla="+- 0 1805 1334"/>
                            <a:gd name="T91" fmla="*/ T90 w 474"/>
                            <a:gd name="T92" fmla="*/ 94 h 499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</a:cxnLst>
                          <a:rect l="0" t="0" r="r" b="b"/>
                          <a:pathLst>
                            <a:path w="474" h="499">
                              <a:moveTo>
                                <a:pt x="182" y="0"/>
                              </a:moveTo>
                              <a:lnTo>
                                <a:pt x="178" y="1"/>
                              </a:lnTo>
                              <a:lnTo>
                                <a:pt x="178" y="188"/>
                              </a:lnTo>
                              <a:lnTo>
                                <a:pt x="177" y="189"/>
                              </a:lnTo>
                              <a:lnTo>
                                <a:pt x="176" y="190"/>
                              </a:lnTo>
                              <a:lnTo>
                                <a:pt x="0" y="247"/>
                              </a:lnTo>
                              <a:lnTo>
                                <a:pt x="0" y="251"/>
                              </a:lnTo>
                              <a:lnTo>
                                <a:pt x="176" y="309"/>
                              </a:lnTo>
                              <a:lnTo>
                                <a:pt x="177" y="309"/>
                              </a:lnTo>
                              <a:lnTo>
                                <a:pt x="178" y="310"/>
                              </a:lnTo>
                              <a:lnTo>
                                <a:pt x="178" y="497"/>
                              </a:lnTo>
                              <a:lnTo>
                                <a:pt x="182" y="498"/>
                              </a:lnTo>
                              <a:lnTo>
                                <a:pt x="292" y="347"/>
                              </a:lnTo>
                              <a:lnTo>
                                <a:pt x="294" y="347"/>
                              </a:lnTo>
                              <a:lnTo>
                                <a:pt x="434" y="347"/>
                              </a:lnTo>
                              <a:lnTo>
                                <a:pt x="364" y="250"/>
                              </a:lnTo>
                              <a:lnTo>
                                <a:pt x="364" y="248"/>
                              </a:lnTo>
                              <a:lnTo>
                                <a:pt x="434" y="152"/>
                              </a:lnTo>
                              <a:lnTo>
                                <a:pt x="294" y="152"/>
                              </a:lnTo>
                              <a:lnTo>
                                <a:pt x="292" y="151"/>
                              </a:lnTo>
                              <a:lnTo>
                                <a:pt x="182" y="0"/>
                              </a:lnTo>
                              <a:close/>
                              <a:moveTo>
                                <a:pt x="434" y="347"/>
                              </a:moveTo>
                              <a:lnTo>
                                <a:pt x="294" y="347"/>
                              </a:lnTo>
                              <a:lnTo>
                                <a:pt x="471" y="404"/>
                              </a:lnTo>
                              <a:lnTo>
                                <a:pt x="474" y="401"/>
                              </a:lnTo>
                              <a:lnTo>
                                <a:pt x="434" y="347"/>
                              </a:lnTo>
                              <a:close/>
                              <a:moveTo>
                                <a:pt x="471" y="94"/>
                              </a:moveTo>
                              <a:lnTo>
                                <a:pt x="294" y="152"/>
                              </a:lnTo>
                              <a:lnTo>
                                <a:pt x="434" y="152"/>
                              </a:lnTo>
                              <a:lnTo>
                                <a:pt x="474" y="97"/>
                              </a:lnTo>
                              <a:lnTo>
                                <a:pt x="471" y="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1B0ECB" id="Group 2" o:spid="_x0000_s1026" style="width:90.4pt;height:42.6pt;mso-position-horizontal-relative:char;mso-position-vertical-relative:line" coordsize="1808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">
              <v:shape id="AutoShape 2" o:spid="_x0000_s1027" style="position:absolute;top:346;width:1454;height:505;visibility:visible;mso-wrap-style:square;v-text-anchor:top" coordsize="1454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" path="m1001,l909,r,505l1034,505r-1,-255l1168,250,1001,xm1454,251r-126,l1328,505r126,l1454,251xm1168,250r-135,l1146,424r,1l1216,425r,-1l1317,269r-136,l1168,250xm1454,r-94,l1181,269r136,l1328,251r126,l1454,xm610,l407,r,505l610,505r75,-9l751,472r55,-38l840,392r-308,l532,112r309,l806,70,751,32,685,8,610,xm841,112r-231,l667,123r46,29l744,196r11,55l744,307r-31,44l667,381r-57,11l840,392r7,-9l874,322r9,-71l874,181,847,120r-6,-8xm377,l,,,505r126,l126,326r216,l342,217r-216,l126,110r251,l377,xe" fillcolor="#231f20" stroked="f">
                <v:path arrowok="t" o:connecttype="custom" o:connectlocs="909,347;1034,852;1168,597;1454,598;1328,852;1454,598;1033,597;1146,772;1216,771;1181,616;1454,347;1181,616;1328,598;1454,347;407,347;610,852;751,819;840,739;532,459;806,417;685,355;841,459;667,470;744,543;744,654;667,728;840,739;874,669;874,528;841,459;0,347;126,852;342,673;126,564;377,457" o:connectangles="0,0,0,0,0,0,0,0,0,0,0,0,0,0,0,0,0,0,0,0,0,0,0,0,0,0,0,0,0,0,0,0,0,0,0"/>
              </v:shape>
              <v:shape id="AutoShape 3" o:spid="_x0000_s1028" style="position:absolute;left:1333;width:474;height:499;visibility:visible;mso-wrap-style:square;v-text-anchor:top" coordsize="474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" path="m182,r-4,1l178,188r-1,1l176,190,,247r,4l176,309r1,l178,310r,187l182,498,292,347r2,l434,347,364,250r,-2l434,152r-140,l292,151,182,xm434,347r-140,l471,404r3,-3l434,347xm471,94l294,152r140,l474,97r-3,-3xe" fillcolor="#231f20" stroked="f">
                <v:path arrowok="t" o:connecttype="custom" o:connectlocs="182,0;178,1;178,188;177,189;176,190;0,247;0,251;176,309;177,309;178,310;178,497;182,498;292,347;294,347;434,347;364,250;364,248;434,152;294,152;292,151;182,0;434,347;294,347;471,404;474,401;434,347;471,94;294,152;434,152;474,97;471,94" o:connectangles="0,0,0,0,0,0,0,0,0,0,0,0,0,0,0,0,0,0,0,0,0,0,0,0,0,0,0,0,0,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5ADC"/>
    <w:multiLevelType w:val="hybridMultilevel"/>
    <w:tmpl w:val="CBF87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17D62"/>
    <w:multiLevelType w:val="hybridMultilevel"/>
    <w:tmpl w:val="B652DB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C6A79"/>
    <w:multiLevelType w:val="hybridMultilevel"/>
    <w:tmpl w:val="E488E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62A60"/>
    <w:multiLevelType w:val="hybridMultilevel"/>
    <w:tmpl w:val="A8DC8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72BB6"/>
    <w:multiLevelType w:val="hybridMultilevel"/>
    <w:tmpl w:val="6636B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D3D7D"/>
    <w:multiLevelType w:val="hybridMultilevel"/>
    <w:tmpl w:val="68448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74C18"/>
    <w:multiLevelType w:val="hybridMultilevel"/>
    <w:tmpl w:val="FA38C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F7A9A"/>
    <w:multiLevelType w:val="hybridMultilevel"/>
    <w:tmpl w:val="421A62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66C7A"/>
    <w:multiLevelType w:val="hybridMultilevel"/>
    <w:tmpl w:val="8A369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B0ED9"/>
    <w:multiLevelType w:val="hybridMultilevel"/>
    <w:tmpl w:val="B4887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B6BA5"/>
    <w:multiLevelType w:val="hybridMultilevel"/>
    <w:tmpl w:val="1E8C3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416C5"/>
    <w:multiLevelType w:val="hybridMultilevel"/>
    <w:tmpl w:val="94F4E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E0084"/>
    <w:multiLevelType w:val="hybridMultilevel"/>
    <w:tmpl w:val="F6E4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419D6"/>
    <w:multiLevelType w:val="hybridMultilevel"/>
    <w:tmpl w:val="A96E7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226C5"/>
    <w:multiLevelType w:val="hybridMultilevel"/>
    <w:tmpl w:val="F7FAC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C53AA"/>
    <w:multiLevelType w:val="hybridMultilevel"/>
    <w:tmpl w:val="376A59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F0C94"/>
    <w:multiLevelType w:val="hybridMultilevel"/>
    <w:tmpl w:val="F484F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E4A33"/>
    <w:multiLevelType w:val="hybridMultilevel"/>
    <w:tmpl w:val="8C8E9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C465C"/>
    <w:multiLevelType w:val="hybridMultilevel"/>
    <w:tmpl w:val="E3503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02855"/>
    <w:multiLevelType w:val="hybridMultilevel"/>
    <w:tmpl w:val="F286AD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10"/>
  </w:num>
  <w:num w:numId="4">
    <w:abstractNumId w:val="3"/>
  </w:num>
  <w:num w:numId="5">
    <w:abstractNumId w:val="12"/>
  </w:num>
  <w:num w:numId="6">
    <w:abstractNumId w:val="13"/>
  </w:num>
  <w:num w:numId="7">
    <w:abstractNumId w:val="1"/>
  </w:num>
  <w:num w:numId="8">
    <w:abstractNumId w:val="2"/>
  </w:num>
  <w:num w:numId="9">
    <w:abstractNumId w:val="11"/>
  </w:num>
  <w:num w:numId="10">
    <w:abstractNumId w:val="14"/>
  </w:num>
  <w:num w:numId="11">
    <w:abstractNumId w:val="0"/>
  </w:num>
  <w:num w:numId="12">
    <w:abstractNumId w:val="16"/>
  </w:num>
  <w:num w:numId="13">
    <w:abstractNumId w:val="9"/>
  </w:num>
  <w:num w:numId="14">
    <w:abstractNumId w:val="17"/>
  </w:num>
  <w:num w:numId="15">
    <w:abstractNumId w:val="8"/>
  </w:num>
  <w:num w:numId="16">
    <w:abstractNumId w:val="7"/>
  </w:num>
  <w:num w:numId="17">
    <w:abstractNumId w:val="18"/>
  </w:num>
  <w:num w:numId="18">
    <w:abstractNumId w:val="15"/>
  </w:num>
  <w:num w:numId="19">
    <w:abstractNumId w:val="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F8"/>
    <w:rsid w:val="00013576"/>
    <w:rsid w:val="00016DBD"/>
    <w:rsid w:val="00024B53"/>
    <w:rsid w:val="00036ED8"/>
    <w:rsid w:val="000479AE"/>
    <w:rsid w:val="0007584B"/>
    <w:rsid w:val="00077EDE"/>
    <w:rsid w:val="000A02D5"/>
    <w:rsid w:val="000B2FD2"/>
    <w:rsid w:val="000B4662"/>
    <w:rsid w:val="000D16FE"/>
    <w:rsid w:val="000D50FC"/>
    <w:rsid w:val="000D5105"/>
    <w:rsid w:val="000E2B19"/>
    <w:rsid w:val="000E79E3"/>
    <w:rsid w:val="00101747"/>
    <w:rsid w:val="00131B27"/>
    <w:rsid w:val="0015359D"/>
    <w:rsid w:val="00157B1D"/>
    <w:rsid w:val="00172BDF"/>
    <w:rsid w:val="00186238"/>
    <w:rsid w:val="0019556B"/>
    <w:rsid w:val="0019712E"/>
    <w:rsid w:val="001A0207"/>
    <w:rsid w:val="001A0E55"/>
    <w:rsid w:val="001C0A4D"/>
    <w:rsid w:val="001D00C0"/>
    <w:rsid w:val="001D11D7"/>
    <w:rsid w:val="001D27EA"/>
    <w:rsid w:val="001D4C45"/>
    <w:rsid w:val="001D7551"/>
    <w:rsid w:val="00210E0C"/>
    <w:rsid w:val="00237139"/>
    <w:rsid w:val="00253193"/>
    <w:rsid w:val="00254FD8"/>
    <w:rsid w:val="00256BBA"/>
    <w:rsid w:val="002843DF"/>
    <w:rsid w:val="00284996"/>
    <w:rsid w:val="0029200A"/>
    <w:rsid w:val="002A3BE2"/>
    <w:rsid w:val="002A65B5"/>
    <w:rsid w:val="002A7AF1"/>
    <w:rsid w:val="002E2958"/>
    <w:rsid w:val="002F6ADF"/>
    <w:rsid w:val="00300A70"/>
    <w:rsid w:val="00305C5F"/>
    <w:rsid w:val="00306DA0"/>
    <w:rsid w:val="00310D87"/>
    <w:rsid w:val="00312E06"/>
    <w:rsid w:val="0031694A"/>
    <w:rsid w:val="00321716"/>
    <w:rsid w:val="003328B5"/>
    <w:rsid w:val="003371F3"/>
    <w:rsid w:val="00344F5F"/>
    <w:rsid w:val="0034782C"/>
    <w:rsid w:val="00352919"/>
    <w:rsid w:val="0036058D"/>
    <w:rsid w:val="0036113C"/>
    <w:rsid w:val="00375EB7"/>
    <w:rsid w:val="0039434E"/>
    <w:rsid w:val="003A2CBB"/>
    <w:rsid w:val="003B2CA8"/>
    <w:rsid w:val="003C2AF6"/>
    <w:rsid w:val="003C5E0D"/>
    <w:rsid w:val="003D3896"/>
    <w:rsid w:val="003D657C"/>
    <w:rsid w:val="00406C86"/>
    <w:rsid w:val="0041798F"/>
    <w:rsid w:val="004252FE"/>
    <w:rsid w:val="00445207"/>
    <w:rsid w:val="00460F44"/>
    <w:rsid w:val="0047196E"/>
    <w:rsid w:val="0048334C"/>
    <w:rsid w:val="00483A18"/>
    <w:rsid w:val="00484A71"/>
    <w:rsid w:val="004A1E0F"/>
    <w:rsid w:val="004A2BA8"/>
    <w:rsid w:val="004A3CCE"/>
    <w:rsid w:val="004A3D86"/>
    <w:rsid w:val="004A530D"/>
    <w:rsid w:val="004B4C12"/>
    <w:rsid w:val="004B5F73"/>
    <w:rsid w:val="004D75BC"/>
    <w:rsid w:val="004E1AA9"/>
    <w:rsid w:val="004E208D"/>
    <w:rsid w:val="004E52C4"/>
    <w:rsid w:val="004E71A4"/>
    <w:rsid w:val="004F32DD"/>
    <w:rsid w:val="004F3D3E"/>
    <w:rsid w:val="005212CA"/>
    <w:rsid w:val="00522209"/>
    <w:rsid w:val="00526D58"/>
    <w:rsid w:val="00552382"/>
    <w:rsid w:val="005569EA"/>
    <w:rsid w:val="005614D7"/>
    <w:rsid w:val="005623DA"/>
    <w:rsid w:val="00566542"/>
    <w:rsid w:val="005818CB"/>
    <w:rsid w:val="00590C88"/>
    <w:rsid w:val="0059396F"/>
    <w:rsid w:val="00595E0A"/>
    <w:rsid w:val="005971A7"/>
    <w:rsid w:val="005A0E8B"/>
    <w:rsid w:val="005A163F"/>
    <w:rsid w:val="005D2D25"/>
    <w:rsid w:val="005F2CE3"/>
    <w:rsid w:val="005F3244"/>
    <w:rsid w:val="005F7512"/>
    <w:rsid w:val="006045F4"/>
    <w:rsid w:val="0061163A"/>
    <w:rsid w:val="006222E2"/>
    <w:rsid w:val="00622A23"/>
    <w:rsid w:val="00637AB8"/>
    <w:rsid w:val="00674AE0"/>
    <w:rsid w:val="00677843"/>
    <w:rsid w:val="00683DD4"/>
    <w:rsid w:val="006A5AFB"/>
    <w:rsid w:val="006C124B"/>
    <w:rsid w:val="006E3EB7"/>
    <w:rsid w:val="007044E6"/>
    <w:rsid w:val="0072136C"/>
    <w:rsid w:val="00723893"/>
    <w:rsid w:val="007323EE"/>
    <w:rsid w:val="00732F61"/>
    <w:rsid w:val="00742D4B"/>
    <w:rsid w:val="007436B4"/>
    <w:rsid w:val="00746FA3"/>
    <w:rsid w:val="0075053B"/>
    <w:rsid w:val="007505D2"/>
    <w:rsid w:val="0075273E"/>
    <w:rsid w:val="00761760"/>
    <w:rsid w:val="00767B34"/>
    <w:rsid w:val="00776929"/>
    <w:rsid w:val="00781A41"/>
    <w:rsid w:val="0078349C"/>
    <w:rsid w:val="00792CA9"/>
    <w:rsid w:val="007B0532"/>
    <w:rsid w:val="007C6B49"/>
    <w:rsid w:val="007D2DD1"/>
    <w:rsid w:val="007D7D05"/>
    <w:rsid w:val="007F16CF"/>
    <w:rsid w:val="007F4727"/>
    <w:rsid w:val="007F51B4"/>
    <w:rsid w:val="00800380"/>
    <w:rsid w:val="0081481C"/>
    <w:rsid w:val="008258F2"/>
    <w:rsid w:val="00825968"/>
    <w:rsid w:val="00847658"/>
    <w:rsid w:val="00855375"/>
    <w:rsid w:val="00857545"/>
    <w:rsid w:val="008600C4"/>
    <w:rsid w:val="00871440"/>
    <w:rsid w:val="00873961"/>
    <w:rsid w:val="00885176"/>
    <w:rsid w:val="008A559A"/>
    <w:rsid w:val="008C03A6"/>
    <w:rsid w:val="008C4BC5"/>
    <w:rsid w:val="008C59C6"/>
    <w:rsid w:val="008C6E98"/>
    <w:rsid w:val="008E1F80"/>
    <w:rsid w:val="008E6A15"/>
    <w:rsid w:val="00911A5D"/>
    <w:rsid w:val="00920E48"/>
    <w:rsid w:val="00921AB5"/>
    <w:rsid w:val="00922505"/>
    <w:rsid w:val="00924323"/>
    <w:rsid w:val="00925445"/>
    <w:rsid w:val="00965C64"/>
    <w:rsid w:val="0097378B"/>
    <w:rsid w:val="00974CE8"/>
    <w:rsid w:val="00974CF8"/>
    <w:rsid w:val="009813E8"/>
    <w:rsid w:val="009843FC"/>
    <w:rsid w:val="00987211"/>
    <w:rsid w:val="00995A54"/>
    <w:rsid w:val="009A15FD"/>
    <w:rsid w:val="009A5855"/>
    <w:rsid w:val="009B39AE"/>
    <w:rsid w:val="009B75A4"/>
    <w:rsid w:val="009E51F1"/>
    <w:rsid w:val="009F5FF0"/>
    <w:rsid w:val="00A02B4D"/>
    <w:rsid w:val="00A20BD5"/>
    <w:rsid w:val="00A21797"/>
    <w:rsid w:val="00A233B8"/>
    <w:rsid w:val="00A27BA1"/>
    <w:rsid w:val="00A33FDD"/>
    <w:rsid w:val="00A42CB1"/>
    <w:rsid w:val="00A4526C"/>
    <w:rsid w:val="00A7348D"/>
    <w:rsid w:val="00A74C41"/>
    <w:rsid w:val="00A76E78"/>
    <w:rsid w:val="00A903B0"/>
    <w:rsid w:val="00A95AB5"/>
    <w:rsid w:val="00A962FF"/>
    <w:rsid w:val="00AA4F9A"/>
    <w:rsid w:val="00AB6CF8"/>
    <w:rsid w:val="00AB6D33"/>
    <w:rsid w:val="00AC58EB"/>
    <w:rsid w:val="00AD1D2E"/>
    <w:rsid w:val="00AE2598"/>
    <w:rsid w:val="00AE7E95"/>
    <w:rsid w:val="00AF29AB"/>
    <w:rsid w:val="00AF67D4"/>
    <w:rsid w:val="00B121C8"/>
    <w:rsid w:val="00B173A4"/>
    <w:rsid w:val="00B31091"/>
    <w:rsid w:val="00B4761F"/>
    <w:rsid w:val="00B706B4"/>
    <w:rsid w:val="00B87DAF"/>
    <w:rsid w:val="00BF748E"/>
    <w:rsid w:val="00C14774"/>
    <w:rsid w:val="00C20E47"/>
    <w:rsid w:val="00C323F4"/>
    <w:rsid w:val="00C3475A"/>
    <w:rsid w:val="00C55151"/>
    <w:rsid w:val="00C57441"/>
    <w:rsid w:val="00C6325E"/>
    <w:rsid w:val="00C6657A"/>
    <w:rsid w:val="00C667A6"/>
    <w:rsid w:val="00C7244B"/>
    <w:rsid w:val="00C7455E"/>
    <w:rsid w:val="00C75FCE"/>
    <w:rsid w:val="00C770DF"/>
    <w:rsid w:val="00CA157F"/>
    <w:rsid w:val="00CB04D7"/>
    <w:rsid w:val="00CB0981"/>
    <w:rsid w:val="00CB1B74"/>
    <w:rsid w:val="00CB5DDA"/>
    <w:rsid w:val="00CC3835"/>
    <w:rsid w:val="00CC6B08"/>
    <w:rsid w:val="00CC7D33"/>
    <w:rsid w:val="00CD04E0"/>
    <w:rsid w:val="00CD1A5C"/>
    <w:rsid w:val="00CD3921"/>
    <w:rsid w:val="00CE144C"/>
    <w:rsid w:val="00CE1618"/>
    <w:rsid w:val="00CE78EC"/>
    <w:rsid w:val="00D10A99"/>
    <w:rsid w:val="00D15E87"/>
    <w:rsid w:val="00D16D16"/>
    <w:rsid w:val="00D24041"/>
    <w:rsid w:val="00D2582D"/>
    <w:rsid w:val="00D433B8"/>
    <w:rsid w:val="00D563A7"/>
    <w:rsid w:val="00D62736"/>
    <w:rsid w:val="00D72D68"/>
    <w:rsid w:val="00D80FD0"/>
    <w:rsid w:val="00D9368F"/>
    <w:rsid w:val="00DB050D"/>
    <w:rsid w:val="00DD2AC6"/>
    <w:rsid w:val="00DD5167"/>
    <w:rsid w:val="00DD63E6"/>
    <w:rsid w:val="00DE4027"/>
    <w:rsid w:val="00E00B15"/>
    <w:rsid w:val="00E028C7"/>
    <w:rsid w:val="00E22BAC"/>
    <w:rsid w:val="00E37074"/>
    <w:rsid w:val="00E55B6A"/>
    <w:rsid w:val="00E57EA2"/>
    <w:rsid w:val="00E63DF4"/>
    <w:rsid w:val="00E734F7"/>
    <w:rsid w:val="00E753BF"/>
    <w:rsid w:val="00E84288"/>
    <w:rsid w:val="00E94489"/>
    <w:rsid w:val="00EB2ACB"/>
    <w:rsid w:val="00ED17B6"/>
    <w:rsid w:val="00ED7483"/>
    <w:rsid w:val="00EE0948"/>
    <w:rsid w:val="00EE3013"/>
    <w:rsid w:val="00EE77B1"/>
    <w:rsid w:val="00EF7BFE"/>
    <w:rsid w:val="00F226D5"/>
    <w:rsid w:val="00F25FD0"/>
    <w:rsid w:val="00F272D7"/>
    <w:rsid w:val="00F2733B"/>
    <w:rsid w:val="00F30015"/>
    <w:rsid w:val="00F41B87"/>
    <w:rsid w:val="00F51046"/>
    <w:rsid w:val="00F62E7D"/>
    <w:rsid w:val="00F82466"/>
    <w:rsid w:val="00F90D4A"/>
    <w:rsid w:val="00F95A61"/>
    <w:rsid w:val="00F96335"/>
    <w:rsid w:val="00FA066C"/>
    <w:rsid w:val="00FB1726"/>
    <w:rsid w:val="00FC2B7F"/>
    <w:rsid w:val="00FD0AED"/>
    <w:rsid w:val="00FD57B4"/>
    <w:rsid w:val="00FE51D0"/>
    <w:rsid w:val="00FF173A"/>
    <w:rsid w:val="00FF4658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1B69F"/>
  <w15:chartTrackingRefBased/>
  <w15:docId w15:val="{9BBEA6BB-2522-4D7C-871D-402BA846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CF8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6"/>
    <w:qFormat/>
    <w:rsid w:val="00974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C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4C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760"/>
  </w:style>
  <w:style w:type="paragraph" w:styleId="Footer">
    <w:name w:val="footer"/>
    <w:basedOn w:val="Normal"/>
    <w:link w:val="FooterChar"/>
    <w:uiPriority w:val="99"/>
    <w:unhideWhenUsed/>
    <w:rsid w:val="007617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760"/>
  </w:style>
  <w:style w:type="character" w:customStyle="1" w:styleId="Heading1Char">
    <w:name w:val="Heading 1 Char"/>
    <w:basedOn w:val="DefaultParagraphFont"/>
    <w:link w:val="Heading1"/>
    <w:uiPriority w:val="6"/>
    <w:rsid w:val="00974C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CF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4CF8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74CF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74C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CF8"/>
    <w:pPr>
      <w:ind w:left="720"/>
      <w:contextualSpacing/>
    </w:pPr>
  </w:style>
  <w:style w:type="paragraph" w:customStyle="1" w:styleId="Code">
    <w:name w:val="Code"/>
    <w:basedOn w:val="Normal"/>
    <w:link w:val="CodeChar"/>
    <w:uiPriority w:val="1"/>
    <w:qFormat/>
    <w:rsid w:val="00974CF8"/>
    <w:pPr>
      <w:spacing w:after="100"/>
      <w:ind w:firstLine="720"/>
    </w:pPr>
    <w:rPr>
      <w:rFonts w:ascii="Courier New" w:hAnsi="Courier New" w:cs="Courier New"/>
      <w:sz w:val="18"/>
    </w:rPr>
  </w:style>
  <w:style w:type="character" w:customStyle="1" w:styleId="CodeChar">
    <w:name w:val="Code Char"/>
    <w:basedOn w:val="DefaultParagraphFont"/>
    <w:link w:val="Code"/>
    <w:uiPriority w:val="1"/>
    <w:rsid w:val="00974CF8"/>
    <w:rPr>
      <w:rFonts w:ascii="Courier New" w:hAnsi="Courier New" w:cs="Courier New"/>
      <w:sz w:val="18"/>
      <w:szCs w:val="22"/>
    </w:rPr>
  </w:style>
  <w:style w:type="paragraph" w:customStyle="1" w:styleId="Subtitle">
    <w:name w:val="Sub title"/>
    <w:basedOn w:val="Normal"/>
    <w:rsid w:val="00974CF8"/>
    <w:pPr>
      <w:spacing w:after="0" w:line="240" w:lineRule="auto"/>
    </w:pPr>
    <w:rPr>
      <w:rFonts w:ascii="Arial" w:eastAsia="Times New Roman" w:hAnsi="Arial" w:cs="Arial"/>
      <w:b/>
      <w:sz w:val="44"/>
      <w:szCs w:val="44"/>
    </w:rPr>
  </w:style>
  <w:style w:type="character" w:customStyle="1" w:styleId="stress1">
    <w:name w:val="stress1"/>
    <w:basedOn w:val="DefaultParagraphFont"/>
    <w:rsid w:val="00974CF8"/>
    <w:rPr>
      <w:b/>
      <w:bCs/>
    </w:rPr>
  </w:style>
  <w:style w:type="character" w:customStyle="1" w:styleId="normaltextrun">
    <w:name w:val="normaltextrun"/>
    <w:basedOn w:val="DefaultParagraphFont"/>
    <w:rsid w:val="00974CF8"/>
  </w:style>
  <w:style w:type="character" w:customStyle="1" w:styleId="eop">
    <w:name w:val="eop"/>
    <w:basedOn w:val="DefaultParagraphFont"/>
    <w:rsid w:val="00974CF8"/>
  </w:style>
  <w:style w:type="character" w:styleId="PlaceholderText">
    <w:name w:val="Placeholder Text"/>
    <w:basedOn w:val="DefaultParagraphFont"/>
    <w:uiPriority w:val="99"/>
    <w:semiHidden/>
    <w:rsid w:val="00974CF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C0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1" Type="http://schemas.openxmlformats.org/officeDocument/2006/relationships/image" Target="media/image2.png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e.mcpake\OneDrive%20-%20FDM%20Group\Attachments\FDM%20Word%20Document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B0E085AA0140D09B91E3B430F4D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C895E-641F-4BC0-B66A-EDE6E7155553}"/>
      </w:docPartPr>
      <w:docPartBody>
        <w:p w:rsidR="009D6421" w:rsidRDefault="00266A59" w:rsidP="00266A59">
          <w:pPr>
            <w:pStyle w:val="87B0E085AA0140D09B91E3B430F4DC0D"/>
          </w:pPr>
          <w:r w:rsidRPr="003D1EE0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Extrabold">
    <w:altName w:val="Arial"/>
    <w:charset w:val="00"/>
    <w:family w:val="swiss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59"/>
    <w:rsid w:val="00266A59"/>
    <w:rsid w:val="00334F40"/>
    <w:rsid w:val="004810A8"/>
    <w:rsid w:val="00796344"/>
    <w:rsid w:val="007C531E"/>
    <w:rsid w:val="009C5374"/>
    <w:rsid w:val="009D6421"/>
    <w:rsid w:val="009E6F9C"/>
    <w:rsid w:val="00F26CEE"/>
    <w:rsid w:val="00F7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6A59"/>
    <w:rPr>
      <w:color w:val="808080"/>
    </w:rPr>
  </w:style>
  <w:style w:type="paragraph" w:customStyle="1" w:styleId="F47D7FCCD5484FECA775B36422D78322">
    <w:name w:val="F47D7FCCD5484FECA775B36422D78322"/>
    <w:rsid w:val="00266A59"/>
  </w:style>
  <w:style w:type="paragraph" w:customStyle="1" w:styleId="87B0E085AA0140D09B91E3B430F4DC0D">
    <w:name w:val="87B0E085AA0140D09B91E3B430F4DC0D"/>
    <w:rsid w:val="00266A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customXsn xmlns="http://schemas.microsoft.com/office/2006/metadata/customXsn">
  <xsnLocation/>
  <cached>False</cached>
  <openByDefault>False</openByDefault>
  <xsnScope>http://spsbtn001/academy/learning/commondevelopment/Shared Documents</xsnScope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C92BAE1B22B44B87A271C2BC4F8A81" ma:contentTypeVersion="15" ma:contentTypeDescription="Create a new document." ma:contentTypeScope="" ma:versionID="7b57eb76db23a55fab34d90929988e01">
  <xsd:schema xmlns:xsd="http://www.w3.org/2001/XMLSchema" xmlns:xs="http://www.w3.org/2001/XMLSchema" xmlns:p="http://schemas.microsoft.com/office/2006/metadata/properties" xmlns:ns2="015f1fad-42fb-4769-b39a-89e5f7710c06" xmlns:ns3="5f5a09f6-dbea-4385-9cdb-31969af332f5" targetNamespace="http://schemas.microsoft.com/office/2006/metadata/properties" ma:root="true" ma:fieldsID="7e1392c45ad1c89a191a0532fabc5a70" ns2:_="" ns3:_="">
    <xsd:import namespace="015f1fad-42fb-4769-b39a-89e5f7710c06"/>
    <xsd:import namespace="5f5a09f6-dbea-4385-9cdb-31969af33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f1fad-42fb-4769-b39a-89e5f7710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a09f6-dbea-4385-9cdb-31969af332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145fe5-e8d2-4395-9804-f752b5d60a05}" ma:internalName="TaxCatchAll" ma:showField="CatchAllData" ma:web="5f5a09f6-dbea-4385-9cdb-31969af332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5f1fad-42fb-4769-b39a-89e5f7710c06">
      <Terms xmlns="http://schemas.microsoft.com/office/infopath/2007/PartnerControls"/>
    </lcf76f155ced4ddcb4097134ff3c332f>
    <TaxCatchAll xmlns="5f5a09f6-dbea-4385-9cdb-31969af332f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B975CC-FD89-48E9-B037-51FBD1603F1F}"/>
</file>

<file path=customXml/itemProps2.xml><?xml version="1.0" encoding="utf-8"?>
<ds:datastoreItem xmlns:ds="http://schemas.openxmlformats.org/officeDocument/2006/customXml" ds:itemID="{4BAF20EE-99D1-4E06-A116-BBF85C1019B3}"/>
</file>

<file path=customXml/itemProps3.xml><?xml version="1.0" encoding="utf-8"?>
<ds:datastoreItem xmlns:ds="http://schemas.openxmlformats.org/officeDocument/2006/customXml" ds:itemID="{40C4A9B9-CBEC-498B-BAD4-C52AD1AD3718}"/>
</file>

<file path=customXml/itemProps4.xml><?xml version="1.0" encoding="utf-8"?>
<ds:datastoreItem xmlns:ds="http://schemas.openxmlformats.org/officeDocument/2006/customXml" ds:itemID="{163BC32B-1D98-45E9-8001-7582ECA29F5C}"/>
</file>

<file path=docProps/app.xml><?xml version="1.0" encoding="utf-8"?>
<Properties xmlns="http://schemas.openxmlformats.org/officeDocument/2006/extended-properties" xmlns:vt="http://schemas.openxmlformats.org/officeDocument/2006/docPropsVTypes">
  <Template>FDM Word Documents.dotx</Template>
  <TotalTime>2449</TotalTime>
  <Pages>7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02-Java-Intermediate-Walkthroughs-TDD-JUnit-Collections</vt:lpstr>
    </vt:vector>
  </TitlesOfParts>
  <Company>FDM Group</Company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Java-Tutorial- Arrays and Lists</dc:title>
  <dc:subject/>
  <dc:creator>Nick Lawton</dc:creator>
  <cp:keywords/>
  <dc:description/>
  <cp:lastModifiedBy>Nick Lawton</cp:lastModifiedBy>
  <cp:revision>173</cp:revision>
  <dcterms:created xsi:type="dcterms:W3CDTF">2020-10-05T08:13:00Z</dcterms:created>
  <dcterms:modified xsi:type="dcterms:W3CDTF">2021-01-21T14:47:00Z</dcterms:modified>
  <cp:category>Tutorial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0x0101003DC92BAE1B22B44B87A271C2BC4F8A81</vt:lpwstr>
  </property>
</Properties>
</file>